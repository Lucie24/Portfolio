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5C55" w14:textId="59BC211D" w:rsidR="00AC5A19" w:rsidRDefault="00000000" w:rsidP="005224AB">
      <w:pPr>
        <w:jc w:val="both"/>
      </w:pPr>
      <w:r>
        <w:rPr>
          <w:noProof/>
        </w:rPr>
        <w:pict w14:anchorId="579BB1F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2" o:spid="_x0000_s2065" type="#_x0000_t202" style="position:absolute;left:0;text-align:left;margin-left:-35.45pt;margin-top:-31.85pt;width:360.75pt;height:18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" filled="f" stroked="f">
            <v:textbox>
              <w:txbxContent>
                <w:p w14:paraId="06205A91" w14:textId="0E7B49BE" w:rsidR="006B445E" w:rsidRPr="00AC5A19" w:rsidRDefault="00462B1C">
                  <w:pPr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</w:pPr>
                  <w:r w:rsidRPr="00AC5A19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 xml:space="preserve">  </w:t>
                  </w:r>
                  <w:r w:rsidR="0046670F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>Configuration d’un serveur de bases de données</w:t>
                  </w:r>
                </w:p>
              </w:txbxContent>
            </v:textbox>
          </v:shape>
        </w:pict>
      </w:r>
      <w:r w:rsidR="00AC5A19">
        <w:rPr>
          <w:noProof/>
        </w:rPr>
        <w:drawing>
          <wp:anchor distT="0" distB="0" distL="114300" distR="114300" simplePos="0" relativeHeight="251658752" behindDoc="1" locked="0" layoutInCell="1" allowOverlap="1" wp14:anchorId="49B682C2" wp14:editId="7A11B8CC">
            <wp:simplePos x="0" y="0"/>
            <wp:positionH relativeFrom="column">
              <wp:posOffset>-902335</wp:posOffset>
            </wp:positionH>
            <wp:positionV relativeFrom="paragraph">
              <wp:posOffset>-881380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34784" w14:textId="0ECBA2CB" w:rsidR="00AC5A19" w:rsidRDefault="00AC5A19" w:rsidP="005224AB">
      <w:pPr>
        <w:jc w:val="both"/>
      </w:pPr>
    </w:p>
    <w:p w14:paraId="28EE9146" w14:textId="45D19C78" w:rsidR="00AC5A19" w:rsidRDefault="00AC5A19" w:rsidP="005224AB">
      <w:pPr>
        <w:jc w:val="both"/>
      </w:pPr>
    </w:p>
    <w:p w14:paraId="585DB057" w14:textId="0612F729" w:rsidR="00AC5A19" w:rsidRDefault="00AC5A19" w:rsidP="005224AB">
      <w:pPr>
        <w:jc w:val="both"/>
      </w:pPr>
    </w:p>
    <w:p w14:paraId="26D9380C" w14:textId="5E80F6B1" w:rsidR="00AC5A19" w:rsidRDefault="00000000" w:rsidP="005224AB">
      <w:pPr>
        <w:jc w:val="both"/>
      </w:pPr>
      <w:r>
        <w:rPr>
          <w:noProof/>
        </w:rPr>
        <w:pict w14:anchorId="770C6C50">
          <v:shape id="Zone de texte 11" o:spid="_x0000_s2064" type="#_x0000_t202" style="position:absolute;left:0;text-align:left;margin-left:-32.6pt;margin-top:25.9pt;width:268.85pt;height:3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" filled="f" stroked="f">
            <v:textbox>
              <w:txbxContent>
                <w:p w14:paraId="6CB57356" w14:textId="16A60EA0" w:rsidR="008915FD" w:rsidRPr="00B87D29" w:rsidRDefault="00AC5A19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 xml:space="preserve">Projet </w:t>
                  </w:r>
                  <w:r w:rsidR="002B4149"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gsb.org</w:t>
                  </w:r>
                </w:p>
              </w:txbxContent>
            </v:textbox>
          </v:shape>
        </w:pict>
      </w:r>
    </w:p>
    <w:p w14:paraId="3EAE4D37" w14:textId="4F0D56D4" w:rsidR="00AC5A19" w:rsidRDefault="00AC5A19" w:rsidP="005224AB">
      <w:pPr>
        <w:jc w:val="both"/>
      </w:pPr>
    </w:p>
    <w:p w14:paraId="6A3E2D9E" w14:textId="0872C5F3" w:rsidR="00AC5A19" w:rsidRDefault="00AC5A19" w:rsidP="005224AB">
      <w:pPr>
        <w:jc w:val="both"/>
      </w:pPr>
    </w:p>
    <w:p w14:paraId="4A4100E2" w14:textId="56329A7C" w:rsidR="00AC5A19" w:rsidRDefault="00AC5A19" w:rsidP="005224AB">
      <w:pPr>
        <w:jc w:val="both"/>
      </w:pPr>
    </w:p>
    <w:p w14:paraId="31FB05A4" w14:textId="47427755" w:rsidR="00AC5A19" w:rsidRDefault="00AC5A19" w:rsidP="005224AB">
      <w:pPr>
        <w:jc w:val="both"/>
      </w:pPr>
    </w:p>
    <w:p w14:paraId="504CB052" w14:textId="0FFCA729" w:rsidR="00AC5A19" w:rsidRDefault="00AC5A19" w:rsidP="005224AB">
      <w:pPr>
        <w:jc w:val="both"/>
      </w:pPr>
    </w:p>
    <w:p w14:paraId="2928D2F4" w14:textId="2EA27951" w:rsidR="00AC5A19" w:rsidRDefault="00AC5A19" w:rsidP="005224AB">
      <w:pPr>
        <w:jc w:val="both"/>
      </w:pPr>
    </w:p>
    <w:p w14:paraId="72EE6F7A" w14:textId="0481C31F" w:rsidR="00AC5A19" w:rsidRDefault="00AC5A19" w:rsidP="005224AB">
      <w:pPr>
        <w:jc w:val="both"/>
      </w:pPr>
    </w:p>
    <w:p w14:paraId="2BE3E8A4" w14:textId="32473295" w:rsidR="00AC5A19" w:rsidRDefault="00AC5A19" w:rsidP="005224AB">
      <w:pPr>
        <w:jc w:val="both"/>
      </w:pPr>
    </w:p>
    <w:p w14:paraId="54704ED0" w14:textId="72E7F1BE" w:rsidR="00AC5A19" w:rsidRDefault="00AC5A19" w:rsidP="005224AB">
      <w:pPr>
        <w:jc w:val="both"/>
      </w:pPr>
    </w:p>
    <w:p w14:paraId="6A92B07A" w14:textId="2304356B" w:rsidR="00AC5A19" w:rsidRDefault="00AC5A19" w:rsidP="005224AB">
      <w:pPr>
        <w:jc w:val="both"/>
      </w:pPr>
    </w:p>
    <w:p w14:paraId="5F566BDF" w14:textId="6B2A0B3A" w:rsidR="00AC5A19" w:rsidRDefault="00AC5A19" w:rsidP="005224AB">
      <w:pPr>
        <w:jc w:val="both"/>
      </w:pPr>
    </w:p>
    <w:p w14:paraId="5A87BED8" w14:textId="2C0E260E" w:rsidR="00AC5A19" w:rsidRDefault="00AC5A19" w:rsidP="005224AB">
      <w:pPr>
        <w:jc w:val="both"/>
      </w:pPr>
    </w:p>
    <w:p w14:paraId="3E5FB1FE" w14:textId="217825C7" w:rsidR="00AC5A19" w:rsidRDefault="00AC5A19" w:rsidP="005224AB">
      <w:pPr>
        <w:jc w:val="both"/>
      </w:pPr>
    </w:p>
    <w:p w14:paraId="39156577" w14:textId="2BB6D1C7" w:rsidR="00AC5A19" w:rsidRDefault="00AC5A19" w:rsidP="005224AB">
      <w:pPr>
        <w:jc w:val="both"/>
      </w:pPr>
    </w:p>
    <w:p w14:paraId="7CB756C2" w14:textId="0C3E1745" w:rsidR="00AC5A19" w:rsidRDefault="00AC5A19" w:rsidP="005224AB">
      <w:pPr>
        <w:jc w:val="both"/>
      </w:pPr>
    </w:p>
    <w:p w14:paraId="277DC11E" w14:textId="1D82BC64" w:rsidR="00AC5A19" w:rsidRDefault="00AC5A19" w:rsidP="005224AB">
      <w:pPr>
        <w:jc w:val="both"/>
      </w:pPr>
    </w:p>
    <w:p w14:paraId="5789B5D4" w14:textId="53414477" w:rsidR="00AC5A19" w:rsidRDefault="00AC5A19" w:rsidP="005224AB">
      <w:pPr>
        <w:jc w:val="both"/>
      </w:pPr>
    </w:p>
    <w:p w14:paraId="0C26B442" w14:textId="016887AB" w:rsidR="00AC5A19" w:rsidRDefault="00AC5A19" w:rsidP="005224AB">
      <w:pPr>
        <w:jc w:val="both"/>
      </w:pPr>
    </w:p>
    <w:p w14:paraId="3657BF10" w14:textId="504FB2AE" w:rsidR="00AC5A19" w:rsidRDefault="00AC5A19" w:rsidP="005224AB">
      <w:pPr>
        <w:jc w:val="both"/>
      </w:pPr>
    </w:p>
    <w:p w14:paraId="2636DABF" w14:textId="68583FD3" w:rsidR="00AC5A19" w:rsidRDefault="00AC5A19" w:rsidP="005224AB">
      <w:pPr>
        <w:jc w:val="both"/>
      </w:pPr>
    </w:p>
    <w:p w14:paraId="46F483AF" w14:textId="0660B328" w:rsidR="00AC5A19" w:rsidRDefault="00AC5A19" w:rsidP="005224AB">
      <w:pPr>
        <w:jc w:val="both"/>
      </w:pPr>
    </w:p>
    <w:p w14:paraId="3A8530B1" w14:textId="6CE682BC" w:rsidR="00AC5A19" w:rsidRDefault="00AC5A19" w:rsidP="005224AB">
      <w:pPr>
        <w:jc w:val="both"/>
      </w:pPr>
    </w:p>
    <w:p w14:paraId="621D61D5" w14:textId="0FA579EA" w:rsidR="0074494D" w:rsidRPr="0074494D" w:rsidRDefault="00000000" w:rsidP="005224AB">
      <w:pPr>
        <w:jc w:val="both"/>
      </w:pPr>
      <w:r>
        <w:rPr>
          <w:noProof/>
        </w:rPr>
        <w:pict w14:anchorId="5CD8894D">
          <v:shape id="Zone de texte 10" o:spid="_x0000_s2063" type="#_x0000_t202" style="position:absolute;left:0;text-align:left;margin-left:240.5pt;margin-top:158.5pt;width:268.85pt;height:27pt;z-index:251675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" filled="f" stroked="f">
            <v:textbox>
              <w:txbxContent>
                <w:p w14:paraId="66D08B3B" w14:textId="3451AB87" w:rsidR="000E17D7" w:rsidRPr="00B87D29" w:rsidRDefault="000E17D7" w:rsidP="000E17D7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DUMAS Lucie</w:t>
                  </w:r>
                </w:p>
              </w:txbxContent>
            </v:textbox>
          </v:shape>
        </w:pict>
      </w:r>
      <w:r w:rsidR="0074494D">
        <w:rPr>
          <w:rFonts w:ascii="Arial" w:hAnsi="Arial" w:cs="Arial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4902656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C232070" w14:textId="6BEE0731" w:rsidR="00DA2D1E" w:rsidRDefault="00DA2D1E">
          <w:pPr>
            <w:pStyle w:val="En-ttedetabledesmatires"/>
          </w:pPr>
          <w:r>
            <w:t>Table des matières</w:t>
          </w:r>
        </w:p>
        <w:p w14:paraId="03AFD576" w14:textId="77777777" w:rsidR="00DA2D1E" w:rsidRDefault="00DA2D1E">
          <w:pPr>
            <w:pStyle w:val="TM1"/>
            <w:tabs>
              <w:tab w:val="right" w:leader="dot" w:pos="9057"/>
            </w:tabs>
          </w:pPr>
        </w:p>
        <w:p w14:paraId="66DF211F" w14:textId="54282413" w:rsidR="00565F04" w:rsidRPr="003F307A" w:rsidRDefault="00DA2D1E">
          <w:pPr>
            <w:pStyle w:val="TM1"/>
            <w:tabs>
              <w:tab w:val="right" w:leader="dot" w:pos="9057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59948" w:history="1">
            <w:r w:rsidR="00565F04" w:rsidRPr="005D3CAF">
              <w:rPr>
                <w:rStyle w:val="Lienhypertexte"/>
                <w:rFonts w:cs="Arial"/>
                <w:noProof/>
              </w:rPr>
              <w:t>Qu’est-ce que MariaDB</w:t>
            </w:r>
            <w:r w:rsidR="00565F04">
              <w:rPr>
                <w:noProof/>
                <w:webHidden/>
              </w:rPr>
              <w:tab/>
            </w:r>
            <w:r w:rsidR="00565F04">
              <w:rPr>
                <w:noProof/>
                <w:webHidden/>
              </w:rPr>
              <w:fldChar w:fldCharType="begin"/>
            </w:r>
            <w:r w:rsidR="00565F04">
              <w:rPr>
                <w:noProof/>
                <w:webHidden/>
              </w:rPr>
              <w:instrText xml:space="preserve"> PAGEREF _Toc164259948 \h </w:instrText>
            </w:r>
            <w:r w:rsidR="00565F04">
              <w:rPr>
                <w:noProof/>
                <w:webHidden/>
              </w:rPr>
            </w:r>
            <w:r w:rsidR="00565F04">
              <w:rPr>
                <w:noProof/>
                <w:webHidden/>
              </w:rPr>
              <w:fldChar w:fldCharType="separate"/>
            </w:r>
            <w:r w:rsidR="00EC05AD">
              <w:rPr>
                <w:noProof/>
                <w:webHidden/>
              </w:rPr>
              <w:t>3</w:t>
            </w:r>
            <w:r w:rsidR="00565F04">
              <w:rPr>
                <w:noProof/>
                <w:webHidden/>
              </w:rPr>
              <w:fldChar w:fldCharType="end"/>
            </w:r>
          </w:hyperlink>
        </w:p>
        <w:p w14:paraId="190696B4" w14:textId="6D9D17CF" w:rsidR="00565F04" w:rsidRPr="003F307A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 w:val="24"/>
              <w:szCs w:val="24"/>
            </w:rPr>
          </w:pPr>
          <w:hyperlink w:anchor="_Toc164259949" w:history="1">
            <w:r w:rsidR="00565F04" w:rsidRPr="005D3CAF">
              <w:rPr>
                <w:rStyle w:val="Lienhypertexte"/>
                <w:noProof/>
              </w:rPr>
              <w:t>Installation de MariaDB</w:t>
            </w:r>
            <w:r w:rsidR="00565F04">
              <w:rPr>
                <w:noProof/>
                <w:webHidden/>
              </w:rPr>
              <w:tab/>
            </w:r>
            <w:r w:rsidR="00565F04">
              <w:rPr>
                <w:noProof/>
                <w:webHidden/>
              </w:rPr>
              <w:fldChar w:fldCharType="begin"/>
            </w:r>
            <w:r w:rsidR="00565F04">
              <w:rPr>
                <w:noProof/>
                <w:webHidden/>
              </w:rPr>
              <w:instrText xml:space="preserve"> PAGEREF _Toc164259949 \h </w:instrText>
            </w:r>
            <w:r w:rsidR="00565F04">
              <w:rPr>
                <w:noProof/>
                <w:webHidden/>
              </w:rPr>
            </w:r>
            <w:r w:rsidR="00565F04">
              <w:rPr>
                <w:noProof/>
                <w:webHidden/>
              </w:rPr>
              <w:fldChar w:fldCharType="separate"/>
            </w:r>
            <w:r w:rsidR="00EC05AD">
              <w:rPr>
                <w:noProof/>
                <w:webHidden/>
              </w:rPr>
              <w:t>4</w:t>
            </w:r>
            <w:r w:rsidR="00565F04">
              <w:rPr>
                <w:noProof/>
                <w:webHidden/>
              </w:rPr>
              <w:fldChar w:fldCharType="end"/>
            </w:r>
          </w:hyperlink>
        </w:p>
        <w:p w14:paraId="2CD03535" w14:textId="314A994B" w:rsidR="00565F04" w:rsidRPr="003F307A" w:rsidRDefault="00000000">
          <w:pPr>
            <w:pStyle w:val="TM2"/>
            <w:tabs>
              <w:tab w:val="right" w:leader="dot" w:pos="9057"/>
            </w:tabs>
            <w:rPr>
              <w:noProof/>
              <w:kern w:val="2"/>
              <w:sz w:val="24"/>
              <w:szCs w:val="24"/>
            </w:rPr>
          </w:pPr>
          <w:hyperlink w:anchor="_Toc164259950" w:history="1">
            <w:r w:rsidR="00565F04" w:rsidRPr="005D3CAF">
              <w:rPr>
                <w:rStyle w:val="Lienhypertexte"/>
                <w:noProof/>
              </w:rPr>
              <w:t>Installation</w:t>
            </w:r>
            <w:r w:rsidR="00565F04">
              <w:rPr>
                <w:noProof/>
                <w:webHidden/>
              </w:rPr>
              <w:tab/>
            </w:r>
            <w:r w:rsidR="00565F04">
              <w:rPr>
                <w:noProof/>
                <w:webHidden/>
              </w:rPr>
              <w:fldChar w:fldCharType="begin"/>
            </w:r>
            <w:r w:rsidR="00565F04">
              <w:rPr>
                <w:noProof/>
                <w:webHidden/>
              </w:rPr>
              <w:instrText xml:space="preserve"> PAGEREF _Toc164259950 \h </w:instrText>
            </w:r>
            <w:r w:rsidR="00565F04">
              <w:rPr>
                <w:noProof/>
                <w:webHidden/>
              </w:rPr>
            </w:r>
            <w:r w:rsidR="00565F04">
              <w:rPr>
                <w:noProof/>
                <w:webHidden/>
              </w:rPr>
              <w:fldChar w:fldCharType="separate"/>
            </w:r>
            <w:r w:rsidR="00EC05AD">
              <w:rPr>
                <w:noProof/>
                <w:webHidden/>
              </w:rPr>
              <w:t>4</w:t>
            </w:r>
            <w:r w:rsidR="00565F04">
              <w:rPr>
                <w:noProof/>
                <w:webHidden/>
              </w:rPr>
              <w:fldChar w:fldCharType="end"/>
            </w:r>
          </w:hyperlink>
        </w:p>
        <w:p w14:paraId="4A960679" w14:textId="728E0780" w:rsidR="00565F04" w:rsidRPr="003F307A" w:rsidRDefault="00000000">
          <w:pPr>
            <w:pStyle w:val="TM2"/>
            <w:tabs>
              <w:tab w:val="right" w:leader="dot" w:pos="9057"/>
            </w:tabs>
            <w:rPr>
              <w:noProof/>
              <w:kern w:val="2"/>
              <w:sz w:val="24"/>
              <w:szCs w:val="24"/>
            </w:rPr>
          </w:pPr>
          <w:hyperlink w:anchor="_Toc164259951" w:history="1">
            <w:r w:rsidR="00565F04" w:rsidRPr="005D3CAF">
              <w:rPr>
                <w:rStyle w:val="Lienhypertexte"/>
                <w:noProof/>
              </w:rPr>
              <w:t>Conformité du cahier des charges</w:t>
            </w:r>
            <w:r w:rsidR="00565F04">
              <w:rPr>
                <w:noProof/>
                <w:webHidden/>
              </w:rPr>
              <w:tab/>
            </w:r>
            <w:r w:rsidR="00565F04">
              <w:rPr>
                <w:noProof/>
                <w:webHidden/>
              </w:rPr>
              <w:fldChar w:fldCharType="begin"/>
            </w:r>
            <w:r w:rsidR="00565F04">
              <w:rPr>
                <w:noProof/>
                <w:webHidden/>
              </w:rPr>
              <w:instrText xml:space="preserve"> PAGEREF _Toc164259951 \h </w:instrText>
            </w:r>
            <w:r w:rsidR="00565F04">
              <w:rPr>
                <w:noProof/>
                <w:webHidden/>
              </w:rPr>
            </w:r>
            <w:r w:rsidR="00565F04">
              <w:rPr>
                <w:noProof/>
                <w:webHidden/>
              </w:rPr>
              <w:fldChar w:fldCharType="separate"/>
            </w:r>
            <w:r w:rsidR="00EC05AD">
              <w:rPr>
                <w:noProof/>
                <w:webHidden/>
              </w:rPr>
              <w:t>6</w:t>
            </w:r>
            <w:r w:rsidR="00565F04">
              <w:rPr>
                <w:noProof/>
                <w:webHidden/>
              </w:rPr>
              <w:fldChar w:fldCharType="end"/>
            </w:r>
          </w:hyperlink>
        </w:p>
        <w:p w14:paraId="3AA02EF9" w14:textId="78833016" w:rsidR="00DA2D1E" w:rsidRDefault="00DA2D1E">
          <w:r>
            <w:rPr>
              <w:b/>
              <w:bCs/>
            </w:rPr>
            <w:fldChar w:fldCharType="end"/>
          </w:r>
        </w:p>
      </w:sdtContent>
    </w:sdt>
    <w:p w14:paraId="12975494" w14:textId="77777777" w:rsidR="00DA2D1E" w:rsidRDefault="00DA2D1E" w:rsidP="00DA2D1E"/>
    <w:p w14:paraId="4C2E7441" w14:textId="12D31CF8" w:rsidR="00AC5A19" w:rsidRPr="005224AB" w:rsidRDefault="00AD7DEC" w:rsidP="00CD6786">
      <w:pPr>
        <w:pStyle w:val="Titre1"/>
        <w:rPr>
          <w:rFonts w:asciiTheme="minorHAnsi" w:hAnsiTheme="minorHAnsi" w:cs="Arial"/>
        </w:rPr>
      </w:pPr>
      <w:bookmarkStart w:id="0" w:name="_Toc164259948"/>
      <w:r>
        <w:rPr>
          <w:rFonts w:asciiTheme="minorHAnsi" w:hAnsiTheme="minorHAnsi" w:cs="Arial"/>
        </w:rPr>
        <w:lastRenderedPageBreak/>
        <w:t xml:space="preserve">Qu’est-ce que </w:t>
      </w:r>
      <w:proofErr w:type="spellStart"/>
      <w:r w:rsidR="0046670F">
        <w:rPr>
          <w:rFonts w:asciiTheme="minorHAnsi" w:hAnsiTheme="minorHAnsi" w:cs="Arial"/>
        </w:rPr>
        <w:t>MariaDB</w:t>
      </w:r>
      <w:bookmarkEnd w:id="0"/>
      <w:proofErr w:type="spellEnd"/>
    </w:p>
    <w:p w14:paraId="41FE9A7F" w14:textId="77777777" w:rsidR="0074494D" w:rsidRDefault="0074494D" w:rsidP="005224AB">
      <w:pPr>
        <w:jc w:val="both"/>
      </w:pPr>
    </w:p>
    <w:p w14:paraId="14D64B19" w14:textId="77777777" w:rsidR="0046670F" w:rsidRDefault="007825C8" w:rsidP="0046670F">
      <w:pPr>
        <w:jc w:val="both"/>
      </w:pPr>
      <w:r>
        <w:tab/>
      </w:r>
      <w:proofErr w:type="spellStart"/>
      <w:r w:rsidR="0046670F">
        <w:t>MariaDB</w:t>
      </w:r>
      <w:proofErr w:type="spellEnd"/>
      <w:r w:rsidR="0046670F">
        <w:t xml:space="preserve"> est un système de gestion de base de données open source qui est une alternative compatible avec MySQL.</w:t>
      </w:r>
    </w:p>
    <w:p w14:paraId="7C0BB108" w14:textId="5146D640" w:rsidR="0046670F" w:rsidRDefault="0046670F" w:rsidP="0046670F">
      <w:pPr>
        <w:jc w:val="both"/>
      </w:pPr>
      <w:r>
        <w:tab/>
        <w:t>Il offre un stockage et une récupération efficace des données, la prise en charge du langage SQL, une grande extensibilité et une communauté active de développeurs.</w:t>
      </w:r>
    </w:p>
    <w:p w14:paraId="4CC0DEF3" w14:textId="197AFD47" w:rsidR="00AC5A19" w:rsidRDefault="0046670F" w:rsidP="0046670F">
      <w:pPr>
        <w:jc w:val="both"/>
      </w:pPr>
      <w:r>
        <w:tab/>
      </w:r>
      <w:proofErr w:type="spellStart"/>
      <w:r>
        <w:t>MariaDB</w:t>
      </w:r>
      <w:proofErr w:type="spellEnd"/>
      <w:r>
        <w:t xml:space="preserve"> est utilisé pour stocker, organiser et récupérer des données dans de nombreuses applications, des sites web aux applications d'</w:t>
      </w:r>
      <w:proofErr w:type="spellStart"/>
      <w:r>
        <w:t>entreprise.</w:t>
      </w:r>
      <w:r w:rsidR="002D5A35">
        <w:t>Configuration</w:t>
      </w:r>
      <w:proofErr w:type="spellEnd"/>
      <w:r w:rsidR="002D5A35">
        <w:t xml:space="preserve"> </w:t>
      </w:r>
      <w:r w:rsidR="00AD7DEC">
        <w:t>de GPG</w:t>
      </w:r>
    </w:p>
    <w:p w14:paraId="18405198" w14:textId="77777777" w:rsidR="00AC5A19" w:rsidRDefault="00AC5A19" w:rsidP="005224AB">
      <w:pPr>
        <w:jc w:val="both"/>
      </w:pPr>
    </w:p>
    <w:p w14:paraId="6A895710" w14:textId="266B5E6D" w:rsidR="0046670F" w:rsidRDefault="0046670F" w:rsidP="0046670F">
      <w:pPr>
        <w:pStyle w:val="Titre1"/>
      </w:pPr>
      <w:bookmarkStart w:id="1" w:name="_Toc164259949"/>
      <w:r>
        <w:lastRenderedPageBreak/>
        <w:t xml:space="preserve">Installation de </w:t>
      </w:r>
      <w:proofErr w:type="spellStart"/>
      <w:r>
        <w:t>MariaDB</w:t>
      </w:r>
      <w:bookmarkEnd w:id="1"/>
      <w:proofErr w:type="spellEnd"/>
    </w:p>
    <w:p w14:paraId="57FA772A" w14:textId="77777777" w:rsidR="0046670F" w:rsidRDefault="0046670F" w:rsidP="0046670F"/>
    <w:p w14:paraId="0F8118D5" w14:textId="16B5008E" w:rsidR="0046670F" w:rsidRDefault="0046670F" w:rsidP="0046670F">
      <w:pPr>
        <w:pStyle w:val="Titre2"/>
        <w:jc w:val="both"/>
      </w:pPr>
      <w:bookmarkStart w:id="2" w:name="_Toc164259950"/>
      <w:r>
        <w:t>Installation</w:t>
      </w:r>
      <w:bookmarkEnd w:id="2"/>
      <w:r>
        <w:t xml:space="preserve"> </w:t>
      </w:r>
    </w:p>
    <w:p w14:paraId="7A4FDDBE" w14:textId="77777777" w:rsidR="0046670F" w:rsidRDefault="0046670F" w:rsidP="0046670F">
      <w:pPr>
        <w:jc w:val="both"/>
      </w:pPr>
    </w:p>
    <w:p w14:paraId="03D752CA" w14:textId="4DB25B58" w:rsidR="0046670F" w:rsidRDefault="0046670F" w:rsidP="0046670F">
      <w:pPr>
        <w:jc w:val="both"/>
      </w:pPr>
      <w:r>
        <w:tab/>
        <w:t xml:space="preserve">Dans un premier temps, nous commençons par cloner notre machine virtuelle </w:t>
      </w:r>
      <w:proofErr w:type="spellStart"/>
      <w:r>
        <w:t>template</w:t>
      </w:r>
      <w:proofErr w:type="spellEnd"/>
      <w:r>
        <w:t xml:space="preserve"> pour créer une nouvelle machine </w:t>
      </w:r>
      <w:r w:rsidRPr="0046670F">
        <w:t>(priv-db1 ou priv-db2). Nous changeons le nom d'hôte ainsi que l'adresse IP (10.31.177.33 pour priv-db1 et 10.31.178.33) :</w:t>
      </w:r>
    </w:p>
    <w:p w14:paraId="65AAFDCC" w14:textId="2624521D" w:rsidR="0046670F" w:rsidRDefault="00000000" w:rsidP="0046670F">
      <w:pPr>
        <w:jc w:val="both"/>
      </w:pPr>
      <w:r>
        <w:rPr>
          <w:noProof/>
        </w:rPr>
        <w:pict w14:anchorId="521ED097">
          <v:rect id="Rectangle 8" o:spid="_x0000_s2062" style="position:absolute;left:0;text-align:left;margin-left:0;margin-top:11.45pt;width:487.2pt;height:89.35pt;z-index:-25157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" fillcolor="#1c1a10 [334]" stroked="f">
            <w10:wrap anchorx="margin"/>
          </v:rect>
        </w:pict>
      </w:r>
    </w:p>
    <w:p w14:paraId="4C611B95" w14:textId="65AD3B35" w:rsidR="0046670F" w:rsidRPr="0046670F" w:rsidRDefault="0046670F" w:rsidP="0046670F">
      <w:pPr>
        <w:spacing w:after="0"/>
        <w:jc w:val="both"/>
        <w:rPr>
          <w:color w:val="9BBB59" w:themeColor="accent3"/>
        </w:rPr>
      </w:pPr>
      <w:r w:rsidRPr="0046670F">
        <w:rPr>
          <w:color w:val="9BBB59" w:themeColor="accent3"/>
        </w:rPr>
        <w:t># Change le nom d'hôte à l'aide d'une commande</w:t>
      </w:r>
    </w:p>
    <w:p w14:paraId="446C0A9B" w14:textId="77777777" w:rsidR="0046670F" w:rsidRPr="0046670F" w:rsidRDefault="0046670F" w:rsidP="0046670F">
      <w:pPr>
        <w:spacing w:after="0"/>
        <w:jc w:val="both"/>
        <w:rPr>
          <w:color w:val="9BBB59" w:themeColor="accent3"/>
          <w:lang w:val="en-US"/>
        </w:rPr>
      </w:pPr>
      <w:proofErr w:type="spellStart"/>
      <w:r w:rsidRPr="0046670F">
        <w:rPr>
          <w:color w:val="FFFFFF" w:themeColor="background1"/>
          <w:lang w:val="en-US"/>
        </w:rPr>
        <w:t>hostnamectl</w:t>
      </w:r>
      <w:proofErr w:type="spellEnd"/>
      <w:r w:rsidRPr="0046670F">
        <w:rPr>
          <w:color w:val="FFFFFF" w:themeColor="background1"/>
          <w:lang w:val="en-US"/>
        </w:rPr>
        <w:t xml:space="preserve"> set-hostname priv-db1 </w:t>
      </w:r>
      <w:r w:rsidRPr="0046670F">
        <w:rPr>
          <w:color w:val="9BBB59" w:themeColor="accent3"/>
          <w:lang w:val="en-US"/>
        </w:rPr>
        <w:t># Ou priv-</w:t>
      </w:r>
      <w:proofErr w:type="gramStart"/>
      <w:r w:rsidRPr="0046670F">
        <w:rPr>
          <w:color w:val="9BBB59" w:themeColor="accent3"/>
          <w:lang w:val="en-US"/>
        </w:rPr>
        <w:t>db2</w:t>
      </w:r>
      <w:proofErr w:type="gramEnd"/>
    </w:p>
    <w:p w14:paraId="7FDFB03A" w14:textId="0B0C668A" w:rsidR="0046670F" w:rsidRPr="0046670F" w:rsidRDefault="0046670F" w:rsidP="0046670F">
      <w:pPr>
        <w:spacing w:after="0"/>
        <w:jc w:val="both"/>
        <w:rPr>
          <w:color w:val="9BBB59" w:themeColor="accent3"/>
          <w:lang w:val="en-US"/>
        </w:rPr>
      </w:pPr>
      <w:r w:rsidRPr="0046670F">
        <w:rPr>
          <w:color w:val="9BBB59" w:themeColor="accent3"/>
          <w:lang w:val="en-US"/>
        </w:rPr>
        <w:t xml:space="preserve"> </w:t>
      </w:r>
    </w:p>
    <w:p w14:paraId="43788BB2" w14:textId="6AB74755" w:rsidR="0046670F" w:rsidRPr="0046670F" w:rsidRDefault="0046670F" w:rsidP="0046670F">
      <w:pPr>
        <w:spacing w:after="0"/>
        <w:jc w:val="both"/>
        <w:rPr>
          <w:color w:val="9BBB59" w:themeColor="accent3"/>
        </w:rPr>
      </w:pPr>
      <w:r w:rsidRPr="0046670F">
        <w:rPr>
          <w:color w:val="9BBB59" w:themeColor="accent3"/>
        </w:rPr>
        <w:t># Change le nom d'hôte directement depuis le fichier de configuration</w:t>
      </w:r>
    </w:p>
    <w:p w14:paraId="4388CA69" w14:textId="12B0EED2" w:rsidR="0046670F" w:rsidRDefault="0046670F" w:rsidP="0046670F">
      <w:pPr>
        <w:jc w:val="both"/>
        <w:rPr>
          <w:color w:val="FFFFFF" w:themeColor="background1"/>
        </w:rPr>
      </w:pPr>
      <w:r w:rsidRPr="0046670F">
        <w:rPr>
          <w:color w:val="FFFFFF" w:themeColor="background1"/>
        </w:rPr>
        <w:t>nano /</w:t>
      </w:r>
      <w:proofErr w:type="spellStart"/>
      <w:r w:rsidRPr="0046670F">
        <w:rPr>
          <w:color w:val="FFFFFF" w:themeColor="background1"/>
        </w:rPr>
        <w:t>etc</w:t>
      </w:r>
      <w:proofErr w:type="spellEnd"/>
      <w:r w:rsidRPr="0046670F">
        <w:rPr>
          <w:color w:val="FFFFFF" w:themeColor="background1"/>
        </w:rPr>
        <w:t>/hosts</w:t>
      </w:r>
    </w:p>
    <w:p w14:paraId="2FDA8E40" w14:textId="77777777" w:rsidR="0046670F" w:rsidRDefault="0046670F" w:rsidP="0046670F">
      <w:pPr>
        <w:jc w:val="both"/>
        <w:rPr>
          <w:color w:val="FFFFFF" w:themeColor="background1"/>
        </w:rPr>
      </w:pPr>
    </w:p>
    <w:p w14:paraId="23FA2B39" w14:textId="406F512C" w:rsidR="0046670F" w:rsidRDefault="0046670F" w:rsidP="0046670F">
      <w:pPr>
        <w:jc w:val="both"/>
      </w:pPr>
      <w:r>
        <w:tab/>
        <w:t>Nous modifions dans le fichier /</w:t>
      </w:r>
      <w:proofErr w:type="spellStart"/>
      <w:r>
        <w:t>etc</w:t>
      </w:r>
      <w:proofErr w:type="spellEnd"/>
      <w:r>
        <w:t>/hosts le nom d’hôte de la machine et nous nous déconnectons pour actualiser l’affichage du nom.</w:t>
      </w:r>
    </w:p>
    <w:p w14:paraId="12EC31D1" w14:textId="26F7ADC7" w:rsidR="0046670F" w:rsidRDefault="0046670F" w:rsidP="0046670F">
      <w:pPr>
        <w:jc w:val="both"/>
      </w:pPr>
      <w:r>
        <w:tab/>
        <w:t xml:space="preserve">Nous pouvons maintenant procéder à l’installation sécurisée de </w:t>
      </w:r>
      <w:proofErr w:type="spellStart"/>
      <w:r>
        <w:t>MariaDB</w:t>
      </w:r>
      <w:proofErr w:type="spellEnd"/>
      <w:r>
        <w:t>. Nous entrons donc la commande suivante :</w:t>
      </w:r>
    </w:p>
    <w:p w14:paraId="54364770" w14:textId="2138B732" w:rsidR="0046670F" w:rsidRDefault="00000000" w:rsidP="0046670F">
      <w:pPr>
        <w:jc w:val="both"/>
      </w:pPr>
      <w:r>
        <w:rPr>
          <w:noProof/>
        </w:rPr>
        <w:pict w14:anchorId="1B138607">
          <v:rect id="_x0000_s2061" style="position:absolute;left:0;text-align:left;margin-left:-16.85pt;margin-top:10.25pt;width:487.2pt;height:34.65pt;z-index:-25157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" fillcolor="#1c1a10 [334]" stroked="f">
            <w10:wrap anchorx="margin"/>
          </v:rect>
        </w:pict>
      </w:r>
    </w:p>
    <w:p w14:paraId="06B451CD" w14:textId="2E9B8783" w:rsidR="0046670F" w:rsidRPr="0046670F" w:rsidRDefault="0046670F" w:rsidP="0046670F">
      <w:pPr>
        <w:jc w:val="both"/>
        <w:rPr>
          <w:color w:val="FFFFFF" w:themeColor="background1"/>
        </w:rPr>
      </w:pPr>
      <w:proofErr w:type="spellStart"/>
      <w:r w:rsidRPr="0046670F">
        <w:rPr>
          <w:color w:val="FFFFFF" w:themeColor="background1"/>
        </w:rPr>
        <w:t>mysql_secure_installation</w:t>
      </w:r>
      <w:proofErr w:type="spellEnd"/>
    </w:p>
    <w:p w14:paraId="7E7E49A7" w14:textId="77777777" w:rsidR="0046670F" w:rsidRDefault="0046670F" w:rsidP="0046670F">
      <w:pPr>
        <w:jc w:val="both"/>
      </w:pPr>
    </w:p>
    <w:p w14:paraId="1FC988F4" w14:textId="04D56A1A" w:rsidR="0046670F" w:rsidRDefault="0046670F" w:rsidP="0046670F">
      <w:pPr>
        <w:jc w:val="both"/>
      </w:pPr>
      <w:r>
        <w:rPr>
          <w:noProof/>
        </w:rPr>
        <w:drawing>
          <wp:anchor distT="0" distB="0" distL="114300" distR="114300" simplePos="0" relativeHeight="251742720" behindDoc="0" locked="0" layoutInCell="1" allowOverlap="1" wp14:anchorId="6D0C04B9" wp14:editId="379F5AC4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757545" cy="1748790"/>
            <wp:effectExtent l="0" t="0" r="0" b="3810"/>
            <wp:wrapTopAndBottom/>
            <wp:docPr id="17713118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En ce qui concerne l’installation de </w:t>
      </w:r>
      <w:proofErr w:type="spellStart"/>
      <w:r>
        <w:t>MariaDB</w:t>
      </w:r>
      <w:proofErr w:type="spellEnd"/>
      <w:r>
        <w:t>, nous laisserons les paramètres par défaut de l’outil. Nous changerons cependant le mot de passe du compte root :</w:t>
      </w:r>
    </w:p>
    <w:p w14:paraId="7BABCA41" w14:textId="1805763F" w:rsidR="0046670F" w:rsidRDefault="0046670F" w:rsidP="0046670F">
      <w:pPr>
        <w:jc w:val="both"/>
      </w:pPr>
    </w:p>
    <w:p w14:paraId="212C65A8" w14:textId="37C6408A" w:rsidR="00875F22" w:rsidRDefault="00875F22" w:rsidP="0046670F">
      <w:pPr>
        <w:jc w:val="both"/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55B17EF9" wp14:editId="0CE579B5">
            <wp:simplePos x="0" y="0"/>
            <wp:positionH relativeFrom="margin">
              <wp:align>left</wp:align>
            </wp:positionH>
            <wp:positionV relativeFrom="paragraph">
              <wp:posOffset>220133</wp:posOffset>
            </wp:positionV>
            <wp:extent cx="5816600" cy="567119"/>
            <wp:effectExtent l="0" t="0" r="0" b="4445"/>
            <wp:wrapTopAndBottom/>
            <wp:docPr id="20421748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567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F4266" w14:textId="6FDED006" w:rsidR="0046670F" w:rsidRDefault="004C7C37" w:rsidP="0046670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20864" behindDoc="0" locked="0" layoutInCell="1" allowOverlap="1" wp14:anchorId="3B9685A9" wp14:editId="01272975">
            <wp:simplePos x="0" y="0"/>
            <wp:positionH relativeFrom="margin">
              <wp:posOffset>-1270</wp:posOffset>
            </wp:positionH>
            <wp:positionV relativeFrom="paragraph">
              <wp:posOffset>1617980</wp:posOffset>
            </wp:positionV>
            <wp:extent cx="5758815" cy="885190"/>
            <wp:effectExtent l="0" t="0" r="0" b="0"/>
            <wp:wrapTopAndBottom/>
            <wp:docPr id="10244377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4480" behindDoc="0" locked="0" layoutInCell="1" allowOverlap="1" wp14:anchorId="092164F3" wp14:editId="5C001DE6">
            <wp:simplePos x="0" y="0"/>
            <wp:positionH relativeFrom="margin">
              <wp:posOffset>-1270</wp:posOffset>
            </wp:positionH>
            <wp:positionV relativeFrom="paragraph">
              <wp:posOffset>-50165</wp:posOffset>
            </wp:positionV>
            <wp:extent cx="5758815" cy="1316990"/>
            <wp:effectExtent l="0" t="0" r="0" b="0"/>
            <wp:wrapTopAndBottom/>
            <wp:docPr id="13019204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F71E6" w14:textId="47F0A72F" w:rsidR="008B47F1" w:rsidRDefault="004C7C37" w:rsidP="0046670F">
      <w:pPr>
        <w:jc w:val="both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5139C690" wp14:editId="1F46111F">
            <wp:simplePos x="0" y="0"/>
            <wp:positionH relativeFrom="margin">
              <wp:posOffset>-3175</wp:posOffset>
            </wp:positionH>
            <wp:positionV relativeFrom="paragraph">
              <wp:posOffset>1338580</wp:posOffset>
            </wp:positionV>
            <wp:extent cx="5760720" cy="964921"/>
            <wp:effectExtent l="0" t="0" r="0" b="6985"/>
            <wp:wrapTopAndBottom/>
            <wp:docPr id="118471245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4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E59DF" w14:textId="4410CA76" w:rsidR="008B47F1" w:rsidRDefault="004C7C37" w:rsidP="0046670F">
      <w:pPr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20194EE" wp14:editId="0B554132">
            <wp:simplePos x="0" y="0"/>
            <wp:positionH relativeFrom="margin">
              <wp:posOffset>-3175</wp:posOffset>
            </wp:positionH>
            <wp:positionV relativeFrom="paragraph">
              <wp:posOffset>1522095</wp:posOffset>
            </wp:positionV>
            <wp:extent cx="5760720" cy="1281430"/>
            <wp:effectExtent l="0" t="0" r="0" b="0"/>
            <wp:wrapTopAndBottom/>
            <wp:docPr id="30064068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307CD" w14:textId="764AA052" w:rsidR="008B47F1" w:rsidRDefault="004C7C37" w:rsidP="0046670F">
      <w:pPr>
        <w:jc w:val="both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C226BDC" wp14:editId="33F2586F">
            <wp:simplePos x="0" y="0"/>
            <wp:positionH relativeFrom="margin">
              <wp:posOffset>-1270</wp:posOffset>
            </wp:positionH>
            <wp:positionV relativeFrom="paragraph">
              <wp:posOffset>1874520</wp:posOffset>
            </wp:positionV>
            <wp:extent cx="5757545" cy="1539875"/>
            <wp:effectExtent l="0" t="0" r="0" b="3175"/>
            <wp:wrapTopAndBottom/>
            <wp:docPr id="125605107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9D278" w14:textId="16C1440A" w:rsidR="008B47F1" w:rsidRDefault="008B47F1" w:rsidP="0046670F">
      <w:pPr>
        <w:jc w:val="both"/>
      </w:pPr>
    </w:p>
    <w:p w14:paraId="589F2C64" w14:textId="5C002180" w:rsidR="008B47F1" w:rsidRDefault="008B47F1" w:rsidP="0046670F">
      <w:pPr>
        <w:jc w:val="both"/>
      </w:pPr>
    </w:p>
    <w:p w14:paraId="0310ACE7" w14:textId="6CB52CCD" w:rsidR="0046670F" w:rsidRDefault="004C7C37" w:rsidP="0046670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37D1363F" wp14:editId="31BF0C3A">
            <wp:simplePos x="0" y="0"/>
            <wp:positionH relativeFrom="margin">
              <wp:posOffset>0</wp:posOffset>
            </wp:positionH>
            <wp:positionV relativeFrom="paragraph">
              <wp:posOffset>99060</wp:posOffset>
            </wp:positionV>
            <wp:extent cx="5757545" cy="1647825"/>
            <wp:effectExtent l="0" t="0" r="0" b="9525"/>
            <wp:wrapTopAndBottom/>
            <wp:docPr id="156511664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8BF37" w14:textId="5AF46435" w:rsidR="0046670F" w:rsidRPr="0046670F" w:rsidRDefault="0046670F" w:rsidP="0046670F">
      <w:pPr>
        <w:pStyle w:val="Titre2"/>
        <w:jc w:val="both"/>
      </w:pPr>
      <w:bookmarkStart w:id="3" w:name="_Toc164259951"/>
      <w:r>
        <w:t>Conformité du cahier des charges</w:t>
      </w:r>
      <w:bookmarkEnd w:id="3"/>
    </w:p>
    <w:p w14:paraId="7CA6E243" w14:textId="7DD4C291" w:rsidR="0046670F" w:rsidRDefault="0046670F" w:rsidP="0046670F">
      <w:pPr>
        <w:jc w:val="both"/>
      </w:pPr>
    </w:p>
    <w:p w14:paraId="47E655E9" w14:textId="3A2E05A4" w:rsidR="008B47F1" w:rsidRDefault="008B47F1" w:rsidP="0046670F">
      <w:pPr>
        <w:jc w:val="both"/>
      </w:pPr>
      <w:r>
        <w:tab/>
        <w:t xml:space="preserve">Dans un premier temps, nous commençons par nous connecter à l’interface en ligne de commande de </w:t>
      </w:r>
      <w:proofErr w:type="spellStart"/>
      <w:r>
        <w:t>MariaDB</w:t>
      </w:r>
      <w:proofErr w:type="spellEnd"/>
      <w:r>
        <w:t>, puis créons notre base de données GSB :</w:t>
      </w:r>
    </w:p>
    <w:p w14:paraId="671FBD85" w14:textId="329858C7" w:rsidR="008B47F1" w:rsidRDefault="00000000" w:rsidP="0046670F">
      <w:pPr>
        <w:jc w:val="both"/>
      </w:pPr>
      <w:r>
        <w:rPr>
          <w:noProof/>
        </w:rPr>
        <w:pict w14:anchorId="36AE2EE4">
          <v:rect id="_x0000_s2060" style="position:absolute;left:0;text-align:left;margin-left:0;margin-top:10.55pt;width:487.2pt;height:34.65pt;z-index:-25156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" fillcolor="#1c1a10 [334]" stroked="f">
            <w10:wrap anchorx="margin"/>
          </v:rect>
        </w:pict>
      </w:r>
    </w:p>
    <w:p w14:paraId="40673771" w14:textId="5DB87EB2" w:rsidR="008B47F1" w:rsidRPr="00A46682" w:rsidRDefault="008B47F1" w:rsidP="0046670F">
      <w:pPr>
        <w:jc w:val="both"/>
        <w:rPr>
          <w:color w:val="FFFFFF" w:themeColor="background1"/>
          <w:lang w:val="en-US"/>
        </w:rPr>
      </w:pPr>
      <w:r w:rsidRPr="00A46682">
        <w:rPr>
          <w:color w:val="FFFFFF" w:themeColor="background1"/>
          <w:lang w:val="en-US"/>
        </w:rPr>
        <w:t>mysql -u root -p</w:t>
      </w:r>
    </w:p>
    <w:p w14:paraId="07CBF149" w14:textId="77777777" w:rsidR="00877633" w:rsidRPr="00A46682" w:rsidRDefault="00877633" w:rsidP="0046670F">
      <w:pPr>
        <w:jc w:val="both"/>
        <w:rPr>
          <w:color w:val="FFFFFF" w:themeColor="background1"/>
          <w:lang w:val="en-US"/>
        </w:rPr>
      </w:pPr>
    </w:p>
    <w:p w14:paraId="671F7F8D" w14:textId="1D6F2DBB" w:rsidR="00877633" w:rsidRPr="00A46682" w:rsidRDefault="00000000" w:rsidP="0046670F">
      <w:pPr>
        <w:jc w:val="both"/>
        <w:rPr>
          <w:lang w:val="en-US"/>
        </w:rPr>
      </w:pPr>
      <w:r>
        <w:rPr>
          <w:noProof/>
        </w:rPr>
        <w:pict w14:anchorId="2080AA5D">
          <v:rect id="_x0000_s2059" style="position:absolute;left:0;text-align:left;margin-left:0;margin-top:10.85pt;width:487.2pt;height:34.65pt;z-index:-25156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IEAYy90AAAAGAQAADwAAAAAAAAAA&#10;AAAAAABXBAAAZHJzL2Rvd25yZXYueG1sUEsFBgAAAAAEAAQA8wAAAGEFAAAAAA==&#10;" fillcolor="#1c1a10 [334]" stroked="f">
            <w10:wrap anchorx="margin"/>
          </v:rect>
        </w:pict>
      </w:r>
    </w:p>
    <w:p w14:paraId="2C081FC6" w14:textId="6FDAB19F" w:rsidR="00877633" w:rsidRPr="00A46682" w:rsidRDefault="00877633" w:rsidP="0046670F">
      <w:pPr>
        <w:jc w:val="both"/>
        <w:rPr>
          <w:color w:val="FFFFFF" w:themeColor="background1"/>
          <w:lang w:val="en-US"/>
        </w:rPr>
      </w:pPr>
      <w:r w:rsidRPr="00A46682">
        <w:rPr>
          <w:color w:val="FFFFFF" w:themeColor="background1"/>
          <w:lang w:val="en-US"/>
        </w:rPr>
        <w:t>CREATE DATABASE gsb ;</w:t>
      </w:r>
    </w:p>
    <w:p w14:paraId="4AA8E07E" w14:textId="0E45CC85" w:rsidR="00877633" w:rsidRPr="00A46682" w:rsidRDefault="00877633" w:rsidP="0046670F">
      <w:pPr>
        <w:jc w:val="both"/>
        <w:rPr>
          <w:color w:val="FFFFFF" w:themeColor="background1"/>
          <w:lang w:val="en-US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755008" behindDoc="0" locked="0" layoutInCell="1" allowOverlap="1" wp14:anchorId="03E9C918" wp14:editId="26C3BCE5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3771900" cy="523224"/>
            <wp:effectExtent l="0" t="0" r="0" b="0"/>
            <wp:wrapTopAndBottom/>
            <wp:docPr id="99280334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2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A05A58" w14:textId="77777777" w:rsidR="00565F04" w:rsidRPr="00A46682" w:rsidRDefault="00565F04" w:rsidP="0046670F">
      <w:pPr>
        <w:jc w:val="both"/>
        <w:rPr>
          <w:color w:val="FFFFFF" w:themeColor="background1"/>
          <w:lang w:val="en-US"/>
        </w:rPr>
      </w:pPr>
    </w:p>
    <w:p w14:paraId="16B00FDB" w14:textId="2D598EF2" w:rsidR="00877633" w:rsidRDefault="00565F04" w:rsidP="0046670F">
      <w:pPr>
        <w:jc w:val="both"/>
      </w:pPr>
      <w:r w:rsidRPr="00A46682">
        <w:rPr>
          <w:lang w:val="en-US"/>
        </w:rPr>
        <w:tab/>
      </w:r>
      <w:r w:rsidRPr="00565F04">
        <w:t xml:space="preserve">Nous </w:t>
      </w:r>
      <w:r>
        <w:t>vérifions que notre base de données soit bien créée à l’aide de la commande suivante :</w:t>
      </w:r>
    </w:p>
    <w:p w14:paraId="28F4CFD2" w14:textId="7FB5EDC7" w:rsidR="00565F04" w:rsidRPr="00565F04" w:rsidRDefault="00000000" w:rsidP="0046670F">
      <w:pPr>
        <w:jc w:val="both"/>
      </w:pPr>
      <w:r>
        <w:rPr>
          <w:noProof/>
        </w:rPr>
        <w:pict w14:anchorId="431658D7">
          <v:rect id="_x0000_s2058" style="position:absolute;left:0;text-align:left;margin-left:0;margin-top:10pt;width:487.2pt;height:34.65pt;z-index:-25155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06cPtt0AAAAGAQAADwAAAAAAAAAA&#10;AAAAAABXBAAAZHJzL2Rvd25yZXYueG1sUEsFBgAAAAAEAAQA8wAAAGEFAAAAAA==&#10;" fillcolor="#1c1a10 [334]" stroked="f">
            <w10:wrap anchorx="margin"/>
          </v:rect>
        </w:pict>
      </w:r>
    </w:p>
    <w:p w14:paraId="1307AFC9" w14:textId="72DACF63" w:rsidR="00565F04" w:rsidRDefault="00565F04" w:rsidP="0046670F">
      <w:pPr>
        <w:jc w:val="both"/>
        <w:rPr>
          <w:noProof/>
          <w:color w:val="FFFFFF" w:themeColor="background1"/>
        </w:rPr>
      </w:pPr>
      <w:r w:rsidRPr="00565F04">
        <w:rPr>
          <w:color w:val="FFFFFF" w:themeColor="background1"/>
        </w:rPr>
        <w:t>SHOW DATABASES ;</w:t>
      </w:r>
      <w:r w:rsidRPr="00565F04">
        <w:rPr>
          <w:noProof/>
          <w:color w:val="FFFFFF" w:themeColor="background1"/>
        </w:rPr>
        <w:t xml:space="preserve"> </w:t>
      </w:r>
    </w:p>
    <w:p w14:paraId="3092E814" w14:textId="4F53081E" w:rsidR="00565F04" w:rsidRDefault="00565F04" w:rsidP="0046670F">
      <w:pPr>
        <w:jc w:val="both"/>
        <w:rPr>
          <w:noProof/>
          <w:color w:val="FFFFFF" w:themeColor="background1"/>
        </w:rPr>
      </w:pPr>
      <w:r w:rsidRPr="00565F04">
        <w:rPr>
          <w:noProof/>
          <w:color w:val="FFFFFF" w:themeColor="background1"/>
        </w:rPr>
        <w:drawing>
          <wp:anchor distT="0" distB="0" distL="114300" distR="114300" simplePos="0" relativeHeight="251756032" behindDoc="0" locked="0" layoutInCell="1" allowOverlap="1" wp14:anchorId="4F7EDD91" wp14:editId="3F6B4A2E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2622352" cy="1784985"/>
            <wp:effectExtent l="0" t="0" r="6985" b="5715"/>
            <wp:wrapTopAndBottom/>
            <wp:docPr id="24182510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52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81A19" w14:textId="20972414" w:rsidR="00565F04" w:rsidRDefault="00947977" w:rsidP="0046670F">
      <w:pPr>
        <w:jc w:val="both"/>
      </w:pPr>
      <w:r>
        <w:lastRenderedPageBreak/>
        <w:tab/>
        <w:t>Nous devons maintenant créer l’utilisateur admin, qui aura pour mot de passe « </w:t>
      </w:r>
      <w:proofErr w:type="spellStart"/>
      <w:r>
        <w:t>password</w:t>
      </w:r>
      <w:proofErr w:type="spellEnd"/>
      <w:r>
        <w:t> » et qui possèdera tous les droits sur toutes les bases de données ainsi que la permission de modifier les droits des autres utilisateurs. Nous appliquerons les commandes suivantes :</w:t>
      </w:r>
    </w:p>
    <w:p w14:paraId="518A3F04" w14:textId="28960FEA" w:rsidR="00947977" w:rsidRDefault="00000000" w:rsidP="0046670F">
      <w:pPr>
        <w:jc w:val="both"/>
      </w:pPr>
      <w:r>
        <w:rPr>
          <w:noProof/>
        </w:rPr>
        <w:pict w14:anchorId="431658D7">
          <v:rect id="_x0000_s2066" style="position:absolute;left:0;text-align:left;margin-left:-17.6pt;margin-top:12.4pt;width:487.2pt;height:132.6pt;z-index:-25155737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06cPtt0AAAAGAQAADwAAAAAAAAAA&#10;AAAAAABXBAAAZHJzL2Rvd25yZXYueG1sUEsFBgAAAAAEAAQA8wAAAGEFAAAAAA==&#10;" fillcolor="#1c1a10 [334]" stroked="f">
            <w10:wrap anchorx="margin"/>
          </v:rect>
        </w:pict>
      </w:r>
    </w:p>
    <w:p w14:paraId="6217FD32" w14:textId="77777777" w:rsidR="00947977" w:rsidRPr="00947977" w:rsidRDefault="00947977" w:rsidP="00947977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Création de l'utilisateur</w:t>
      </w:r>
    </w:p>
    <w:p w14:paraId="76A09831" w14:textId="534AAAF8" w:rsidR="00947977" w:rsidRPr="00947977" w:rsidRDefault="00947977" w:rsidP="00947977">
      <w:pPr>
        <w:spacing w:after="0"/>
        <w:jc w:val="both"/>
        <w:rPr>
          <w:color w:val="FFFFFF" w:themeColor="background1"/>
        </w:rPr>
      </w:pPr>
      <w:proofErr w:type="spellStart"/>
      <w:r w:rsidRPr="00947977">
        <w:rPr>
          <w:color w:val="FFFFFF" w:themeColor="background1"/>
        </w:rPr>
        <w:t>create</w:t>
      </w:r>
      <w:proofErr w:type="spellEnd"/>
      <w:r w:rsidRPr="00947977">
        <w:rPr>
          <w:color w:val="FFFFFF" w:themeColor="background1"/>
        </w:rPr>
        <w:t xml:space="preserve"> user 'admin'@'%' </w:t>
      </w:r>
      <w:proofErr w:type="spellStart"/>
      <w:r w:rsidRPr="00947977">
        <w:rPr>
          <w:color w:val="FFFFFF" w:themeColor="background1"/>
        </w:rPr>
        <w:t>identified</w:t>
      </w:r>
      <w:proofErr w:type="spellEnd"/>
      <w:r w:rsidRPr="00947977">
        <w:rPr>
          <w:color w:val="FFFFFF" w:themeColor="background1"/>
        </w:rPr>
        <w:t xml:space="preserve"> by '</w:t>
      </w:r>
      <w:proofErr w:type="spellStart"/>
      <w:r w:rsidRPr="00947977">
        <w:rPr>
          <w:color w:val="FFFFFF" w:themeColor="background1"/>
        </w:rPr>
        <w:t>password</w:t>
      </w:r>
      <w:proofErr w:type="spellEnd"/>
      <w:r w:rsidRPr="00947977">
        <w:rPr>
          <w:color w:val="FFFFFF" w:themeColor="background1"/>
        </w:rPr>
        <w:t>';</w:t>
      </w:r>
    </w:p>
    <w:p w14:paraId="1083375B" w14:textId="77777777" w:rsidR="00947977" w:rsidRPr="00947977" w:rsidRDefault="00947977" w:rsidP="00947977">
      <w:pPr>
        <w:spacing w:after="0"/>
        <w:jc w:val="both"/>
        <w:rPr>
          <w:color w:val="FFFFFF" w:themeColor="background1"/>
        </w:rPr>
      </w:pPr>
    </w:p>
    <w:p w14:paraId="09FB9148" w14:textId="77777777" w:rsidR="00947977" w:rsidRPr="00947977" w:rsidRDefault="00947977" w:rsidP="00947977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Affectation des droits et de la permission de changement de droits des autres utilisateurs</w:t>
      </w:r>
    </w:p>
    <w:p w14:paraId="2E1562CD" w14:textId="44456F9E" w:rsidR="00947977" w:rsidRPr="00947977" w:rsidRDefault="00947977" w:rsidP="00947977">
      <w:pPr>
        <w:spacing w:after="0"/>
        <w:jc w:val="both"/>
        <w:rPr>
          <w:color w:val="FFFFFF" w:themeColor="background1"/>
          <w:lang w:val="en-US"/>
        </w:rPr>
      </w:pPr>
      <w:r w:rsidRPr="00947977">
        <w:rPr>
          <w:color w:val="FFFFFF" w:themeColor="background1"/>
          <w:lang w:val="en-US"/>
        </w:rPr>
        <w:t xml:space="preserve">grant all privileges on *.* to 'admin'@'%' with grant </w:t>
      </w:r>
      <w:proofErr w:type="gramStart"/>
      <w:r w:rsidRPr="00947977">
        <w:rPr>
          <w:color w:val="FFFFFF" w:themeColor="background1"/>
          <w:lang w:val="en-US"/>
        </w:rPr>
        <w:t>option;</w:t>
      </w:r>
      <w:proofErr w:type="gramEnd"/>
    </w:p>
    <w:p w14:paraId="6297C50C" w14:textId="77777777" w:rsidR="00947977" w:rsidRPr="00947977" w:rsidRDefault="00947977" w:rsidP="00947977">
      <w:pPr>
        <w:spacing w:after="0"/>
        <w:jc w:val="both"/>
        <w:rPr>
          <w:color w:val="FFFFFF" w:themeColor="background1"/>
          <w:lang w:val="en-US"/>
        </w:rPr>
      </w:pPr>
    </w:p>
    <w:p w14:paraId="057C2712" w14:textId="77777777" w:rsidR="00947977" w:rsidRPr="00947977" w:rsidRDefault="00947977" w:rsidP="00947977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Sauvegarde des modifications</w:t>
      </w:r>
    </w:p>
    <w:p w14:paraId="058E47C0" w14:textId="7FFF4A43" w:rsidR="00947977" w:rsidRPr="00947977" w:rsidRDefault="00947977" w:rsidP="00947977">
      <w:pPr>
        <w:jc w:val="both"/>
        <w:rPr>
          <w:color w:val="FFFFFF" w:themeColor="background1"/>
        </w:rPr>
      </w:pPr>
      <w:r w:rsidRPr="00947977">
        <w:rPr>
          <w:color w:val="FFFFFF" w:themeColor="background1"/>
        </w:rPr>
        <w:t xml:space="preserve">flush </w:t>
      </w:r>
      <w:proofErr w:type="spellStart"/>
      <w:r w:rsidRPr="00947977">
        <w:rPr>
          <w:color w:val="FFFFFF" w:themeColor="background1"/>
        </w:rPr>
        <w:t>privileges</w:t>
      </w:r>
      <w:proofErr w:type="spellEnd"/>
      <w:r w:rsidRPr="00947977">
        <w:rPr>
          <w:color w:val="FFFFFF" w:themeColor="background1"/>
        </w:rPr>
        <w:t>;</w:t>
      </w:r>
    </w:p>
    <w:p w14:paraId="3F474B6C" w14:textId="70EB8691" w:rsidR="00A2322D" w:rsidRDefault="006D67A4" w:rsidP="00A2322D">
      <w:p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707904" behindDoc="0" locked="0" layoutInCell="1" allowOverlap="1" wp14:anchorId="37CDEA7E" wp14:editId="0588305E">
            <wp:simplePos x="0" y="0"/>
            <wp:positionH relativeFrom="column">
              <wp:posOffset>-222250</wp:posOffset>
            </wp:positionH>
            <wp:positionV relativeFrom="paragraph">
              <wp:posOffset>313479</wp:posOffset>
            </wp:positionV>
            <wp:extent cx="6188710" cy="433070"/>
            <wp:effectExtent l="0" t="0" r="0" b="0"/>
            <wp:wrapTopAndBottom/>
            <wp:docPr id="29823240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171BAB" w14:textId="3D631070" w:rsidR="006D67A4" w:rsidRDefault="006D67A4" w:rsidP="00A2322D">
      <w:p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712000" behindDoc="0" locked="0" layoutInCell="1" allowOverlap="1" wp14:anchorId="194DDA96" wp14:editId="5343AD19">
            <wp:simplePos x="0" y="0"/>
            <wp:positionH relativeFrom="column">
              <wp:posOffset>-205740</wp:posOffset>
            </wp:positionH>
            <wp:positionV relativeFrom="paragraph">
              <wp:posOffset>797983</wp:posOffset>
            </wp:positionV>
            <wp:extent cx="6163310" cy="353695"/>
            <wp:effectExtent l="0" t="0" r="0" b="0"/>
            <wp:wrapTopAndBottom/>
            <wp:docPr id="140905336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E646B8" w14:textId="1C7A74ED" w:rsidR="006D67A4" w:rsidRDefault="006D67A4" w:rsidP="00A2322D">
      <w:p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715072" behindDoc="0" locked="0" layoutInCell="1" allowOverlap="1" wp14:anchorId="7854A7B2" wp14:editId="097A0D00">
            <wp:simplePos x="0" y="0"/>
            <wp:positionH relativeFrom="column">
              <wp:posOffset>648970</wp:posOffset>
            </wp:positionH>
            <wp:positionV relativeFrom="paragraph">
              <wp:posOffset>682202</wp:posOffset>
            </wp:positionV>
            <wp:extent cx="4448175" cy="590550"/>
            <wp:effectExtent l="0" t="0" r="0" b="0"/>
            <wp:wrapTopAndBottom/>
            <wp:docPr id="144518986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9BDCCE" w14:textId="77777777" w:rsidR="006D67A4" w:rsidRDefault="006D67A4" w:rsidP="00A2322D">
      <w:pPr>
        <w:rPr>
          <w:szCs w:val="22"/>
        </w:rPr>
      </w:pPr>
    </w:p>
    <w:p w14:paraId="78E01346" w14:textId="27ED55DB" w:rsidR="006D67A4" w:rsidRDefault="006D67A4" w:rsidP="00990DDE">
      <w:pPr>
        <w:jc w:val="both"/>
        <w:rPr>
          <w:szCs w:val="22"/>
        </w:rPr>
      </w:pPr>
      <w:r>
        <w:rPr>
          <w:szCs w:val="22"/>
        </w:rPr>
        <w:tab/>
        <w:t xml:space="preserve">Nous créons ensuite l’utilisateur </w:t>
      </w:r>
      <w:proofErr w:type="spellStart"/>
      <w:r>
        <w:rPr>
          <w:szCs w:val="22"/>
        </w:rPr>
        <w:t>gsb</w:t>
      </w:r>
      <w:proofErr w:type="spellEnd"/>
      <w:r>
        <w:rPr>
          <w:szCs w:val="22"/>
        </w:rPr>
        <w:t>, qui aura pour mot de passe « </w:t>
      </w:r>
      <w:proofErr w:type="spellStart"/>
      <w:r>
        <w:rPr>
          <w:szCs w:val="22"/>
        </w:rPr>
        <w:t>password</w:t>
      </w:r>
      <w:proofErr w:type="spellEnd"/>
      <w:r>
        <w:rPr>
          <w:szCs w:val="22"/>
        </w:rPr>
        <w:t xml:space="preserve"> » et qui possèdera tous les droits sur la base de données </w:t>
      </w:r>
      <w:proofErr w:type="spellStart"/>
      <w:r>
        <w:rPr>
          <w:szCs w:val="22"/>
        </w:rPr>
        <w:t>gsb</w:t>
      </w:r>
      <w:proofErr w:type="spellEnd"/>
      <w:r>
        <w:rPr>
          <w:szCs w:val="22"/>
        </w:rPr>
        <w:t xml:space="preserve"> uniquement :</w:t>
      </w:r>
    </w:p>
    <w:p w14:paraId="0813ADFD" w14:textId="77777777" w:rsidR="006D67A4" w:rsidRDefault="006D67A4" w:rsidP="00A2322D">
      <w:pPr>
        <w:rPr>
          <w:szCs w:val="22"/>
        </w:rPr>
      </w:pPr>
    </w:p>
    <w:p w14:paraId="40AC4514" w14:textId="1FED425A" w:rsidR="006D67A4" w:rsidRDefault="00000000" w:rsidP="006D67A4">
      <w:pPr>
        <w:jc w:val="both"/>
      </w:pPr>
      <w:r>
        <w:rPr>
          <w:noProof/>
        </w:rPr>
        <w:pict w14:anchorId="431658D7">
          <v:rect id="_x0000_s2072" style="position:absolute;left:0;text-align:left;margin-left:-17.6pt;margin-top:11.55pt;width:487.2pt;height:132.6pt;z-index:-25155225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06cPtt0AAAAGAQAADwAAAAAAAAAA&#10;AAAAAABXBAAAZHJzL2Rvd25yZXYueG1sUEsFBgAAAAAEAAQA8wAAAGEFAAAAAA==&#10;" fillcolor="#1c1a10 [334]" stroked="f">
            <w10:wrap anchorx="margin"/>
          </v:rect>
        </w:pict>
      </w:r>
    </w:p>
    <w:p w14:paraId="2BE2E755" w14:textId="77777777" w:rsidR="006D67A4" w:rsidRPr="00947977" w:rsidRDefault="006D67A4" w:rsidP="006D67A4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Création de l'utilisateur</w:t>
      </w:r>
    </w:p>
    <w:p w14:paraId="3AD18444" w14:textId="5491F7E8" w:rsidR="006D67A4" w:rsidRPr="006D67A4" w:rsidRDefault="006D67A4" w:rsidP="006D67A4">
      <w:pPr>
        <w:spacing w:after="0"/>
        <w:jc w:val="both"/>
        <w:rPr>
          <w:color w:val="FFFFFF" w:themeColor="background1"/>
          <w:lang w:val="en-US"/>
        </w:rPr>
      </w:pPr>
      <w:r w:rsidRPr="006D67A4">
        <w:rPr>
          <w:color w:val="FFFFFF" w:themeColor="background1"/>
          <w:lang w:val="en-US"/>
        </w:rPr>
        <w:t>create user '</w:t>
      </w:r>
      <w:proofErr w:type="spellStart"/>
      <w:r w:rsidRPr="006D67A4">
        <w:rPr>
          <w:color w:val="FFFFFF" w:themeColor="background1"/>
          <w:lang w:val="en-US"/>
        </w:rPr>
        <w:t>gsb</w:t>
      </w:r>
      <w:proofErr w:type="spellEnd"/>
      <w:r w:rsidRPr="006D67A4">
        <w:rPr>
          <w:color w:val="FFFFFF" w:themeColor="background1"/>
          <w:lang w:val="en-US"/>
        </w:rPr>
        <w:t>'@'%' identified by 'password</w:t>
      </w:r>
      <w:proofErr w:type="gramStart"/>
      <w:r w:rsidRPr="006D67A4">
        <w:rPr>
          <w:color w:val="FFFFFF" w:themeColor="background1"/>
          <w:lang w:val="en-US"/>
        </w:rPr>
        <w:t>';</w:t>
      </w:r>
      <w:proofErr w:type="gramEnd"/>
    </w:p>
    <w:p w14:paraId="12CBFD1F" w14:textId="77777777" w:rsidR="006D67A4" w:rsidRPr="006D67A4" w:rsidRDefault="006D67A4" w:rsidP="006D67A4">
      <w:pPr>
        <w:spacing w:after="0"/>
        <w:jc w:val="both"/>
        <w:rPr>
          <w:color w:val="FFFFFF" w:themeColor="background1"/>
          <w:lang w:val="en-US"/>
        </w:rPr>
      </w:pPr>
    </w:p>
    <w:p w14:paraId="36BA4EA0" w14:textId="006E8470" w:rsidR="006D67A4" w:rsidRPr="00947977" w:rsidRDefault="006D67A4" w:rsidP="006D67A4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Affectation des droits</w:t>
      </w:r>
    </w:p>
    <w:p w14:paraId="24672B17" w14:textId="3E496A1E" w:rsidR="006D67A4" w:rsidRPr="00947977" w:rsidRDefault="006D67A4" w:rsidP="006D67A4">
      <w:pPr>
        <w:spacing w:after="0"/>
        <w:jc w:val="both"/>
        <w:rPr>
          <w:color w:val="FFFFFF" w:themeColor="background1"/>
          <w:lang w:val="en-US"/>
        </w:rPr>
      </w:pPr>
      <w:r w:rsidRPr="00947977">
        <w:rPr>
          <w:color w:val="FFFFFF" w:themeColor="background1"/>
          <w:lang w:val="en-US"/>
        </w:rPr>
        <w:t xml:space="preserve">grant all privileges on </w:t>
      </w:r>
      <w:r>
        <w:rPr>
          <w:color w:val="FFFFFF" w:themeColor="background1"/>
          <w:lang w:val="en-US"/>
        </w:rPr>
        <w:t>gsb</w:t>
      </w:r>
      <w:r w:rsidRPr="00947977">
        <w:rPr>
          <w:color w:val="FFFFFF" w:themeColor="background1"/>
          <w:lang w:val="en-US"/>
        </w:rPr>
        <w:t>.* to '</w:t>
      </w:r>
      <w:proofErr w:type="spellStart"/>
      <w:r>
        <w:rPr>
          <w:color w:val="FFFFFF" w:themeColor="background1"/>
          <w:lang w:val="en-US"/>
        </w:rPr>
        <w:t>gsb</w:t>
      </w:r>
      <w:proofErr w:type="spellEnd"/>
      <w:r w:rsidRPr="00947977">
        <w:rPr>
          <w:color w:val="FFFFFF" w:themeColor="background1"/>
          <w:lang w:val="en-US"/>
        </w:rPr>
        <w:t xml:space="preserve">'@'%' with grant </w:t>
      </w:r>
      <w:proofErr w:type="gramStart"/>
      <w:r w:rsidRPr="00947977">
        <w:rPr>
          <w:color w:val="FFFFFF" w:themeColor="background1"/>
          <w:lang w:val="en-US"/>
        </w:rPr>
        <w:t>option;</w:t>
      </w:r>
      <w:proofErr w:type="gramEnd"/>
    </w:p>
    <w:p w14:paraId="24ECD877" w14:textId="77777777" w:rsidR="006D67A4" w:rsidRPr="00947977" w:rsidRDefault="006D67A4" w:rsidP="006D67A4">
      <w:pPr>
        <w:spacing w:after="0"/>
        <w:jc w:val="both"/>
        <w:rPr>
          <w:color w:val="FFFFFF" w:themeColor="background1"/>
          <w:lang w:val="en-US"/>
        </w:rPr>
      </w:pPr>
    </w:p>
    <w:p w14:paraId="2D390F2B" w14:textId="5A2AADBE" w:rsidR="006D67A4" w:rsidRPr="00947977" w:rsidRDefault="006D67A4" w:rsidP="006D67A4">
      <w:pPr>
        <w:spacing w:after="0"/>
        <w:jc w:val="both"/>
        <w:rPr>
          <w:color w:val="9BBB59" w:themeColor="accent3"/>
        </w:rPr>
      </w:pPr>
      <w:r w:rsidRPr="00947977">
        <w:rPr>
          <w:color w:val="9BBB59" w:themeColor="accent3"/>
        </w:rPr>
        <w:t>-- Sauvegarde des modifications</w:t>
      </w:r>
    </w:p>
    <w:p w14:paraId="0107B878" w14:textId="5E5FCCAF" w:rsidR="006D67A4" w:rsidRPr="00947977" w:rsidRDefault="006D67A4" w:rsidP="006D67A4">
      <w:pPr>
        <w:jc w:val="both"/>
        <w:rPr>
          <w:color w:val="FFFFFF" w:themeColor="background1"/>
        </w:rPr>
      </w:pPr>
      <w:r w:rsidRPr="00947977">
        <w:rPr>
          <w:color w:val="FFFFFF" w:themeColor="background1"/>
        </w:rPr>
        <w:t xml:space="preserve">flush </w:t>
      </w:r>
      <w:proofErr w:type="spellStart"/>
      <w:r w:rsidRPr="00947977">
        <w:rPr>
          <w:color w:val="FFFFFF" w:themeColor="background1"/>
        </w:rPr>
        <w:t>privileges</w:t>
      </w:r>
      <w:proofErr w:type="spellEnd"/>
      <w:r w:rsidRPr="00947977">
        <w:rPr>
          <w:color w:val="FFFFFF" w:themeColor="background1"/>
        </w:rPr>
        <w:t>;</w:t>
      </w:r>
    </w:p>
    <w:p w14:paraId="6EAE2004" w14:textId="532C1BE7" w:rsidR="006D67A4" w:rsidRDefault="006D67A4" w:rsidP="00A2322D">
      <w:p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99712" behindDoc="0" locked="0" layoutInCell="1" allowOverlap="1" wp14:anchorId="4FF858D6" wp14:editId="4F32AA18">
            <wp:simplePos x="0" y="0"/>
            <wp:positionH relativeFrom="column">
              <wp:posOffset>-187960</wp:posOffset>
            </wp:positionH>
            <wp:positionV relativeFrom="paragraph">
              <wp:posOffset>350732</wp:posOffset>
            </wp:positionV>
            <wp:extent cx="6125634" cy="484818"/>
            <wp:effectExtent l="0" t="0" r="0" b="0"/>
            <wp:wrapTopAndBottom/>
            <wp:docPr id="1785320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634" cy="484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2"/>
        </w:rPr>
        <w:br/>
      </w:r>
    </w:p>
    <w:p w14:paraId="44AC650A" w14:textId="08E0108A" w:rsidR="006D67A4" w:rsidRDefault="00990DDE" w:rsidP="00A2322D">
      <w:pPr>
        <w:rPr>
          <w:szCs w:val="22"/>
        </w:rPr>
      </w:pPr>
      <w:r>
        <w:rPr>
          <w:noProof/>
          <w:szCs w:val="22"/>
        </w:rPr>
        <w:lastRenderedPageBreak/>
        <w:drawing>
          <wp:anchor distT="0" distB="0" distL="114300" distR="114300" simplePos="0" relativeHeight="251719168" behindDoc="0" locked="0" layoutInCell="1" allowOverlap="1" wp14:anchorId="11963193" wp14:editId="41894B12">
            <wp:simplePos x="0" y="0"/>
            <wp:positionH relativeFrom="column">
              <wp:posOffset>651933</wp:posOffset>
            </wp:positionH>
            <wp:positionV relativeFrom="paragraph">
              <wp:posOffset>702099</wp:posOffset>
            </wp:positionV>
            <wp:extent cx="4448175" cy="590550"/>
            <wp:effectExtent l="0" t="0" r="0" b="0"/>
            <wp:wrapTopAndBottom/>
            <wp:docPr id="1785823137" name="Image 5" descr="Une image contenant texte, Police, Graph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3137" name="Image 5" descr="Une image contenant texte, Police, Graphiqu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67A4">
        <w:rPr>
          <w:noProof/>
          <w:szCs w:val="22"/>
        </w:rPr>
        <w:drawing>
          <wp:anchor distT="0" distB="0" distL="114300" distR="114300" simplePos="0" relativeHeight="251718144" behindDoc="0" locked="0" layoutInCell="1" allowOverlap="1" wp14:anchorId="458BDB2D" wp14:editId="718FE455">
            <wp:simplePos x="0" y="0"/>
            <wp:positionH relativeFrom="column">
              <wp:posOffset>-10795</wp:posOffset>
            </wp:positionH>
            <wp:positionV relativeFrom="paragraph">
              <wp:posOffset>-6562</wp:posOffset>
            </wp:positionV>
            <wp:extent cx="5765800" cy="424815"/>
            <wp:effectExtent l="0" t="0" r="0" b="0"/>
            <wp:wrapTopAndBottom/>
            <wp:docPr id="175735496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2E99B" w14:textId="259198FA" w:rsidR="006D67A4" w:rsidRDefault="006D67A4" w:rsidP="00A2322D">
      <w:pPr>
        <w:rPr>
          <w:szCs w:val="22"/>
        </w:rPr>
      </w:pPr>
    </w:p>
    <w:p w14:paraId="4EA84B4E" w14:textId="44EB1060" w:rsidR="006D67A4" w:rsidRDefault="006D67A4" w:rsidP="00A2322D">
      <w:pPr>
        <w:rPr>
          <w:szCs w:val="22"/>
        </w:rPr>
      </w:pPr>
    </w:p>
    <w:p w14:paraId="3EB1BBFB" w14:textId="31D278DF" w:rsidR="00990DDE" w:rsidRDefault="00990DDE" w:rsidP="00990DDE">
      <w:pPr>
        <w:jc w:val="both"/>
        <w:rPr>
          <w:szCs w:val="22"/>
        </w:rPr>
      </w:pPr>
      <w:r>
        <w:rPr>
          <w:szCs w:val="22"/>
        </w:rPr>
        <w:tab/>
        <w:t>Nous ferons ensuite un nouvel utilisateur « test » sur lequel nous utiliserons le plugin « auth_ed25519 » permettant de hash les mots de passe. Nous commençons donc à installer le plugin  :</w:t>
      </w:r>
    </w:p>
    <w:p w14:paraId="3F998F96" w14:textId="7502BCEB" w:rsidR="00990DDE" w:rsidRDefault="00000000" w:rsidP="00A2322D">
      <w:pPr>
        <w:rPr>
          <w:szCs w:val="22"/>
        </w:rPr>
      </w:pPr>
      <w:r>
        <w:rPr>
          <w:noProof/>
          <w:color w:val="FFFFFF" w:themeColor="background1"/>
          <w:szCs w:val="22"/>
        </w:rPr>
        <w:pict w14:anchorId="431658D7">
          <v:rect id="_x0000_s2074" style="position:absolute;margin-left:-17.6pt;margin-top:11.3pt;width:487.2pt;height:34.65pt;z-index:-2515481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06cPtt0AAAAGAQAADwAAAAAAAAAA&#10;AAAAAABXBAAAZHJzL2Rvd25yZXYueG1sUEsFBgAAAAAEAAQA8wAAAGEFAAAAAA==&#10;" fillcolor="#1c1a10 [334]" stroked="f">
            <w10:wrap anchorx="margin"/>
          </v:rect>
        </w:pict>
      </w:r>
    </w:p>
    <w:p w14:paraId="33F30068" w14:textId="7CF264AA" w:rsidR="00990DDE" w:rsidRDefault="00990DDE" w:rsidP="00A2322D">
      <w:pPr>
        <w:rPr>
          <w:color w:val="FFFFFF" w:themeColor="background1"/>
          <w:szCs w:val="22"/>
        </w:rPr>
      </w:pPr>
      <w:r w:rsidRPr="00990DDE">
        <w:rPr>
          <w:color w:val="FFFFFF" w:themeColor="background1"/>
          <w:szCs w:val="22"/>
        </w:rPr>
        <w:t>INSTALL SONAME ‘auth_ed25519’</w:t>
      </w:r>
    </w:p>
    <w:p w14:paraId="62FD7C94" w14:textId="77777777" w:rsidR="00990DDE" w:rsidRDefault="00990DDE" w:rsidP="00A2322D">
      <w:pPr>
        <w:rPr>
          <w:color w:val="FFFFFF" w:themeColor="background1"/>
          <w:szCs w:val="22"/>
        </w:rPr>
      </w:pPr>
    </w:p>
    <w:p w14:paraId="0FFD7EFF" w14:textId="361C9A31" w:rsidR="00990DDE" w:rsidRDefault="00990DDE" w:rsidP="00A2322D">
      <w:pPr>
        <w:rPr>
          <w:szCs w:val="22"/>
        </w:rPr>
      </w:pPr>
      <w:r>
        <w:rPr>
          <w:szCs w:val="22"/>
        </w:rPr>
        <w:tab/>
      </w:r>
      <w:r w:rsidRPr="00990DDE">
        <w:rPr>
          <w:szCs w:val="22"/>
        </w:rPr>
        <w:t>Enfi</w:t>
      </w:r>
      <w:r>
        <w:rPr>
          <w:szCs w:val="22"/>
        </w:rPr>
        <w:t xml:space="preserve">n, nous créons l’utilisateur test, qui aura pour mot de passe </w:t>
      </w:r>
      <w:proofErr w:type="spellStart"/>
      <w:r>
        <w:rPr>
          <w:szCs w:val="22"/>
        </w:rPr>
        <w:t>hashé</w:t>
      </w:r>
      <w:proofErr w:type="spellEnd"/>
      <w:r>
        <w:rPr>
          <w:szCs w:val="22"/>
        </w:rPr>
        <w:t xml:space="preserve"> « </w:t>
      </w:r>
      <w:proofErr w:type="spellStart"/>
      <w:r>
        <w:rPr>
          <w:szCs w:val="22"/>
        </w:rPr>
        <w:t>password</w:t>
      </w:r>
      <w:proofErr w:type="spellEnd"/>
      <w:r>
        <w:rPr>
          <w:szCs w:val="22"/>
        </w:rPr>
        <w:t> » :</w:t>
      </w:r>
    </w:p>
    <w:p w14:paraId="4E3A4FA8" w14:textId="05166ADA" w:rsidR="00990DDE" w:rsidRDefault="00000000" w:rsidP="00A2322D">
      <w:pPr>
        <w:rPr>
          <w:szCs w:val="22"/>
        </w:rPr>
      </w:pPr>
      <w:r>
        <w:rPr>
          <w:noProof/>
          <w:color w:val="FFFFFF" w:themeColor="background1"/>
          <w:szCs w:val="22"/>
        </w:rPr>
        <w:pict w14:anchorId="431658D7">
          <v:rect id="_x0000_s2075" style="position:absolute;margin-left:-17.6pt;margin-top:9.95pt;width:487.2pt;height:34.65pt;z-index:-2515471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" fillcolor="#1c1a10 [334]" stroked="f">
            <w10:wrap anchorx="margin"/>
          </v:rect>
        </w:pict>
      </w:r>
    </w:p>
    <w:p w14:paraId="03E9A99D" w14:textId="3541FE17" w:rsidR="00990DDE" w:rsidRPr="00990DDE" w:rsidRDefault="00990DDE" w:rsidP="00A2322D">
      <w:pPr>
        <w:rPr>
          <w:color w:val="FFFFFF" w:themeColor="background1"/>
          <w:szCs w:val="22"/>
          <w:lang w:val="en-US"/>
        </w:rPr>
      </w:pPr>
      <w:r w:rsidRPr="00990DDE">
        <w:rPr>
          <w:color w:val="FFFFFF" w:themeColor="background1"/>
          <w:szCs w:val="22"/>
          <w:lang w:val="en-US"/>
        </w:rPr>
        <w:t>CREATE USER ‘</w:t>
      </w:r>
      <w:proofErr w:type="spellStart"/>
      <w:r w:rsidRPr="00990DDE">
        <w:rPr>
          <w:color w:val="FFFFFF" w:themeColor="background1"/>
          <w:szCs w:val="22"/>
          <w:lang w:val="en-US"/>
        </w:rPr>
        <w:t>test’@’localhost</w:t>
      </w:r>
      <w:proofErr w:type="spellEnd"/>
      <w:r w:rsidRPr="00990DDE">
        <w:rPr>
          <w:color w:val="FFFFFF" w:themeColor="background1"/>
          <w:szCs w:val="22"/>
          <w:lang w:val="en-US"/>
        </w:rPr>
        <w:t>’ IDENTIFIED VIA ed25519 USING PASSWORD('password'</w:t>
      </w:r>
      <w:proofErr w:type="gramStart"/>
      <w:r w:rsidRPr="00990DDE">
        <w:rPr>
          <w:color w:val="FFFFFF" w:themeColor="background1"/>
          <w:szCs w:val="22"/>
          <w:lang w:val="en-US"/>
        </w:rPr>
        <w:t>);</w:t>
      </w:r>
      <w:proofErr w:type="gramEnd"/>
    </w:p>
    <w:p w14:paraId="48CE1390" w14:textId="7E535FEE" w:rsidR="00DB7C33" w:rsidRDefault="00DB7C33" w:rsidP="00A2322D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anchor distT="0" distB="0" distL="114300" distR="114300" simplePos="0" relativeHeight="251721216" behindDoc="0" locked="0" layoutInCell="1" allowOverlap="1" wp14:anchorId="22337436" wp14:editId="4922E68B">
            <wp:simplePos x="0" y="0"/>
            <wp:positionH relativeFrom="column">
              <wp:posOffset>-205105</wp:posOffset>
            </wp:positionH>
            <wp:positionV relativeFrom="paragraph">
              <wp:posOffset>347768</wp:posOffset>
            </wp:positionV>
            <wp:extent cx="6163734" cy="315891"/>
            <wp:effectExtent l="0" t="0" r="0" b="0"/>
            <wp:wrapTopAndBottom/>
            <wp:docPr id="120579225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34" cy="315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4BED5B" w14:textId="77777777" w:rsidR="00DB7C33" w:rsidRDefault="00DB7C33" w:rsidP="00A2322D">
      <w:pPr>
        <w:rPr>
          <w:szCs w:val="22"/>
          <w:lang w:val="en-US"/>
        </w:rPr>
      </w:pPr>
    </w:p>
    <w:p w14:paraId="7F9BB3A0" w14:textId="7A69C48E" w:rsidR="00990DDE" w:rsidRDefault="00DB7C33" w:rsidP="00990DDE">
      <w:pPr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724288" behindDoc="0" locked="0" layoutInCell="1" allowOverlap="1" wp14:anchorId="2AA9D286" wp14:editId="4E8D367A">
            <wp:simplePos x="0" y="0"/>
            <wp:positionH relativeFrom="column">
              <wp:posOffset>-2540</wp:posOffset>
            </wp:positionH>
            <wp:positionV relativeFrom="paragraph">
              <wp:posOffset>853440</wp:posOffset>
            </wp:positionV>
            <wp:extent cx="5761355" cy="669290"/>
            <wp:effectExtent l="0" t="0" r="0" b="0"/>
            <wp:wrapTopAndBottom/>
            <wp:docPr id="102442155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DDE" w:rsidRPr="00EC05AD">
        <w:rPr>
          <w:szCs w:val="22"/>
        </w:rPr>
        <w:tab/>
      </w:r>
      <w:r w:rsidR="00990DDE" w:rsidRPr="00990DDE">
        <w:rPr>
          <w:szCs w:val="22"/>
        </w:rPr>
        <w:t>Pour que nos nouveaux c</w:t>
      </w:r>
      <w:r w:rsidR="00990DDE">
        <w:rPr>
          <w:szCs w:val="22"/>
        </w:rPr>
        <w:t>omptes utilisateurs puissent se connecter à la base de données depuis une machine distante, nous devons modifier le fichier de configuration /</w:t>
      </w:r>
      <w:proofErr w:type="spellStart"/>
      <w:r w:rsidR="00990DDE">
        <w:rPr>
          <w:szCs w:val="22"/>
        </w:rPr>
        <w:t>etc</w:t>
      </w:r>
      <w:proofErr w:type="spellEnd"/>
      <w:r w:rsidR="00990DDE">
        <w:rPr>
          <w:szCs w:val="22"/>
        </w:rPr>
        <w:t>/</w:t>
      </w:r>
      <w:proofErr w:type="spellStart"/>
      <w:r w:rsidR="00990DDE">
        <w:rPr>
          <w:szCs w:val="22"/>
        </w:rPr>
        <w:t>mysql</w:t>
      </w:r>
      <w:proofErr w:type="spellEnd"/>
      <w:r w:rsidR="00990DDE">
        <w:rPr>
          <w:szCs w:val="22"/>
        </w:rPr>
        <w:t>/</w:t>
      </w:r>
      <w:proofErr w:type="spellStart"/>
      <w:r w:rsidR="00990DDE">
        <w:rPr>
          <w:szCs w:val="22"/>
        </w:rPr>
        <w:t>mariadb.conf.d</w:t>
      </w:r>
      <w:proofErr w:type="spellEnd"/>
      <w:r w:rsidR="00990DDE">
        <w:rPr>
          <w:szCs w:val="22"/>
        </w:rPr>
        <w:t xml:space="preserve">/50-server.cnf en changeant la </w:t>
      </w:r>
      <w:proofErr w:type="spellStart"/>
      <w:r w:rsidR="00990DDE">
        <w:rPr>
          <w:szCs w:val="22"/>
        </w:rPr>
        <w:t>bind</w:t>
      </w:r>
      <w:proofErr w:type="spellEnd"/>
      <w:r w:rsidR="00990DDE">
        <w:rPr>
          <w:szCs w:val="22"/>
        </w:rPr>
        <w:t xml:space="preserve"> </w:t>
      </w:r>
      <w:proofErr w:type="spellStart"/>
      <w:r w:rsidR="00990DDE">
        <w:rPr>
          <w:szCs w:val="22"/>
        </w:rPr>
        <w:t>address</w:t>
      </w:r>
      <w:proofErr w:type="spellEnd"/>
      <w:r w:rsidR="00990DDE">
        <w:rPr>
          <w:szCs w:val="22"/>
        </w:rPr>
        <w:t xml:space="preserve"> locale par 0.0.0.0 :</w:t>
      </w:r>
    </w:p>
    <w:p w14:paraId="51F94C78" w14:textId="7F5BA8DB" w:rsidR="00DB7C33" w:rsidRDefault="00DB7C33" w:rsidP="00990DDE">
      <w:pPr>
        <w:jc w:val="both"/>
        <w:rPr>
          <w:szCs w:val="22"/>
        </w:rPr>
      </w:pPr>
    </w:p>
    <w:p w14:paraId="263AA756" w14:textId="4B7DBCB3" w:rsidR="00DB7C33" w:rsidRDefault="00DB7C33" w:rsidP="00990DDE">
      <w:pPr>
        <w:jc w:val="both"/>
        <w:rPr>
          <w:szCs w:val="22"/>
        </w:rPr>
      </w:pPr>
    </w:p>
    <w:p w14:paraId="6979BAAA" w14:textId="77777777" w:rsidR="00990DDE" w:rsidRDefault="00990DDE" w:rsidP="00990DDE">
      <w:pPr>
        <w:jc w:val="both"/>
        <w:rPr>
          <w:szCs w:val="22"/>
        </w:rPr>
      </w:pPr>
    </w:p>
    <w:p w14:paraId="23402B74" w14:textId="77777777" w:rsidR="00990DDE" w:rsidRPr="00990DDE" w:rsidRDefault="00990DDE" w:rsidP="00990DDE">
      <w:pPr>
        <w:jc w:val="both"/>
        <w:rPr>
          <w:szCs w:val="22"/>
        </w:rPr>
      </w:pPr>
    </w:p>
    <w:p w14:paraId="24951614" w14:textId="77777777" w:rsidR="00990DDE" w:rsidRPr="00990DDE" w:rsidRDefault="00990DDE" w:rsidP="00A2322D">
      <w:pPr>
        <w:rPr>
          <w:szCs w:val="22"/>
        </w:rPr>
      </w:pPr>
    </w:p>
    <w:sectPr w:rsidR="00990DDE" w:rsidRPr="00990DDE" w:rsidSect="00614D2F">
      <w:headerReference w:type="default" r:id="rId29"/>
      <w:footerReference w:type="default" r:id="rId30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74082" w14:textId="77777777" w:rsidR="00614D2F" w:rsidRDefault="00614D2F" w:rsidP="006651C9">
      <w:r>
        <w:separator/>
      </w:r>
    </w:p>
  </w:endnote>
  <w:endnote w:type="continuationSeparator" w:id="0">
    <w:p w14:paraId="1ED89282" w14:textId="77777777" w:rsidR="00614D2F" w:rsidRDefault="00614D2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5E5A1" w14:textId="77777777" w:rsidR="00BF31D7" w:rsidRDefault="00BF31D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6DF730F2" wp14:editId="3F1D9D7D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62810B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FFCB2" w14:textId="77777777" w:rsidR="00614D2F" w:rsidRDefault="00614D2F" w:rsidP="006651C9">
      <w:r>
        <w:separator/>
      </w:r>
    </w:p>
  </w:footnote>
  <w:footnote w:type="continuationSeparator" w:id="0">
    <w:p w14:paraId="23FB5A7F" w14:textId="77777777" w:rsidR="00614D2F" w:rsidRDefault="00614D2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E3994" w14:textId="63053134" w:rsidR="00BF31D7" w:rsidRDefault="00000000">
    <w:pPr>
      <w:pStyle w:val="En-tte"/>
    </w:pPr>
    <w:r>
      <w:rPr>
        <w:noProof/>
      </w:rPr>
      <w:pict w14:anchorId="6AF4098D"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1025" type="#_x0000_t202" style="position:absolute;margin-left:0;margin-top:0;width:453.35pt;height:12.9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" o:allowincell="f" filled="f" stroked="f">
          <v:textbox style="mso-fit-shape-to-text:t" inset=",0,,0">
            <w:txbxContent>
              <w:p w14:paraId="29CC3A34" w14:textId="369D2DF8" w:rsidR="00BF31D7" w:rsidRDefault="00BF31D7">
                <w:pPr>
                  <w:spacing w:after="0" w:line="240" w:lineRule="auto"/>
                  <w:jc w:val="right"/>
                </w:pP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5AFB"/>
    <w:multiLevelType w:val="hybridMultilevel"/>
    <w:tmpl w:val="EC5C2890"/>
    <w:lvl w:ilvl="0" w:tplc="00A03372">
      <w:start w:val="25"/>
      <w:numFmt w:val="bullet"/>
      <w:lvlText w:val="-"/>
      <w:lvlJc w:val="left"/>
      <w:pPr>
        <w:ind w:left="177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F2C3331"/>
    <w:multiLevelType w:val="multilevel"/>
    <w:tmpl w:val="390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B3899"/>
    <w:multiLevelType w:val="multilevel"/>
    <w:tmpl w:val="2290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34DE"/>
    <w:multiLevelType w:val="hybridMultilevel"/>
    <w:tmpl w:val="E9B430A6"/>
    <w:lvl w:ilvl="0" w:tplc="80303B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D6B26"/>
    <w:multiLevelType w:val="hybridMultilevel"/>
    <w:tmpl w:val="363CEC98"/>
    <w:lvl w:ilvl="0" w:tplc="1CD0A0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3478"/>
    <w:multiLevelType w:val="multilevel"/>
    <w:tmpl w:val="342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37FB1"/>
    <w:multiLevelType w:val="hybridMultilevel"/>
    <w:tmpl w:val="A24E13CE"/>
    <w:lvl w:ilvl="0" w:tplc="ACA835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34977"/>
    <w:multiLevelType w:val="multilevel"/>
    <w:tmpl w:val="31D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46D8C"/>
    <w:multiLevelType w:val="hybridMultilevel"/>
    <w:tmpl w:val="7FA65FB8"/>
    <w:lvl w:ilvl="0" w:tplc="B1A6A870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3916659">
    <w:abstractNumId w:val="3"/>
  </w:num>
  <w:num w:numId="2" w16cid:durableId="1690522722">
    <w:abstractNumId w:val="0"/>
  </w:num>
  <w:num w:numId="3" w16cid:durableId="997341976">
    <w:abstractNumId w:val="2"/>
  </w:num>
  <w:num w:numId="4" w16cid:durableId="928150014">
    <w:abstractNumId w:val="1"/>
  </w:num>
  <w:num w:numId="5" w16cid:durableId="2045208077">
    <w:abstractNumId w:val="5"/>
  </w:num>
  <w:num w:numId="6" w16cid:durableId="1241913754">
    <w:abstractNumId w:val="7"/>
  </w:num>
  <w:num w:numId="7" w16cid:durableId="750008408">
    <w:abstractNumId w:val="8"/>
  </w:num>
  <w:num w:numId="8" w16cid:durableId="1082020691">
    <w:abstractNumId w:val="6"/>
  </w:num>
  <w:num w:numId="9" w16cid:durableId="137457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removePersonalInformation/>
  <w:removeDateAndTime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B1C"/>
    <w:rsid w:val="00014797"/>
    <w:rsid w:val="00023512"/>
    <w:rsid w:val="000326C5"/>
    <w:rsid w:val="00047331"/>
    <w:rsid w:val="0007411A"/>
    <w:rsid w:val="000861DC"/>
    <w:rsid w:val="00090424"/>
    <w:rsid w:val="00093372"/>
    <w:rsid w:val="000E17D7"/>
    <w:rsid w:val="00104F8B"/>
    <w:rsid w:val="00140826"/>
    <w:rsid w:val="001508AD"/>
    <w:rsid w:val="00154F18"/>
    <w:rsid w:val="001730CA"/>
    <w:rsid w:val="00176FC5"/>
    <w:rsid w:val="001914EA"/>
    <w:rsid w:val="001930FD"/>
    <w:rsid w:val="001A02BE"/>
    <w:rsid w:val="001D694C"/>
    <w:rsid w:val="001E3588"/>
    <w:rsid w:val="00202362"/>
    <w:rsid w:val="00202736"/>
    <w:rsid w:val="002104A2"/>
    <w:rsid w:val="00230074"/>
    <w:rsid w:val="00237D0C"/>
    <w:rsid w:val="002534DD"/>
    <w:rsid w:val="00255463"/>
    <w:rsid w:val="002679D7"/>
    <w:rsid w:val="00294719"/>
    <w:rsid w:val="002A724D"/>
    <w:rsid w:val="002B4149"/>
    <w:rsid w:val="002B66A6"/>
    <w:rsid w:val="002C0DD2"/>
    <w:rsid w:val="002C7812"/>
    <w:rsid w:val="002D2A5E"/>
    <w:rsid w:val="002D5A35"/>
    <w:rsid w:val="002F4FD5"/>
    <w:rsid w:val="0031436C"/>
    <w:rsid w:val="00344289"/>
    <w:rsid w:val="00364ADF"/>
    <w:rsid w:val="003874D9"/>
    <w:rsid w:val="003A6AA0"/>
    <w:rsid w:val="003B5121"/>
    <w:rsid w:val="003D1534"/>
    <w:rsid w:val="003E5298"/>
    <w:rsid w:val="003E6EB6"/>
    <w:rsid w:val="003F307A"/>
    <w:rsid w:val="00462B1C"/>
    <w:rsid w:val="00463284"/>
    <w:rsid w:val="0046670F"/>
    <w:rsid w:val="0046675A"/>
    <w:rsid w:val="00472FC1"/>
    <w:rsid w:val="004849EF"/>
    <w:rsid w:val="00487400"/>
    <w:rsid w:val="004A5EDB"/>
    <w:rsid w:val="004A6277"/>
    <w:rsid w:val="004B6DD3"/>
    <w:rsid w:val="004C0B7E"/>
    <w:rsid w:val="004C7C37"/>
    <w:rsid w:val="004E1A3B"/>
    <w:rsid w:val="004E6681"/>
    <w:rsid w:val="004F3A48"/>
    <w:rsid w:val="004F4B09"/>
    <w:rsid w:val="00500EFA"/>
    <w:rsid w:val="00515EF9"/>
    <w:rsid w:val="005224AB"/>
    <w:rsid w:val="005258BD"/>
    <w:rsid w:val="00526DD1"/>
    <w:rsid w:val="00536FAC"/>
    <w:rsid w:val="005435A3"/>
    <w:rsid w:val="00547659"/>
    <w:rsid w:val="00552A23"/>
    <w:rsid w:val="00553A4C"/>
    <w:rsid w:val="00555A29"/>
    <w:rsid w:val="00565F04"/>
    <w:rsid w:val="00572D7B"/>
    <w:rsid w:val="0058332A"/>
    <w:rsid w:val="005B3F55"/>
    <w:rsid w:val="005C5104"/>
    <w:rsid w:val="005C62D6"/>
    <w:rsid w:val="005F5885"/>
    <w:rsid w:val="00603C1C"/>
    <w:rsid w:val="00610512"/>
    <w:rsid w:val="00614D2F"/>
    <w:rsid w:val="006208CD"/>
    <w:rsid w:val="00620AFC"/>
    <w:rsid w:val="0064488D"/>
    <w:rsid w:val="00661CB1"/>
    <w:rsid w:val="006651C9"/>
    <w:rsid w:val="00665F37"/>
    <w:rsid w:val="006676EB"/>
    <w:rsid w:val="006B445E"/>
    <w:rsid w:val="006B6031"/>
    <w:rsid w:val="006C60B4"/>
    <w:rsid w:val="006D0A02"/>
    <w:rsid w:val="006D67A4"/>
    <w:rsid w:val="007113F3"/>
    <w:rsid w:val="0072553C"/>
    <w:rsid w:val="00726528"/>
    <w:rsid w:val="0074494D"/>
    <w:rsid w:val="00751B7D"/>
    <w:rsid w:val="007734FC"/>
    <w:rsid w:val="007825C8"/>
    <w:rsid w:val="0078464E"/>
    <w:rsid w:val="007975A2"/>
    <w:rsid w:val="00807216"/>
    <w:rsid w:val="00812F30"/>
    <w:rsid w:val="008244A5"/>
    <w:rsid w:val="00827B5B"/>
    <w:rsid w:val="00842026"/>
    <w:rsid w:val="008506E3"/>
    <w:rsid w:val="00857753"/>
    <w:rsid w:val="0087101A"/>
    <w:rsid w:val="00875F22"/>
    <w:rsid w:val="00877633"/>
    <w:rsid w:val="008915FD"/>
    <w:rsid w:val="00895DDC"/>
    <w:rsid w:val="008B47F1"/>
    <w:rsid w:val="008E54B8"/>
    <w:rsid w:val="008F261A"/>
    <w:rsid w:val="008F7B47"/>
    <w:rsid w:val="00901EB1"/>
    <w:rsid w:val="00907377"/>
    <w:rsid w:val="009203D0"/>
    <w:rsid w:val="00947977"/>
    <w:rsid w:val="00987A59"/>
    <w:rsid w:val="00990DDE"/>
    <w:rsid w:val="009A6D3D"/>
    <w:rsid w:val="009B5537"/>
    <w:rsid w:val="009C39F5"/>
    <w:rsid w:val="009C5DAA"/>
    <w:rsid w:val="009D525D"/>
    <w:rsid w:val="009D5BE9"/>
    <w:rsid w:val="009F6919"/>
    <w:rsid w:val="00A06A77"/>
    <w:rsid w:val="00A2322D"/>
    <w:rsid w:val="00A46682"/>
    <w:rsid w:val="00A57B23"/>
    <w:rsid w:val="00A67A22"/>
    <w:rsid w:val="00A712D7"/>
    <w:rsid w:val="00A71CDE"/>
    <w:rsid w:val="00AA04D5"/>
    <w:rsid w:val="00AC0341"/>
    <w:rsid w:val="00AC3373"/>
    <w:rsid w:val="00AC5A19"/>
    <w:rsid w:val="00AD7DEC"/>
    <w:rsid w:val="00AF7742"/>
    <w:rsid w:val="00B028E6"/>
    <w:rsid w:val="00B3766B"/>
    <w:rsid w:val="00B5069E"/>
    <w:rsid w:val="00B608F1"/>
    <w:rsid w:val="00B7570C"/>
    <w:rsid w:val="00B80DE0"/>
    <w:rsid w:val="00B837DA"/>
    <w:rsid w:val="00B859F6"/>
    <w:rsid w:val="00B87D29"/>
    <w:rsid w:val="00B95C66"/>
    <w:rsid w:val="00B97969"/>
    <w:rsid w:val="00BD6711"/>
    <w:rsid w:val="00BE7E80"/>
    <w:rsid w:val="00BF0E26"/>
    <w:rsid w:val="00BF31D7"/>
    <w:rsid w:val="00C21CBB"/>
    <w:rsid w:val="00C459D8"/>
    <w:rsid w:val="00C46708"/>
    <w:rsid w:val="00C5395E"/>
    <w:rsid w:val="00C57AAD"/>
    <w:rsid w:val="00C57FC3"/>
    <w:rsid w:val="00C617E8"/>
    <w:rsid w:val="00C61F39"/>
    <w:rsid w:val="00C6384C"/>
    <w:rsid w:val="00C64334"/>
    <w:rsid w:val="00CB69B1"/>
    <w:rsid w:val="00CD6786"/>
    <w:rsid w:val="00CF7D0A"/>
    <w:rsid w:val="00D019AE"/>
    <w:rsid w:val="00D16F18"/>
    <w:rsid w:val="00D20E4A"/>
    <w:rsid w:val="00D25ED3"/>
    <w:rsid w:val="00D33D2A"/>
    <w:rsid w:val="00D57565"/>
    <w:rsid w:val="00D86F3D"/>
    <w:rsid w:val="00D90008"/>
    <w:rsid w:val="00D97D16"/>
    <w:rsid w:val="00DA2D1E"/>
    <w:rsid w:val="00DB7C33"/>
    <w:rsid w:val="00DC4937"/>
    <w:rsid w:val="00DD79AE"/>
    <w:rsid w:val="00DE0183"/>
    <w:rsid w:val="00DE3D09"/>
    <w:rsid w:val="00DE4713"/>
    <w:rsid w:val="00E01BC6"/>
    <w:rsid w:val="00E16F82"/>
    <w:rsid w:val="00E24698"/>
    <w:rsid w:val="00E247B0"/>
    <w:rsid w:val="00E429B8"/>
    <w:rsid w:val="00E52DF2"/>
    <w:rsid w:val="00E5405E"/>
    <w:rsid w:val="00E56278"/>
    <w:rsid w:val="00E565C2"/>
    <w:rsid w:val="00E94790"/>
    <w:rsid w:val="00EC05AD"/>
    <w:rsid w:val="00EC0EFE"/>
    <w:rsid w:val="00EC4660"/>
    <w:rsid w:val="00EC56B1"/>
    <w:rsid w:val="00EF213D"/>
    <w:rsid w:val="00F40A20"/>
    <w:rsid w:val="00F43737"/>
    <w:rsid w:val="00F626E2"/>
    <w:rsid w:val="00F71897"/>
    <w:rsid w:val="00F8101C"/>
    <w:rsid w:val="00FA1D90"/>
    <w:rsid w:val="00FA4A96"/>
    <w:rsid w:val="00FA6A56"/>
    <w:rsid w:val="00FF76A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2"/>
    </o:shapelayout>
  </w:shapeDefaults>
  <w:decimalSymbol w:val=","/>
  <w:listSeparator w:val=";"/>
  <w14:docId w14:val="52B3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331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D5A35"/>
    <w:pPr>
      <w:keepNext/>
      <w:keepLines/>
      <w:pageBreakBefore/>
      <w:pBdr>
        <w:bottom w:val="single" w:sz="4" w:space="1" w:color="4F81BD" w:themeColor="accent1"/>
      </w:pBdr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494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9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9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9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9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4683D1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9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9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4683D1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9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2D5A3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4494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494D"/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449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9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4494D"/>
    <w:rPr>
      <w:rFonts w:asciiTheme="majorHAnsi" w:eastAsiaTheme="majorEastAsia" w:hAnsiTheme="majorHAnsi" w:cstheme="majorBidi"/>
      <w:color w:val="4683D1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94D"/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94D"/>
    <w:rPr>
      <w:rFonts w:asciiTheme="majorHAnsi" w:eastAsiaTheme="majorEastAsia" w:hAnsiTheme="majorHAnsi" w:cstheme="majorBidi"/>
      <w:smallCaps/>
      <w:color w:val="4683D1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4494D"/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74494D"/>
    <w:pPr>
      <w:spacing w:line="240" w:lineRule="auto"/>
    </w:pPr>
    <w:rPr>
      <w:b/>
      <w:bCs/>
      <w:color w:val="3071C3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44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4494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9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4494D"/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4494D"/>
    <w:rPr>
      <w:b/>
      <w:bCs/>
    </w:rPr>
  </w:style>
  <w:style w:type="character" w:styleId="Accentuation">
    <w:name w:val="Emphasis"/>
    <w:basedOn w:val="Policepardfaut"/>
    <w:uiPriority w:val="20"/>
    <w:qFormat/>
    <w:rsid w:val="0074494D"/>
    <w:rPr>
      <w:i/>
      <w:iCs/>
    </w:rPr>
  </w:style>
  <w:style w:type="paragraph" w:styleId="Sansinterligne">
    <w:name w:val="No Spacing"/>
    <w:uiPriority w:val="1"/>
    <w:qFormat/>
    <w:rsid w:val="007449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449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494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9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94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4494D"/>
    <w:rPr>
      <w:i/>
      <w:iCs/>
      <w:color w:val="4683D1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4494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4494D"/>
    <w:rPr>
      <w:smallCaps/>
      <w:color w:val="3071C3" w:themeColor="text1" w:themeTint="BF"/>
    </w:rPr>
  </w:style>
  <w:style w:type="character" w:styleId="Rfrenceintense">
    <w:name w:val="Intense Reference"/>
    <w:basedOn w:val="Policepardfaut"/>
    <w:uiPriority w:val="32"/>
    <w:qFormat/>
    <w:rsid w:val="0074494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4494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494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E17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7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17D7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A2D1E"/>
    <w:pPr>
      <w:spacing w:after="100"/>
    </w:pPr>
  </w:style>
  <w:style w:type="paragraph" w:styleId="Paragraphedeliste">
    <w:name w:val="List Paragraph"/>
    <w:basedOn w:val="Normal"/>
    <w:uiPriority w:val="34"/>
    <w:qFormat/>
    <w:rsid w:val="008577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857753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C60B4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7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7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2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9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32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9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5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31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0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8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4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7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2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1040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9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2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10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95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96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0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8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7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6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8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6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7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1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4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23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6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6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5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6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9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0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72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umas\Downloads\tf04319195_win32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rgbClr val="1F497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1F497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tf04319195_win32.dotx</Template>
  <TotalTime>0</TotalTime>
  <Pages>8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2023-11-16T09:40:00Z</dcterms:created>
  <dcterms:modified xsi:type="dcterms:W3CDTF">2024-04-21T11:01:00Z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