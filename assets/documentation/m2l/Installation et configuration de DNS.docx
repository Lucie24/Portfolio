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303FFF99"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70.1pt;height:114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1E4BB63" w:rsidR="006B445E" w:rsidRPr="00AC5A19" w:rsidRDefault="00462B1C" w:rsidP="00CA50C2">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B05D15">
                    <w:rPr>
                      <w:rFonts w:ascii="Gill Sans MT" w:hAnsi="Gill Sans MT"/>
                      <w:b/>
                      <w:color w:val="0070C0"/>
                      <w:sz w:val="68"/>
                      <w:szCs w:val="68"/>
                    </w:rPr>
                    <w:t xml:space="preserve">Installation </w:t>
                  </w:r>
                  <w:r w:rsidR="00CA50C2">
                    <w:rPr>
                      <w:rFonts w:ascii="Gill Sans MT" w:hAnsi="Gill Sans MT"/>
                      <w:b/>
                      <w:color w:val="0070C0"/>
                      <w:sz w:val="68"/>
                      <w:szCs w:val="68"/>
                    </w:rPr>
                    <w:t>et configuration de DNS</w:t>
                  </w:r>
                </w:p>
              </w:txbxContent>
            </v:textbox>
          </v:shape>
        </w:pict>
      </w:r>
      <w:r w:rsidR="00AC5A19">
        <w:rPr>
          <w:noProof/>
        </w:rPr>
        <w:drawing>
          <wp:anchor distT="0" distB="0" distL="114300" distR="114300" simplePos="0" relativeHeight="251643392" behindDoc="1" locked="0" layoutInCell="1" allowOverlap="1" wp14:anchorId="49B682C2" wp14:editId="7EDFE309">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5E640E93" w:rsidR="00AC5A19" w:rsidRDefault="00000000" w:rsidP="005224AB">
      <w:r>
        <w:rPr>
          <w:noProof/>
        </w:rPr>
        <w:pict w14:anchorId="0B2127A6">
          <v:shape id="Zone de texte 4" o:spid="_x0000_s2051" type="#_x0000_t202" style="position:absolute;left:0;text-align:left;margin-left:-12.45pt;margin-top:15.95pt;width:268.85pt;height:32.6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183D9177"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8pt;margin-top:157.15pt;width:268.85pt;height:2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6D158E3" w14:textId="2BA840E4" w:rsidR="006E0998"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6610564" w:history="1">
            <w:r w:rsidR="006E0998" w:rsidRPr="00A61081">
              <w:rPr>
                <w:rStyle w:val="Lienhypertexte"/>
                <w:noProof/>
              </w:rPr>
              <w:t>LE DNS</w:t>
            </w:r>
            <w:r w:rsidR="006E0998">
              <w:rPr>
                <w:noProof/>
                <w:webHidden/>
              </w:rPr>
              <w:tab/>
            </w:r>
            <w:r w:rsidR="006E0998">
              <w:rPr>
                <w:noProof/>
                <w:webHidden/>
              </w:rPr>
              <w:fldChar w:fldCharType="begin"/>
            </w:r>
            <w:r w:rsidR="006E0998">
              <w:rPr>
                <w:noProof/>
                <w:webHidden/>
              </w:rPr>
              <w:instrText xml:space="preserve"> PAGEREF _Toc146610564 \h </w:instrText>
            </w:r>
            <w:r w:rsidR="006E0998">
              <w:rPr>
                <w:noProof/>
                <w:webHidden/>
              </w:rPr>
            </w:r>
            <w:r w:rsidR="006E0998">
              <w:rPr>
                <w:noProof/>
                <w:webHidden/>
              </w:rPr>
              <w:fldChar w:fldCharType="separate"/>
            </w:r>
            <w:r w:rsidR="000B4128">
              <w:rPr>
                <w:noProof/>
                <w:webHidden/>
              </w:rPr>
              <w:t>3</w:t>
            </w:r>
            <w:r w:rsidR="006E0998">
              <w:rPr>
                <w:noProof/>
                <w:webHidden/>
              </w:rPr>
              <w:fldChar w:fldCharType="end"/>
            </w:r>
          </w:hyperlink>
        </w:p>
        <w:p w14:paraId="184BBA79" w14:textId="35E486C8" w:rsidR="006E0998" w:rsidRDefault="00000000">
          <w:pPr>
            <w:pStyle w:val="TM2"/>
            <w:tabs>
              <w:tab w:val="right" w:leader="dot" w:pos="9057"/>
            </w:tabs>
            <w:rPr>
              <w:noProof/>
              <w:kern w:val="2"/>
              <w:szCs w:val="22"/>
              <w14:ligatures w14:val="standardContextual"/>
            </w:rPr>
          </w:pPr>
          <w:hyperlink w:anchor="_Toc146610565" w:history="1">
            <w:r w:rsidR="006E0998" w:rsidRPr="00A61081">
              <w:rPr>
                <w:rStyle w:val="Lienhypertexte"/>
                <w:noProof/>
              </w:rPr>
              <w:t>Qu’est-ce qu’un DNS ?</w:t>
            </w:r>
            <w:r w:rsidR="006E0998">
              <w:rPr>
                <w:noProof/>
                <w:webHidden/>
              </w:rPr>
              <w:tab/>
            </w:r>
            <w:r w:rsidR="006E0998">
              <w:rPr>
                <w:noProof/>
                <w:webHidden/>
              </w:rPr>
              <w:fldChar w:fldCharType="begin"/>
            </w:r>
            <w:r w:rsidR="006E0998">
              <w:rPr>
                <w:noProof/>
                <w:webHidden/>
              </w:rPr>
              <w:instrText xml:space="preserve"> PAGEREF _Toc146610565 \h </w:instrText>
            </w:r>
            <w:r w:rsidR="006E0998">
              <w:rPr>
                <w:noProof/>
                <w:webHidden/>
              </w:rPr>
            </w:r>
            <w:r w:rsidR="006E0998">
              <w:rPr>
                <w:noProof/>
                <w:webHidden/>
              </w:rPr>
              <w:fldChar w:fldCharType="separate"/>
            </w:r>
            <w:r w:rsidR="000B4128">
              <w:rPr>
                <w:noProof/>
                <w:webHidden/>
              </w:rPr>
              <w:t>3</w:t>
            </w:r>
            <w:r w:rsidR="006E0998">
              <w:rPr>
                <w:noProof/>
                <w:webHidden/>
              </w:rPr>
              <w:fldChar w:fldCharType="end"/>
            </w:r>
          </w:hyperlink>
        </w:p>
        <w:p w14:paraId="2C3D6004" w14:textId="56E79D41" w:rsidR="006E0998" w:rsidRDefault="00000000">
          <w:pPr>
            <w:pStyle w:val="TM2"/>
            <w:tabs>
              <w:tab w:val="right" w:leader="dot" w:pos="9057"/>
            </w:tabs>
            <w:rPr>
              <w:noProof/>
              <w:kern w:val="2"/>
              <w:szCs w:val="22"/>
              <w14:ligatures w14:val="standardContextual"/>
            </w:rPr>
          </w:pPr>
          <w:hyperlink w:anchor="_Toc146610566" w:history="1">
            <w:r w:rsidR="006E0998" w:rsidRPr="00A61081">
              <w:rPr>
                <w:rStyle w:val="Lienhypertexte"/>
                <w:noProof/>
              </w:rPr>
              <w:t>Quelle est la différence entre un serveur d’autorité et un résolveur DNS ?</w:t>
            </w:r>
            <w:r w:rsidR="006E0998">
              <w:rPr>
                <w:noProof/>
                <w:webHidden/>
              </w:rPr>
              <w:tab/>
            </w:r>
            <w:r w:rsidR="006E0998">
              <w:rPr>
                <w:noProof/>
                <w:webHidden/>
              </w:rPr>
              <w:fldChar w:fldCharType="begin"/>
            </w:r>
            <w:r w:rsidR="006E0998">
              <w:rPr>
                <w:noProof/>
                <w:webHidden/>
              </w:rPr>
              <w:instrText xml:space="preserve"> PAGEREF _Toc146610566 \h </w:instrText>
            </w:r>
            <w:r w:rsidR="006E0998">
              <w:rPr>
                <w:noProof/>
                <w:webHidden/>
              </w:rPr>
            </w:r>
            <w:r w:rsidR="006E0998">
              <w:rPr>
                <w:noProof/>
                <w:webHidden/>
              </w:rPr>
              <w:fldChar w:fldCharType="separate"/>
            </w:r>
            <w:r w:rsidR="000B4128">
              <w:rPr>
                <w:noProof/>
                <w:webHidden/>
              </w:rPr>
              <w:t>3</w:t>
            </w:r>
            <w:r w:rsidR="006E0998">
              <w:rPr>
                <w:noProof/>
                <w:webHidden/>
              </w:rPr>
              <w:fldChar w:fldCharType="end"/>
            </w:r>
          </w:hyperlink>
        </w:p>
        <w:p w14:paraId="49994BCD" w14:textId="2B2FABED" w:rsidR="006E0998" w:rsidRDefault="00000000">
          <w:pPr>
            <w:pStyle w:val="TM1"/>
            <w:tabs>
              <w:tab w:val="right" w:leader="dot" w:pos="9057"/>
            </w:tabs>
            <w:rPr>
              <w:noProof/>
              <w:kern w:val="2"/>
              <w:szCs w:val="22"/>
              <w14:ligatures w14:val="standardContextual"/>
            </w:rPr>
          </w:pPr>
          <w:hyperlink w:anchor="_Toc146610567" w:history="1">
            <w:r w:rsidR="006E0998" w:rsidRPr="00A61081">
              <w:rPr>
                <w:rStyle w:val="Lienhypertexte"/>
                <w:noProof/>
              </w:rPr>
              <w:t>Le DNS Master</w:t>
            </w:r>
            <w:r w:rsidR="006E0998">
              <w:rPr>
                <w:noProof/>
                <w:webHidden/>
              </w:rPr>
              <w:tab/>
            </w:r>
            <w:r w:rsidR="006E0998">
              <w:rPr>
                <w:noProof/>
                <w:webHidden/>
              </w:rPr>
              <w:fldChar w:fldCharType="begin"/>
            </w:r>
            <w:r w:rsidR="006E0998">
              <w:rPr>
                <w:noProof/>
                <w:webHidden/>
              </w:rPr>
              <w:instrText xml:space="preserve"> PAGEREF _Toc146610567 \h </w:instrText>
            </w:r>
            <w:r w:rsidR="006E0998">
              <w:rPr>
                <w:noProof/>
                <w:webHidden/>
              </w:rPr>
            </w:r>
            <w:r w:rsidR="006E0998">
              <w:rPr>
                <w:noProof/>
                <w:webHidden/>
              </w:rPr>
              <w:fldChar w:fldCharType="separate"/>
            </w:r>
            <w:r w:rsidR="000B4128">
              <w:rPr>
                <w:noProof/>
                <w:webHidden/>
              </w:rPr>
              <w:t>4</w:t>
            </w:r>
            <w:r w:rsidR="006E0998">
              <w:rPr>
                <w:noProof/>
                <w:webHidden/>
              </w:rPr>
              <w:fldChar w:fldCharType="end"/>
            </w:r>
          </w:hyperlink>
        </w:p>
        <w:p w14:paraId="18FDC2DA" w14:textId="54FE1A3C" w:rsidR="006E0998" w:rsidRDefault="00000000">
          <w:pPr>
            <w:pStyle w:val="TM1"/>
            <w:tabs>
              <w:tab w:val="right" w:leader="dot" w:pos="9057"/>
            </w:tabs>
            <w:rPr>
              <w:noProof/>
              <w:kern w:val="2"/>
              <w:szCs w:val="22"/>
              <w14:ligatures w14:val="standardContextual"/>
            </w:rPr>
          </w:pPr>
          <w:hyperlink w:anchor="_Toc146610568" w:history="1">
            <w:r w:rsidR="006E0998" w:rsidRPr="00A61081">
              <w:rPr>
                <w:rStyle w:val="Lienhypertexte"/>
                <w:noProof/>
                <w:lang w:val="en-US"/>
              </w:rPr>
              <w:t>Le DNS Slave</w:t>
            </w:r>
            <w:r w:rsidR="006E0998">
              <w:rPr>
                <w:noProof/>
                <w:webHidden/>
              </w:rPr>
              <w:tab/>
            </w:r>
            <w:r w:rsidR="006E0998">
              <w:rPr>
                <w:noProof/>
                <w:webHidden/>
              </w:rPr>
              <w:fldChar w:fldCharType="begin"/>
            </w:r>
            <w:r w:rsidR="006E0998">
              <w:rPr>
                <w:noProof/>
                <w:webHidden/>
              </w:rPr>
              <w:instrText xml:space="preserve"> PAGEREF _Toc146610568 \h </w:instrText>
            </w:r>
            <w:r w:rsidR="006E0998">
              <w:rPr>
                <w:noProof/>
                <w:webHidden/>
              </w:rPr>
            </w:r>
            <w:r w:rsidR="006E0998">
              <w:rPr>
                <w:noProof/>
                <w:webHidden/>
              </w:rPr>
              <w:fldChar w:fldCharType="separate"/>
            </w:r>
            <w:r w:rsidR="000B4128">
              <w:rPr>
                <w:noProof/>
                <w:webHidden/>
              </w:rPr>
              <w:t>8</w:t>
            </w:r>
            <w:r w:rsidR="006E0998">
              <w:rPr>
                <w:noProof/>
                <w:webHidden/>
              </w:rPr>
              <w:fldChar w:fldCharType="end"/>
            </w:r>
          </w:hyperlink>
        </w:p>
        <w:p w14:paraId="5A28F4B1" w14:textId="6AE3A1B0" w:rsidR="006E0998" w:rsidRDefault="00000000">
          <w:pPr>
            <w:pStyle w:val="TM1"/>
            <w:tabs>
              <w:tab w:val="right" w:leader="dot" w:pos="9057"/>
            </w:tabs>
            <w:rPr>
              <w:noProof/>
              <w:kern w:val="2"/>
              <w:szCs w:val="22"/>
              <w14:ligatures w14:val="standardContextual"/>
            </w:rPr>
          </w:pPr>
          <w:hyperlink w:anchor="_Toc146610569" w:history="1">
            <w:r w:rsidR="006E0998" w:rsidRPr="00A61081">
              <w:rPr>
                <w:rStyle w:val="Lienhypertexte"/>
                <w:noProof/>
              </w:rPr>
              <w:t>Vérification d’état et débogage de services</w:t>
            </w:r>
            <w:r w:rsidR="006E0998">
              <w:rPr>
                <w:noProof/>
                <w:webHidden/>
              </w:rPr>
              <w:tab/>
            </w:r>
            <w:r w:rsidR="006E0998">
              <w:rPr>
                <w:noProof/>
                <w:webHidden/>
              </w:rPr>
              <w:fldChar w:fldCharType="begin"/>
            </w:r>
            <w:r w:rsidR="006E0998">
              <w:rPr>
                <w:noProof/>
                <w:webHidden/>
              </w:rPr>
              <w:instrText xml:space="preserve"> PAGEREF _Toc146610569 \h </w:instrText>
            </w:r>
            <w:r w:rsidR="006E0998">
              <w:rPr>
                <w:noProof/>
                <w:webHidden/>
              </w:rPr>
            </w:r>
            <w:r w:rsidR="006E0998">
              <w:rPr>
                <w:noProof/>
                <w:webHidden/>
              </w:rPr>
              <w:fldChar w:fldCharType="separate"/>
            </w:r>
            <w:r w:rsidR="000B4128">
              <w:rPr>
                <w:noProof/>
                <w:webHidden/>
              </w:rPr>
              <w:t>11</w:t>
            </w:r>
            <w:r w:rsidR="006E0998">
              <w:rPr>
                <w:noProof/>
                <w:webHidden/>
              </w:rPr>
              <w:fldChar w:fldCharType="end"/>
            </w:r>
          </w:hyperlink>
        </w:p>
        <w:p w14:paraId="3AA02EF9" w14:textId="70401FC9" w:rsidR="00DA2D1E" w:rsidRDefault="00000000">
          <w:r>
            <w:rPr>
              <w:b/>
              <w:bCs/>
              <w:noProof/>
            </w:rPr>
            <w:fldChar w:fldCharType="end"/>
          </w:r>
        </w:p>
      </w:sdtContent>
    </w:sdt>
    <w:p w14:paraId="12975494" w14:textId="77777777" w:rsidR="00DA2D1E" w:rsidRDefault="00DA2D1E" w:rsidP="00DA2D1E"/>
    <w:p w14:paraId="4014D211" w14:textId="67F91687" w:rsidR="0029129A" w:rsidRDefault="00CA50C2" w:rsidP="0029129A">
      <w:pPr>
        <w:pStyle w:val="Titre1"/>
      </w:pPr>
      <w:bookmarkStart w:id="0" w:name="_Toc146610564"/>
      <w:r>
        <w:lastRenderedPageBreak/>
        <w:t>LE DNS</w:t>
      </w:r>
      <w:bookmarkEnd w:id="0"/>
    </w:p>
    <w:p w14:paraId="6E6B228F" w14:textId="13ABDE92" w:rsidR="0029129A" w:rsidRDefault="0029129A" w:rsidP="00677FFB">
      <w:pPr>
        <w:pStyle w:val="Titre2"/>
      </w:pPr>
      <w:r>
        <w:br/>
      </w:r>
      <w:bookmarkStart w:id="1" w:name="_Toc146610565"/>
      <w:r>
        <w:t>Qu’est-ce qu</w:t>
      </w:r>
      <w:r w:rsidR="00CA50C2">
        <w:t>’un DNS</w:t>
      </w:r>
      <w:r w:rsidR="00B05D15">
        <w:t> ?</w:t>
      </w:r>
      <w:bookmarkEnd w:id="1"/>
    </w:p>
    <w:p w14:paraId="05F155DD" w14:textId="77777777" w:rsidR="0081378A" w:rsidRPr="0081378A" w:rsidRDefault="0081378A" w:rsidP="0081378A"/>
    <w:p w14:paraId="2ED09805" w14:textId="3BDB017A" w:rsidR="007029CC" w:rsidRDefault="0081378A" w:rsidP="0081378A">
      <w:r>
        <w:tab/>
        <w:t xml:space="preserve">Le DNS est un serveur permettant d’associer une adresse logique, appelée un nom de domaine (par exemple </w:t>
      </w:r>
      <w:r w:rsidRPr="00EB464B">
        <w:t>www.google.com</w:t>
      </w:r>
      <w:r>
        <w:t>) à une adresse IP (par exemple 8.8.8.8). Ces adresses sont uniques.</w:t>
      </w:r>
      <w:r w:rsidR="00053EC9">
        <w:t xml:space="preserve"> Il existe plusieurs types de DNS : les serveurs d’autorité et les résolveurs DNS</w:t>
      </w:r>
    </w:p>
    <w:p w14:paraId="6F677E70" w14:textId="77777777" w:rsidR="0081378A" w:rsidRDefault="0081378A" w:rsidP="0081378A"/>
    <w:p w14:paraId="4188A321" w14:textId="174EA538" w:rsidR="0081378A" w:rsidRDefault="0081378A" w:rsidP="0081378A">
      <w:pPr>
        <w:pStyle w:val="Titre2"/>
      </w:pPr>
      <w:bookmarkStart w:id="2" w:name="_Toc146610566"/>
      <w:r>
        <w:t>Quelle est la différence entre un serveur d’autorité et un résolveur DNS ?</w:t>
      </w:r>
      <w:bookmarkEnd w:id="2"/>
    </w:p>
    <w:p w14:paraId="0C73DF15" w14:textId="77777777" w:rsidR="0081378A" w:rsidRPr="0081378A" w:rsidRDefault="0081378A" w:rsidP="0081378A"/>
    <w:p w14:paraId="10674477" w14:textId="6CEC71C3" w:rsidR="00E319EE" w:rsidRDefault="00E319EE" w:rsidP="00BB0579">
      <w:pPr>
        <w:ind w:firstLine="709"/>
      </w:pPr>
      <w:r>
        <w:t xml:space="preserve">Un serveur DNS </w:t>
      </w:r>
      <w:r w:rsidR="00BB0579">
        <w:t>d’autorité est un serveur DNS dont le rôle est de gérer et répondre aux requêtes DNS concernant un domaine particulier.</w:t>
      </w:r>
      <w:r w:rsidR="00141084">
        <w:t xml:space="preserve"> </w:t>
      </w:r>
      <w:r w:rsidR="00141084" w:rsidRPr="00141084">
        <w:t>Il est responsable de stocker les enregistrements DNS pour ce domaine et de répondre aux requêtes DNS concernant ce domaine. Les serveurs DNS d'autorité sont la source d'autorité pour les domaines qu'ils gèrent.</w:t>
      </w:r>
    </w:p>
    <w:p w14:paraId="555A91CC" w14:textId="77777777" w:rsidR="00141084" w:rsidRDefault="00141084" w:rsidP="00BB0579">
      <w:pPr>
        <w:ind w:firstLine="709"/>
      </w:pPr>
    </w:p>
    <w:p w14:paraId="7B021F75" w14:textId="58517FED" w:rsidR="00141084" w:rsidRDefault="00141084" w:rsidP="00BB0579">
      <w:pPr>
        <w:ind w:firstLine="709"/>
      </w:pPr>
      <w:r>
        <w:t xml:space="preserve">Un résolveur DNS est un serveur DNS dont le rôle est </w:t>
      </w:r>
      <w:r w:rsidRPr="00141084">
        <w:t>de faire des requêtes DNS au nom des clients (comme les navigateurs Web ou les applications) pour résoudre des noms de domaine en adresses IP. Le résolveur interroge d'autres serveurs DNS, y compris les serveurs d'autorité, pour obtenir les réponses DNS correctes.</w:t>
      </w:r>
    </w:p>
    <w:p w14:paraId="7063E56C" w14:textId="77777777" w:rsidR="00141084" w:rsidRDefault="00141084" w:rsidP="00BB0579">
      <w:pPr>
        <w:ind w:firstLine="709"/>
      </w:pPr>
    </w:p>
    <w:p w14:paraId="20A217EC" w14:textId="21470FE9" w:rsidR="00141084" w:rsidRDefault="00141084" w:rsidP="00BB0579">
      <w:pPr>
        <w:ind w:firstLine="709"/>
      </w:pPr>
      <w:r>
        <w:t>Ces deux types de serveur ont donc des rôles très différents mais sont pourtant complémentaires</w:t>
      </w:r>
    </w:p>
    <w:p w14:paraId="79875298" w14:textId="77777777" w:rsidR="00BB0579" w:rsidRDefault="00BB0579" w:rsidP="00BB0579">
      <w:pPr>
        <w:ind w:firstLine="709"/>
      </w:pPr>
    </w:p>
    <w:p w14:paraId="4894E0CA" w14:textId="77777777" w:rsidR="00BB0579" w:rsidRDefault="00BB0579" w:rsidP="00BB0579">
      <w:pPr>
        <w:ind w:firstLine="709"/>
      </w:pPr>
    </w:p>
    <w:p w14:paraId="1AA4300C" w14:textId="240FA260" w:rsidR="007029CC" w:rsidRDefault="007029CC" w:rsidP="007029CC">
      <w:pPr>
        <w:pStyle w:val="Titre1"/>
      </w:pPr>
      <w:bookmarkStart w:id="3" w:name="_Toc146610567"/>
      <w:r>
        <w:lastRenderedPageBreak/>
        <w:t>Le DNS Master</w:t>
      </w:r>
      <w:bookmarkEnd w:id="3"/>
    </w:p>
    <w:p w14:paraId="3776606C" w14:textId="77777777" w:rsidR="007029CC" w:rsidRDefault="007029CC" w:rsidP="007029CC"/>
    <w:p w14:paraId="28F7D54C" w14:textId="7325B46E" w:rsidR="007029CC" w:rsidRDefault="007029CC" w:rsidP="007029CC">
      <w:pPr>
        <w:ind w:firstLine="709"/>
      </w:pPr>
      <w:r>
        <w:t xml:space="preserve">Pour créer notre conteneur DNS Master, nous allons dupliquer notre conteneur </w:t>
      </w:r>
      <w:proofErr w:type="spellStart"/>
      <w:r>
        <w:t>template</w:t>
      </w:r>
      <w:proofErr w:type="spellEnd"/>
      <w:r>
        <w:t> :</w:t>
      </w:r>
    </w:p>
    <w:p w14:paraId="775CCC4F" w14:textId="1D99B612" w:rsidR="007029CC" w:rsidRDefault="00000000" w:rsidP="007029CC">
      <w:r>
        <w:rPr>
          <w:noProof/>
        </w:rPr>
        <w:pict w14:anchorId="0630EFDE">
          <v:rect id="_x0000_s2084" style="position:absolute;left:0;text-align:left;margin-left:-16.8pt;margin-top:12.15pt;width:486.6pt;height:34.2pt;z-index:-251661824" fillcolor="#1c1a10 [334]" stroked="f"/>
        </w:pict>
      </w:r>
    </w:p>
    <w:p w14:paraId="10DEC030" w14:textId="7DF84745" w:rsidR="007029CC" w:rsidRPr="007029CC" w:rsidRDefault="007029CC" w:rsidP="007029CC">
      <w:pPr>
        <w:rPr>
          <w:color w:val="FFFFFF" w:themeColor="background1"/>
        </w:rPr>
      </w:pPr>
      <w:proofErr w:type="spellStart"/>
      <w:r w:rsidRPr="007029CC">
        <w:rPr>
          <w:color w:val="FFFFFF" w:themeColor="background1"/>
        </w:rPr>
        <w:t>lxc</w:t>
      </w:r>
      <w:proofErr w:type="spellEnd"/>
      <w:r w:rsidRPr="007029CC">
        <w:rPr>
          <w:color w:val="FFFFFF" w:themeColor="background1"/>
        </w:rPr>
        <w:t xml:space="preserve">-copy -n </w:t>
      </w:r>
      <w:proofErr w:type="spellStart"/>
      <w:r w:rsidRPr="007029CC">
        <w:rPr>
          <w:color w:val="FFFFFF" w:themeColor="background1"/>
        </w:rPr>
        <w:t>template</w:t>
      </w:r>
      <w:proofErr w:type="spellEnd"/>
      <w:r w:rsidRPr="007029CC">
        <w:rPr>
          <w:color w:val="FFFFFF" w:themeColor="background1"/>
        </w:rPr>
        <w:t xml:space="preserve"> -N dns1</w:t>
      </w:r>
    </w:p>
    <w:p w14:paraId="52144E7B" w14:textId="11E39BA7" w:rsidR="007029CC" w:rsidRDefault="007029CC" w:rsidP="007029CC"/>
    <w:p w14:paraId="1623B836" w14:textId="107343A6" w:rsidR="00094346" w:rsidRDefault="00094346" w:rsidP="007029CC">
      <w:r>
        <w:rPr>
          <w:noProof/>
        </w:rPr>
        <w:drawing>
          <wp:anchor distT="0" distB="0" distL="114300" distR="114300" simplePos="0" relativeHeight="251658240" behindDoc="0" locked="0" layoutInCell="1" allowOverlap="1" wp14:anchorId="5303F8D1" wp14:editId="3E5F05EF">
            <wp:simplePos x="0" y="0"/>
            <wp:positionH relativeFrom="column">
              <wp:posOffset>387562</wp:posOffset>
            </wp:positionH>
            <wp:positionV relativeFrom="paragraph">
              <wp:posOffset>582718</wp:posOffset>
            </wp:positionV>
            <wp:extent cx="4981575" cy="2447925"/>
            <wp:effectExtent l="0" t="0" r="0" b="0"/>
            <wp:wrapTopAndBottom/>
            <wp:docPr id="1984269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447925"/>
                    </a:xfrm>
                    <a:prstGeom prst="rect">
                      <a:avLst/>
                    </a:prstGeom>
                    <a:noFill/>
                  </pic:spPr>
                </pic:pic>
              </a:graphicData>
            </a:graphic>
            <wp14:sizeRelH relativeFrom="page">
              <wp14:pctWidth>0</wp14:pctWidth>
            </wp14:sizeRelH>
            <wp14:sizeRelV relativeFrom="page">
              <wp14:pctHeight>0</wp14:pctHeight>
            </wp14:sizeRelV>
          </wp:anchor>
        </w:drawing>
      </w:r>
      <w:r>
        <w:tab/>
        <w:t>Nous nous connectons à notre conteneur et changeons son adresse IP dans le fichier /</w:t>
      </w:r>
      <w:proofErr w:type="spellStart"/>
      <w:r>
        <w:t>etc</w:t>
      </w:r>
      <w:proofErr w:type="spellEnd"/>
      <w:r>
        <w:t>/network/interfaces. Le DNS écoutant par défaut le port 53, son adresse IP sera 10.31.96.53.</w:t>
      </w:r>
    </w:p>
    <w:p w14:paraId="7BC9B031" w14:textId="6B2242CC" w:rsidR="00094346" w:rsidRDefault="00094346" w:rsidP="007029CC"/>
    <w:p w14:paraId="13184F3C" w14:textId="26A47668" w:rsidR="00C02E38" w:rsidRDefault="00094346" w:rsidP="007029CC">
      <w:r>
        <w:tab/>
        <w:t xml:space="preserve">Nous installons ensuite les paquets nécessaires à l’outil </w:t>
      </w:r>
      <w:proofErr w:type="spellStart"/>
      <w:r>
        <w:t>bind</w:t>
      </w:r>
      <w:proofErr w:type="spellEnd"/>
      <w:r>
        <w:t>, responsable de la gestion de DNS :</w:t>
      </w:r>
    </w:p>
    <w:p w14:paraId="4F3FE707" w14:textId="4230AF44" w:rsidR="00094346" w:rsidRPr="00C02E38" w:rsidRDefault="00000000" w:rsidP="007029CC">
      <w:pPr>
        <w:rPr>
          <w:color w:val="FFFFFF" w:themeColor="background1"/>
        </w:rPr>
      </w:pPr>
      <w:r>
        <w:rPr>
          <w:noProof/>
        </w:rPr>
        <w:pict w14:anchorId="0630EFDE">
          <v:rect id="_x0000_s2086" style="position:absolute;left:0;text-align:left;margin-left:-16.8pt;margin-top:14.45pt;width:486.6pt;height:41.55pt;z-index:-251660800" fillcolor="#1c1a10 [334]" stroked="f"/>
        </w:pict>
      </w:r>
    </w:p>
    <w:p w14:paraId="40AFBB01" w14:textId="30E4F10D" w:rsidR="00094346" w:rsidRPr="00C02E38" w:rsidRDefault="00C02E38" w:rsidP="00C02E38">
      <w:pPr>
        <w:spacing w:after="0"/>
        <w:rPr>
          <w:color w:val="FFFFFF" w:themeColor="background1"/>
          <w:lang w:val="en-US"/>
        </w:rPr>
      </w:pPr>
      <w:r w:rsidRPr="00C02E38">
        <w:rPr>
          <w:color w:val="FFFFFF" w:themeColor="background1"/>
          <w:lang w:val="en-US"/>
        </w:rPr>
        <w:t>apt update &amp;&amp; apt upgrade</w:t>
      </w:r>
    </w:p>
    <w:p w14:paraId="1B7CF551" w14:textId="0758DE31" w:rsidR="00C02E38" w:rsidRDefault="00C02E38" w:rsidP="00C02E38">
      <w:pPr>
        <w:spacing w:after="0"/>
        <w:rPr>
          <w:color w:val="FFFFFF" w:themeColor="background1"/>
          <w:lang w:val="en-US"/>
        </w:rPr>
      </w:pPr>
      <w:r w:rsidRPr="00C02E38">
        <w:rPr>
          <w:color w:val="FFFFFF" w:themeColor="background1"/>
          <w:lang w:val="en-US"/>
        </w:rPr>
        <w:t xml:space="preserve">apt install bind9 bind9utils </w:t>
      </w:r>
      <w:proofErr w:type="spellStart"/>
      <w:r w:rsidRPr="00C02E38">
        <w:rPr>
          <w:color w:val="FFFFFF" w:themeColor="background1"/>
          <w:lang w:val="en-US"/>
        </w:rPr>
        <w:t>dnsutils</w:t>
      </w:r>
      <w:proofErr w:type="spellEnd"/>
    </w:p>
    <w:p w14:paraId="50ADED4B" w14:textId="756BE842" w:rsidR="00C02E38" w:rsidRDefault="00C02E38" w:rsidP="00C02E38">
      <w:pPr>
        <w:rPr>
          <w:color w:val="FFFFFF" w:themeColor="background1"/>
          <w:lang w:val="en-US"/>
        </w:rPr>
      </w:pPr>
      <w:r>
        <w:rPr>
          <w:noProof/>
          <w:color w:val="FFFFFF" w:themeColor="background1"/>
          <w:lang w:val="en-US"/>
        </w:rPr>
        <w:drawing>
          <wp:anchor distT="0" distB="0" distL="114300" distR="114300" simplePos="0" relativeHeight="251660288" behindDoc="0" locked="0" layoutInCell="1" allowOverlap="1" wp14:anchorId="5C7DC7B0" wp14:editId="5E73816E">
            <wp:simplePos x="0" y="0"/>
            <wp:positionH relativeFrom="column">
              <wp:posOffset>658071</wp:posOffset>
            </wp:positionH>
            <wp:positionV relativeFrom="paragraph">
              <wp:posOffset>340572</wp:posOffset>
            </wp:positionV>
            <wp:extent cx="4438650" cy="828675"/>
            <wp:effectExtent l="0" t="0" r="0" b="0"/>
            <wp:wrapTopAndBottom/>
            <wp:docPr id="10038062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828675"/>
                    </a:xfrm>
                    <a:prstGeom prst="rect">
                      <a:avLst/>
                    </a:prstGeom>
                    <a:noFill/>
                  </pic:spPr>
                </pic:pic>
              </a:graphicData>
            </a:graphic>
          </wp:anchor>
        </w:drawing>
      </w:r>
    </w:p>
    <w:p w14:paraId="543142C8" w14:textId="7B9B7B10" w:rsidR="00C02E38" w:rsidRDefault="00C02E38" w:rsidP="00C02E38">
      <w:pPr>
        <w:rPr>
          <w:color w:val="FFFFFF" w:themeColor="background1"/>
          <w:lang w:val="en-US"/>
        </w:rPr>
      </w:pPr>
      <w:r>
        <w:rPr>
          <w:noProof/>
          <w:lang w:val="en-US"/>
        </w:rPr>
        <w:drawing>
          <wp:anchor distT="0" distB="0" distL="114300" distR="114300" simplePos="0" relativeHeight="251662336" behindDoc="0" locked="0" layoutInCell="1" allowOverlap="1" wp14:anchorId="149544C7" wp14:editId="1039507A">
            <wp:simplePos x="0" y="0"/>
            <wp:positionH relativeFrom="column">
              <wp:posOffset>760095</wp:posOffset>
            </wp:positionH>
            <wp:positionV relativeFrom="paragraph">
              <wp:posOffset>1193800</wp:posOffset>
            </wp:positionV>
            <wp:extent cx="4229100" cy="171450"/>
            <wp:effectExtent l="0" t="0" r="0" b="0"/>
            <wp:wrapTopAndBottom/>
            <wp:docPr id="16009349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71450"/>
                    </a:xfrm>
                    <a:prstGeom prst="rect">
                      <a:avLst/>
                    </a:prstGeom>
                    <a:noFill/>
                  </pic:spPr>
                </pic:pic>
              </a:graphicData>
            </a:graphic>
          </wp:anchor>
        </w:drawing>
      </w:r>
      <w:r>
        <w:rPr>
          <w:color w:val="FFFFFF" w:themeColor="background1"/>
          <w:lang w:val="en-US"/>
        </w:rPr>
        <w:tab/>
      </w:r>
    </w:p>
    <w:p w14:paraId="4B9A052F" w14:textId="01A03EF2" w:rsidR="00C02E38" w:rsidRDefault="00C02E38" w:rsidP="00C02E38">
      <w:pPr>
        <w:rPr>
          <w:lang w:val="en-US"/>
        </w:rPr>
      </w:pPr>
    </w:p>
    <w:p w14:paraId="55920D64" w14:textId="77777777" w:rsidR="00C02E38" w:rsidRDefault="00C02E38" w:rsidP="00C02E38">
      <w:pPr>
        <w:rPr>
          <w:lang w:val="en-US"/>
        </w:rPr>
      </w:pPr>
    </w:p>
    <w:p w14:paraId="6E67E47D" w14:textId="55CB6B1E" w:rsidR="00C02E38" w:rsidRDefault="00C02E38" w:rsidP="00C02E38">
      <w:pPr>
        <w:rPr>
          <w:lang w:val="en-US"/>
        </w:rPr>
      </w:pPr>
    </w:p>
    <w:p w14:paraId="57875D78" w14:textId="03139CCD" w:rsidR="00C02E38" w:rsidRDefault="00C02E38" w:rsidP="00C02E38">
      <w:r w:rsidRPr="00C02E38">
        <w:lastRenderedPageBreak/>
        <w:t>Nous devons ensuite</w:t>
      </w:r>
      <w:r>
        <w:t xml:space="preserve"> créer les 3 fichiers suivants :</w:t>
      </w:r>
    </w:p>
    <w:p w14:paraId="1691E679" w14:textId="53F7DCB7" w:rsidR="00C02E38" w:rsidRDefault="00C02E38" w:rsidP="00C02E38">
      <w:r w:rsidRPr="00C02E38">
        <w:t>/</w:t>
      </w:r>
      <w:proofErr w:type="spellStart"/>
      <w:r w:rsidRPr="00C02E38">
        <w:t>etc</w:t>
      </w:r>
      <w:proofErr w:type="spellEnd"/>
      <w:r w:rsidRPr="00C02E38">
        <w:t>/</w:t>
      </w:r>
      <w:proofErr w:type="spellStart"/>
      <w:r w:rsidRPr="00C02E38">
        <w:t>bind</w:t>
      </w:r>
      <w:proofErr w:type="spellEnd"/>
      <w:r w:rsidRPr="00C02E38">
        <w:t>/</w:t>
      </w:r>
      <w:proofErr w:type="spellStart"/>
      <w:r w:rsidRPr="00C02E38">
        <w:t>named.conf.local</w:t>
      </w:r>
      <w:proofErr w:type="spellEnd"/>
      <w:r w:rsidRPr="00C02E38">
        <w:t xml:space="preserve"> (décla</w:t>
      </w:r>
      <w:r>
        <w:t>ration des zones directes et inverses) :</w:t>
      </w:r>
    </w:p>
    <w:p w14:paraId="039634E9" w14:textId="4DA433E7" w:rsidR="00C02E38" w:rsidRDefault="00000000" w:rsidP="00C02E38">
      <w:r>
        <w:rPr>
          <w:noProof/>
        </w:rPr>
        <w:pict w14:anchorId="0630EFDE">
          <v:rect id="_x0000_s2089" style="position:absolute;left:0;text-align:left;margin-left:-16.8pt;margin-top:14.95pt;width:486.6pt;height:111.65pt;z-index:-251659776" fillcolor="#1c1a10 [334]" stroked="f"/>
        </w:pict>
      </w:r>
    </w:p>
    <w:p w14:paraId="0F836129" w14:textId="686DDB6B" w:rsidR="00C02E38" w:rsidRPr="00C02E38" w:rsidRDefault="00C02E38" w:rsidP="00C02E38">
      <w:pPr>
        <w:spacing w:after="0"/>
        <w:rPr>
          <w:color w:val="9BBB59" w:themeColor="accent3"/>
        </w:rPr>
      </w:pPr>
      <w:r w:rsidRPr="00C02E38">
        <w:rPr>
          <w:color w:val="9BBB59" w:themeColor="accent3"/>
        </w:rPr>
        <w:t xml:space="preserve"># Création d’une zone </w:t>
      </w:r>
    </w:p>
    <w:p w14:paraId="6EBAF8E9" w14:textId="0953B47A" w:rsidR="00C02E38" w:rsidRPr="00C02E38" w:rsidRDefault="00C02E38" w:rsidP="00C02E38">
      <w:pPr>
        <w:spacing w:after="0"/>
        <w:rPr>
          <w:color w:val="FFFFFF" w:themeColor="background1"/>
        </w:rPr>
      </w:pPr>
      <w:r w:rsidRPr="00C02E38">
        <w:rPr>
          <w:color w:val="FFFFFF" w:themeColor="background1"/>
        </w:rPr>
        <w:t>zone ‘m2l.org’ IN {</w:t>
      </w:r>
    </w:p>
    <w:p w14:paraId="7BAF2B3B" w14:textId="0AC8C713" w:rsidR="00C02E38" w:rsidRPr="00C02E38" w:rsidRDefault="00C02E38" w:rsidP="00C02E38">
      <w:pPr>
        <w:spacing w:after="0"/>
        <w:rPr>
          <w:color w:val="9BBB59" w:themeColor="accent3"/>
        </w:rPr>
      </w:pPr>
      <w:r w:rsidRPr="00C02E38">
        <w:rPr>
          <w:color w:val="9BBB59" w:themeColor="accent3"/>
        </w:rPr>
        <w:t># Définition de ce DNS comme master pour cette zone</w:t>
      </w:r>
    </w:p>
    <w:p w14:paraId="14D1BAF3" w14:textId="56CC4F08" w:rsidR="00C02E38" w:rsidRPr="00C02E38" w:rsidRDefault="00C02E38" w:rsidP="00C02E38">
      <w:pPr>
        <w:spacing w:after="0"/>
        <w:rPr>
          <w:color w:val="FFFFFF" w:themeColor="background1"/>
        </w:rPr>
      </w:pPr>
      <w:r w:rsidRPr="00C02E38">
        <w:rPr>
          <w:color w:val="FFFFFF" w:themeColor="background1"/>
        </w:rPr>
        <w:t>type master ;</w:t>
      </w:r>
    </w:p>
    <w:p w14:paraId="74B73DD0" w14:textId="629F9B67" w:rsidR="00C02E38" w:rsidRPr="00C02E38" w:rsidRDefault="00C02E38" w:rsidP="00C02E38">
      <w:pPr>
        <w:spacing w:after="0"/>
        <w:rPr>
          <w:color w:val="9BBB59" w:themeColor="accent3"/>
        </w:rPr>
      </w:pPr>
      <w:r w:rsidRPr="00C02E38">
        <w:rPr>
          <w:color w:val="9BBB59" w:themeColor="accent3"/>
        </w:rPr>
        <w:t># Lien vers le fichier regroupant les informations nécessaires</w:t>
      </w:r>
    </w:p>
    <w:p w14:paraId="160A830A" w14:textId="20704DBB" w:rsidR="00C02E38" w:rsidRPr="00C02E38" w:rsidRDefault="00C02E38" w:rsidP="00C02E38">
      <w:pPr>
        <w:spacing w:after="0"/>
        <w:rPr>
          <w:color w:val="FFFFFF" w:themeColor="background1"/>
        </w:rPr>
      </w:pPr>
      <w:r w:rsidRPr="00C02E38">
        <w:rPr>
          <w:color w:val="FFFFFF" w:themeColor="background1"/>
        </w:rPr>
        <w:t>file ‘/</w:t>
      </w:r>
      <w:proofErr w:type="spellStart"/>
      <w:r w:rsidRPr="00C02E38">
        <w:rPr>
          <w:color w:val="FFFFFF" w:themeColor="background1"/>
        </w:rPr>
        <w:t>etc</w:t>
      </w:r>
      <w:proofErr w:type="spellEnd"/>
      <w:r w:rsidRPr="00C02E38">
        <w:rPr>
          <w:color w:val="FFFFFF" w:themeColor="background1"/>
        </w:rPr>
        <w:t>/</w:t>
      </w:r>
      <w:proofErr w:type="spellStart"/>
      <w:r w:rsidRPr="00C02E38">
        <w:rPr>
          <w:color w:val="FFFFFF" w:themeColor="background1"/>
        </w:rPr>
        <w:t>bind</w:t>
      </w:r>
      <w:proofErr w:type="spellEnd"/>
      <w:r w:rsidRPr="00C02E38">
        <w:rPr>
          <w:color w:val="FFFFFF" w:themeColor="background1"/>
        </w:rPr>
        <w:t>/db.m2l.org’ ;</w:t>
      </w:r>
    </w:p>
    <w:p w14:paraId="5C9EE70F" w14:textId="022D5F89" w:rsidR="00C02E38" w:rsidRPr="00C02E38" w:rsidRDefault="00C02E38" w:rsidP="00C02E38">
      <w:pPr>
        <w:spacing w:after="0"/>
        <w:rPr>
          <w:color w:val="FFFFFF" w:themeColor="background1"/>
        </w:rPr>
      </w:pPr>
      <w:r w:rsidRPr="00C02E38">
        <w:rPr>
          <w:color w:val="FFFFFF" w:themeColor="background1"/>
        </w:rPr>
        <w:t>} ;</w:t>
      </w:r>
    </w:p>
    <w:p w14:paraId="7B87BEBB" w14:textId="77777777" w:rsidR="00C02E38" w:rsidRDefault="00C02E38" w:rsidP="00C02E38">
      <w:pPr>
        <w:spacing w:after="0"/>
      </w:pPr>
    </w:p>
    <w:p w14:paraId="0367728B" w14:textId="77777777" w:rsidR="00C02E38" w:rsidRDefault="00C02E38" w:rsidP="00C02E38">
      <w:pPr>
        <w:spacing w:after="0"/>
      </w:pPr>
    </w:p>
    <w:p w14:paraId="41C4AFFF" w14:textId="10A1C771" w:rsidR="009D14A1" w:rsidRDefault="009D14A1" w:rsidP="009D14A1">
      <w:r w:rsidRPr="009D14A1">
        <w:t>/</w:t>
      </w:r>
      <w:proofErr w:type="spellStart"/>
      <w:r w:rsidRPr="009D14A1">
        <w:t>etc</w:t>
      </w:r>
      <w:proofErr w:type="spellEnd"/>
      <w:r w:rsidRPr="009D14A1">
        <w:t>/</w:t>
      </w:r>
      <w:proofErr w:type="spellStart"/>
      <w:r w:rsidRPr="009D14A1">
        <w:t>bind</w:t>
      </w:r>
      <w:proofErr w:type="spellEnd"/>
      <w:r w:rsidRPr="009D14A1">
        <w:t>/</w:t>
      </w:r>
      <w:proofErr w:type="spellStart"/>
      <w:r w:rsidRPr="009D14A1">
        <w:t>named.conf.options</w:t>
      </w:r>
      <w:proofErr w:type="spellEnd"/>
      <w:r w:rsidRPr="009D14A1">
        <w:t xml:space="preserve"> (de</w:t>
      </w:r>
      <w:r>
        <w:t>scription des options du serveur DNS)</w:t>
      </w:r>
      <w:r w:rsidR="00616E43">
        <w:t> :</w:t>
      </w:r>
    </w:p>
    <w:p w14:paraId="13329FE5" w14:textId="06F1556E" w:rsidR="009D14A1" w:rsidRDefault="00000000" w:rsidP="00C02E38">
      <w:pPr>
        <w:spacing w:after="0"/>
      </w:pPr>
      <w:r>
        <w:rPr>
          <w:noProof/>
        </w:rPr>
        <w:pict w14:anchorId="0630EFDE">
          <v:rect id="_x0000_s2090" style="position:absolute;left:0;text-align:left;margin-left:-16.8pt;margin-top:9.55pt;width:486.6pt;height:211.8pt;z-index:-251658752" fillcolor="#1c1a10 [334]" stroked="f"/>
        </w:pict>
      </w:r>
    </w:p>
    <w:p w14:paraId="09C3B37C" w14:textId="6F93C5F8" w:rsidR="009D14A1" w:rsidRPr="00A0507F" w:rsidRDefault="009D14A1" w:rsidP="00C02E38">
      <w:pPr>
        <w:spacing w:after="0"/>
        <w:rPr>
          <w:color w:val="FFFFFF" w:themeColor="background1"/>
        </w:rPr>
      </w:pPr>
      <w:r w:rsidRPr="00A0507F">
        <w:rPr>
          <w:color w:val="FFFFFF" w:themeColor="background1"/>
        </w:rPr>
        <w:t>options {</w:t>
      </w:r>
    </w:p>
    <w:p w14:paraId="7D08B6B2" w14:textId="50D1961D" w:rsidR="00EF37DB" w:rsidRPr="00EF37DB" w:rsidRDefault="00EF37DB" w:rsidP="00C02E38">
      <w:pPr>
        <w:spacing w:after="0"/>
        <w:rPr>
          <w:color w:val="9BBB59" w:themeColor="accent3"/>
        </w:rPr>
      </w:pPr>
      <w:r w:rsidRPr="00A0507F">
        <w:rPr>
          <w:color w:val="FFFFFF" w:themeColor="background1"/>
        </w:rPr>
        <w:tab/>
      </w:r>
      <w:r w:rsidRPr="00EF37DB">
        <w:rPr>
          <w:color w:val="9BBB59" w:themeColor="accent3"/>
        </w:rPr>
        <w:t># Définition du chemin absolu du serveur</w:t>
      </w:r>
    </w:p>
    <w:p w14:paraId="7CA1D307" w14:textId="6422AA6E" w:rsidR="009D14A1" w:rsidRPr="00A0507F" w:rsidRDefault="009D14A1" w:rsidP="00C02E38">
      <w:pPr>
        <w:spacing w:after="0"/>
        <w:rPr>
          <w:color w:val="FFFFFF" w:themeColor="background1"/>
        </w:rPr>
      </w:pPr>
      <w:r w:rsidRPr="00EF37DB">
        <w:rPr>
          <w:color w:val="FFFFFF" w:themeColor="background1"/>
        </w:rPr>
        <w:tab/>
      </w:r>
      <w:r w:rsidRPr="00A0507F">
        <w:rPr>
          <w:color w:val="FFFFFF" w:themeColor="background1"/>
        </w:rPr>
        <w:t>directory ‘/var/cache/</w:t>
      </w:r>
      <w:proofErr w:type="spellStart"/>
      <w:r w:rsidRPr="00A0507F">
        <w:rPr>
          <w:color w:val="FFFFFF" w:themeColor="background1"/>
        </w:rPr>
        <w:t>bind</w:t>
      </w:r>
      <w:proofErr w:type="spellEnd"/>
      <w:r w:rsidRPr="00A0507F">
        <w:rPr>
          <w:color w:val="FFFFFF" w:themeColor="background1"/>
        </w:rPr>
        <w:t>’;</w:t>
      </w:r>
    </w:p>
    <w:p w14:paraId="78F1E2CD" w14:textId="3F4E7CC8" w:rsidR="00EF37DB" w:rsidRPr="00EF37DB" w:rsidRDefault="00EF37DB" w:rsidP="00C02E38">
      <w:pPr>
        <w:spacing w:after="0"/>
        <w:rPr>
          <w:color w:val="9BBB59" w:themeColor="accent3"/>
        </w:rPr>
      </w:pPr>
      <w:r w:rsidRPr="00A0507F">
        <w:rPr>
          <w:color w:val="FFFFFF" w:themeColor="background1"/>
        </w:rPr>
        <w:tab/>
      </w:r>
      <w:r w:rsidRPr="00EF37DB">
        <w:rPr>
          <w:color w:val="9BBB59" w:themeColor="accent3"/>
        </w:rPr>
        <w:t># Accepter les requêtes pour toutes les machines</w:t>
      </w:r>
    </w:p>
    <w:p w14:paraId="5FDC9A98" w14:textId="3018DF54" w:rsidR="009D14A1" w:rsidRPr="00A0507F" w:rsidRDefault="009D14A1" w:rsidP="00C02E38">
      <w:pPr>
        <w:spacing w:after="0"/>
        <w:rPr>
          <w:color w:val="FFFFFF" w:themeColor="background1"/>
        </w:rPr>
      </w:pPr>
      <w:r w:rsidRPr="00EF37DB">
        <w:rPr>
          <w:color w:val="FFFFFF" w:themeColor="background1"/>
        </w:rPr>
        <w:tab/>
      </w:r>
      <w:proofErr w:type="spellStart"/>
      <w:r w:rsidRPr="00A0507F">
        <w:rPr>
          <w:color w:val="FFFFFF" w:themeColor="background1"/>
        </w:rPr>
        <w:t>allow-query</w:t>
      </w:r>
      <w:proofErr w:type="spellEnd"/>
      <w:r w:rsidRPr="00A0507F">
        <w:rPr>
          <w:color w:val="FFFFFF" w:themeColor="background1"/>
        </w:rPr>
        <w:t xml:space="preserve"> { </w:t>
      </w:r>
      <w:proofErr w:type="spellStart"/>
      <w:r w:rsidRPr="00A0507F">
        <w:rPr>
          <w:color w:val="FFFFFF" w:themeColor="background1"/>
        </w:rPr>
        <w:t>any</w:t>
      </w:r>
      <w:proofErr w:type="spellEnd"/>
      <w:r w:rsidRPr="00A0507F">
        <w:rPr>
          <w:color w:val="FFFFFF" w:themeColor="background1"/>
        </w:rPr>
        <w:t>; };</w:t>
      </w:r>
    </w:p>
    <w:p w14:paraId="57C6DCDB" w14:textId="4CAC9C45" w:rsidR="00616E43" w:rsidRPr="00616E43" w:rsidRDefault="00616E43" w:rsidP="00C02E38">
      <w:pPr>
        <w:spacing w:after="0"/>
        <w:rPr>
          <w:color w:val="9BBB59" w:themeColor="accent3"/>
        </w:rPr>
      </w:pPr>
      <w:r w:rsidRPr="00A0507F">
        <w:rPr>
          <w:color w:val="FFFFFF" w:themeColor="background1"/>
        </w:rPr>
        <w:tab/>
      </w:r>
      <w:r w:rsidRPr="00616E43">
        <w:rPr>
          <w:color w:val="9BBB59" w:themeColor="accent3"/>
        </w:rPr>
        <w:t># Le serveur fournit des réponses récursives si demandées par les client</w:t>
      </w:r>
    </w:p>
    <w:p w14:paraId="38A41871" w14:textId="4489A4F9" w:rsidR="009D14A1" w:rsidRPr="00A0507F" w:rsidRDefault="009D14A1" w:rsidP="00C02E38">
      <w:pPr>
        <w:spacing w:after="0"/>
        <w:rPr>
          <w:color w:val="FFFFFF" w:themeColor="background1"/>
        </w:rPr>
      </w:pPr>
      <w:r w:rsidRPr="00616E43">
        <w:rPr>
          <w:color w:val="FFFFFF" w:themeColor="background1"/>
        </w:rPr>
        <w:tab/>
      </w:r>
      <w:proofErr w:type="spellStart"/>
      <w:r w:rsidRPr="00A0507F">
        <w:rPr>
          <w:color w:val="FFFFFF" w:themeColor="background1"/>
        </w:rPr>
        <w:t>recursion</w:t>
      </w:r>
      <w:proofErr w:type="spellEnd"/>
      <w:r w:rsidRPr="00A0507F">
        <w:rPr>
          <w:color w:val="FFFFFF" w:themeColor="background1"/>
        </w:rPr>
        <w:t xml:space="preserve"> yes;</w:t>
      </w:r>
    </w:p>
    <w:p w14:paraId="005DC820" w14:textId="2A07A17B" w:rsidR="00616E43" w:rsidRPr="00616E43" w:rsidRDefault="00616E43" w:rsidP="00C02E38">
      <w:pPr>
        <w:spacing w:after="0"/>
        <w:rPr>
          <w:color w:val="9BBB59" w:themeColor="accent3"/>
        </w:rPr>
      </w:pPr>
      <w:r w:rsidRPr="00A0507F">
        <w:rPr>
          <w:color w:val="FFFFFF" w:themeColor="background1"/>
        </w:rPr>
        <w:tab/>
      </w:r>
      <w:r w:rsidRPr="00616E43">
        <w:rPr>
          <w:color w:val="9BBB59" w:themeColor="accent3"/>
        </w:rPr>
        <w:t># Le résolveur ne tente pas de valider les réponses des zones DNSSEC</w:t>
      </w:r>
    </w:p>
    <w:p w14:paraId="3A094BE4" w14:textId="7F346F5C" w:rsidR="009D14A1" w:rsidRPr="00A0507F" w:rsidRDefault="009D14A1" w:rsidP="00C02E38">
      <w:pPr>
        <w:spacing w:after="0"/>
        <w:rPr>
          <w:color w:val="FFFFFF" w:themeColor="background1"/>
        </w:rPr>
      </w:pPr>
      <w:r w:rsidRPr="00616E43">
        <w:rPr>
          <w:color w:val="FFFFFF" w:themeColor="background1"/>
        </w:rPr>
        <w:tab/>
      </w:r>
      <w:proofErr w:type="spellStart"/>
      <w:r w:rsidRPr="00A0507F">
        <w:rPr>
          <w:color w:val="FFFFFF" w:themeColor="background1"/>
        </w:rPr>
        <w:t>dnssec</w:t>
      </w:r>
      <w:proofErr w:type="spellEnd"/>
      <w:r w:rsidRPr="00A0507F">
        <w:rPr>
          <w:color w:val="FFFFFF" w:themeColor="background1"/>
        </w:rPr>
        <w:t>-validation no;</w:t>
      </w:r>
    </w:p>
    <w:p w14:paraId="380311E6" w14:textId="71DF2511" w:rsidR="00EF37DB" w:rsidRPr="00EF37DB" w:rsidRDefault="00EF37DB" w:rsidP="00EF37DB">
      <w:pPr>
        <w:spacing w:after="0"/>
        <w:rPr>
          <w:color w:val="9BBB59" w:themeColor="accent3"/>
        </w:rPr>
      </w:pPr>
      <w:r w:rsidRPr="00A0507F">
        <w:rPr>
          <w:color w:val="FFFFFF" w:themeColor="background1"/>
        </w:rPr>
        <w:tab/>
      </w:r>
      <w:r w:rsidRPr="00EF37DB">
        <w:rPr>
          <w:color w:val="9BBB59" w:themeColor="accent3"/>
        </w:rPr>
        <w:t>#</w:t>
      </w:r>
      <w:r>
        <w:rPr>
          <w:color w:val="9BBB59" w:themeColor="accent3"/>
        </w:rPr>
        <w:t xml:space="preserve"> </w:t>
      </w:r>
      <w:r w:rsidRPr="00EF37DB">
        <w:rPr>
          <w:color w:val="9BBB59" w:themeColor="accent3"/>
        </w:rPr>
        <w:t>Transmission des requêtes à 8.8.8.8 ou 8.8.4.4 si le DNS ne sait pas résoudre les adresses</w:t>
      </w:r>
    </w:p>
    <w:p w14:paraId="535888F1" w14:textId="506BC10F" w:rsidR="009D14A1" w:rsidRPr="00EF37DB" w:rsidRDefault="009D14A1" w:rsidP="00C02E38">
      <w:pPr>
        <w:spacing w:after="0"/>
        <w:rPr>
          <w:color w:val="FFFFFF" w:themeColor="background1"/>
        </w:rPr>
      </w:pPr>
      <w:r w:rsidRPr="00EF37DB">
        <w:rPr>
          <w:color w:val="FFFFFF" w:themeColor="background1"/>
        </w:rPr>
        <w:tab/>
      </w:r>
      <w:proofErr w:type="spellStart"/>
      <w:r w:rsidRPr="00EF37DB">
        <w:rPr>
          <w:color w:val="FFFFFF" w:themeColor="background1"/>
        </w:rPr>
        <w:t>forwarders</w:t>
      </w:r>
      <w:proofErr w:type="spellEnd"/>
      <w:r w:rsidRPr="00EF37DB">
        <w:rPr>
          <w:color w:val="FFFFFF" w:themeColor="background1"/>
        </w:rPr>
        <w:t xml:space="preserve"> { 8.8.8.8; 8.8.4.4; };</w:t>
      </w:r>
    </w:p>
    <w:p w14:paraId="0C389A2A" w14:textId="1106F207" w:rsidR="009D14A1" w:rsidRPr="00EF37DB" w:rsidRDefault="009D14A1" w:rsidP="00C02E38">
      <w:pPr>
        <w:spacing w:after="0"/>
        <w:rPr>
          <w:color w:val="FFFFFF" w:themeColor="background1"/>
        </w:rPr>
      </w:pPr>
      <w:r w:rsidRPr="00EF37DB">
        <w:rPr>
          <w:color w:val="FFFFFF" w:themeColor="background1"/>
        </w:rPr>
        <w:tab/>
      </w:r>
      <w:proofErr w:type="spellStart"/>
      <w:r w:rsidRPr="00EF37DB">
        <w:rPr>
          <w:color w:val="FFFFFF" w:themeColor="background1"/>
        </w:rPr>
        <w:t>forward</w:t>
      </w:r>
      <w:proofErr w:type="spellEnd"/>
      <w:r w:rsidRPr="00EF37DB">
        <w:rPr>
          <w:color w:val="FFFFFF" w:themeColor="background1"/>
        </w:rPr>
        <w:t xml:space="preserve"> only;</w:t>
      </w:r>
    </w:p>
    <w:p w14:paraId="7C315789" w14:textId="0BF82479" w:rsidR="009D14A1" w:rsidRPr="00EF37DB" w:rsidRDefault="009D14A1" w:rsidP="00C02E38">
      <w:pPr>
        <w:spacing w:after="0"/>
        <w:rPr>
          <w:color w:val="FFFFFF" w:themeColor="background1"/>
        </w:rPr>
      </w:pPr>
      <w:r w:rsidRPr="00EF37DB">
        <w:rPr>
          <w:color w:val="FFFFFF" w:themeColor="background1"/>
        </w:rPr>
        <w:t>};</w:t>
      </w:r>
    </w:p>
    <w:p w14:paraId="7FC3FD0F" w14:textId="77777777" w:rsidR="009D14A1" w:rsidRPr="00EF37DB" w:rsidRDefault="009D14A1" w:rsidP="009D14A1">
      <w:pPr>
        <w:rPr>
          <w:color w:val="FFFFFF" w:themeColor="background1"/>
        </w:rPr>
      </w:pPr>
    </w:p>
    <w:p w14:paraId="6B9F343E" w14:textId="77777777" w:rsidR="00616E43" w:rsidRDefault="00616E43" w:rsidP="009D14A1"/>
    <w:p w14:paraId="145701B4" w14:textId="77777777" w:rsidR="00616E43" w:rsidRDefault="00616E43" w:rsidP="009D14A1"/>
    <w:p w14:paraId="4FA7F5C2" w14:textId="77777777" w:rsidR="00616E43" w:rsidRDefault="00616E43" w:rsidP="009D14A1"/>
    <w:p w14:paraId="0A3B55A9" w14:textId="77777777" w:rsidR="00616E43" w:rsidRDefault="00616E43" w:rsidP="009D14A1"/>
    <w:p w14:paraId="5C6D3C60" w14:textId="77777777" w:rsidR="00616E43" w:rsidRDefault="00616E43" w:rsidP="009D14A1"/>
    <w:p w14:paraId="7B07DA82" w14:textId="77777777" w:rsidR="00616E43" w:rsidRDefault="00616E43" w:rsidP="009D14A1"/>
    <w:p w14:paraId="551F917F" w14:textId="77777777" w:rsidR="00616E43" w:rsidRDefault="00616E43" w:rsidP="009D14A1"/>
    <w:p w14:paraId="073339C4" w14:textId="77777777" w:rsidR="00616E43" w:rsidRDefault="00616E43" w:rsidP="009D14A1"/>
    <w:p w14:paraId="3A2B5012" w14:textId="70CCCFBE" w:rsidR="00616E43" w:rsidRDefault="00616E43" w:rsidP="009D14A1"/>
    <w:p w14:paraId="121723E2" w14:textId="77777777" w:rsidR="00616E43" w:rsidRDefault="00616E43" w:rsidP="009D14A1"/>
    <w:p w14:paraId="4ADFE413" w14:textId="77777777" w:rsidR="00616E43" w:rsidRDefault="00616E43" w:rsidP="009D14A1"/>
    <w:p w14:paraId="76866BC2" w14:textId="77777777" w:rsidR="00616E43" w:rsidRDefault="00616E43" w:rsidP="009D14A1"/>
    <w:p w14:paraId="77782EA3" w14:textId="5A78E8F4" w:rsidR="009D14A1" w:rsidRDefault="009D14A1" w:rsidP="009D14A1">
      <w:r w:rsidRPr="009D14A1">
        <w:lastRenderedPageBreak/>
        <w:t>/etc/b</w:t>
      </w:r>
      <w:r>
        <w:t>ind/db.m2l</w:t>
      </w:r>
      <w:r w:rsidR="001B2284">
        <w:t>.</w:t>
      </w:r>
      <w:r>
        <w:t>org (description de la zone ‘m2l.org’)</w:t>
      </w:r>
      <w:r w:rsidR="00616E43">
        <w:t> :</w:t>
      </w:r>
    </w:p>
    <w:p w14:paraId="685D2725" w14:textId="23A520F6" w:rsidR="009D14A1" w:rsidRDefault="00000000" w:rsidP="009D14A1">
      <w:r>
        <w:rPr>
          <w:noProof/>
        </w:rPr>
        <w:pict w14:anchorId="0630EFDE">
          <v:rect id="_x0000_s2092" style="position:absolute;left:0;text-align:left;margin-left:-16.75pt;margin-top:12.3pt;width:486.6pt;height:344.45pt;z-index:-251657728" fillcolor="#1c1a10 [334]" stroked="f"/>
        </w:pict>
      </w:r>
    </w:p>
    <w:p w14:paraId="0028187D" w14:textId="7E670C42" w:rsidR="009D14A1" w:rsidRPr="00E75220" w:rsidRDefault="009D14A1" w:rsidP="00043500">
      <w:pPr>
        <w:spacing w:after="0"/>
        <w:rPr>
          <w:color w:val="FFFFFF" w:themeColor="background1"/>
          <w:lang w:val="en-US"/>
        </w:rPr>
      </w:pPr>
      <w:r w:rsidRPr="00E75220">
        <w:rPr>
          <w:color w:val="FFFFFF" w:themeColor="background1"/>
          <w:lang w:val="en-US"/>
        </w:rPr>
        <w:t>@ IN SOA ns1.m2l.org. root.m2l.org. (</w:t>
      </w:r>
    </w:p>
    <w:p w14:paraId="1A3D91B9" w14:textId="63133949" w:rsidR="009D14A1" w:rsidRPr="00E75220" w:rsidRDefault="009D14A1" w:rsidP="00043500">
      <w:pPr>
        <w:spacing w:after="0"/>
        <w:rPr>
          <w:color w:val="FFFFFF" w:themeColor="background1"/>
        </w:rPr>
      </w:pPr>
      <w:r w:rsidRPr="00E75220">
        <w:rPr>
          <w:color w:val="FFFFFF" w:themeColor="background1"/>
          <w:lang w:val="en-US"/>
        </w:rPr>
        <w:tab/>
      </w:r>
      <w:r w:rsidRPr="00E75220">
        <w:rPr>
          <w:color w:val="FFFFFF" w:themeColor="background1"/>
        </w:rPr>
        <w:t>2020122601;</w:t>
      </w:r>
    </w:p>
    <w:p w14:paraId="022BE172" w14:textId="161D82E8" w:rsidR="009D14A1" w:rsidRPr="00E75220" w:rsidRDefault="009D14A1" w:rsidP="00043500">
      <w:pPr>
        <w:spacing w:after="0"/>
        <w:rPr>
          <w:color w:val="FFFFFF" w:themeColor="background1"/>
        </w:rPr>
      </w:pPr>
      <w:r w:rsidRPr="00E75220">
        <w:rPr>
          <w:color w:val="FFFFFF" w:themeColor="background1"/>
        </w:rPr>
        <w:tab/>
        <w:t>43200;</w:t>
      </w:r>
    </w:p>
    <w:p w14:paraId="29DE40AB" w14:textId="7EAF918B" w:rsidR="009D14A1" w:rsidRPr="00E75220" w:rsidRDefault="009D14A1" w:rsidP="00043500">
      <w:pPr>
        <w:spacing w:after="0"/>
        <w:rPr>
          <w:color w:val="FFFFFF" w:themeColor="background1"/>
        </w:rPr>
      </w:pPr>
      <w:r w:rsidRPr="00E75220">
        <w:rPr>
          <w:color w:val="FFFFFF" w:themeColor="background1"/>
        </w:rPr>
        <w:tab/>
        <w:t>3600;</w:t>
      </w:r>
    </w:p>
    <w:p w14:paraId="41B5776E" w14:textId="6F0293E3" w:rsidR="009D14A1" w:rsidRPr="00E75220" w:rsidRDefault="009D14A1" w:rsidP="00043500">
      <w:pPr>
        <w:spacing w:after="0"/>
        <w:rPr>
          <w:color w:val="FFFFFF" w:themeColor="background1"/>
        </w:rPr>
      </w:pPr>
      <w:r w:rsidRPr="00E75220">
        <w:rPr>
          <w:color w:val="FFFFFF" w:themeColor="background1"/>
        </w:rPr>
        <w:tab/>
        <w:t>3600000;</w:t>
      </w:r>
    </w:p>
    <w:p w14:paraId="31A4795A" w14:textId="77DECD57" w:rsidR="009D14A1" w:rsidRPr="00E75220" w:rsidRDefault="009D14A1" w:rsidP="00043500">
      <w:pPr>
        <w:spacing w:after="0"/>
        <w:rPr>
          <w:color w:val="FFFFFF" w:themeColor="background1"/>
        </w:rPr>
      </w:pPr>
      <w:r w:rsidRPr="00E75220">
        <w:rPr>
          <w:color w:val="FFFFFF" w:themeColor="background1"/>
        </w:rPr>
        <w:tab/>
        <w:t>172800 );</w:t>
      </w:r>
    </w:p>
    <w:p w14:paraId="2E8CEAF2" w14:textId="77777777" w:rsidR="00CF1965" w:rsidRPr="00E75220" w:rsidRDefault="00CF1965" w:rsidP="00043500">
      <w:pPr>
        <w:spacing w:after="0"/>
        <w:rPr>
          <w:color w:val="FFFFFF" w:themeColor="background1"/>
        </w:rPr>
      </w:pPr>
    </w:p>
    <w:p w14:paraId="0E4474C3" w14:textId="79345F5A" w:rsidR="009D14A1" w:rsidRPr="00E75220" w:rsidRDefault="009D14A1" w:rsidP="00043500">
      <w:pPr>
        <w:spacing w:after="0"/>
        <w:rPr>
          <w:color w:val="9BBB59" w:themeColor="accent3"/>
        </w:rPr>
      </w:pPr>
      <w:r w:rsidRPr="00E75220">
        <w:rPr>
          <w:color w:val="9BBB59" w:themeColor="accent3"/>
        </w:rPr>
        <w:t># Adresse du serveur web</w:t>
      </w:r>
    </w:p>
    <w:p w14:paraId="18834034" w14:textId="2FB6816E" w:rsidR="009D14A1" w:rsidRPr="00E75220" w:rsidRDefault="009D14A1" w:rsidP="00043500">
      <w:pPr>
        <w:spacing w:after="0"/>
        <w:rPr>
          <w:color w:val="FFFFFF" w:themeColor="background1"/>
        </w:rPr>
      </w:pPr>
      <w:r w:rsidRPr="00E75220">
        <w:rPr>
          <w:color w:val="FFFFFF" w:themeColor="background1"/>
        </w:rPr>
        <w:t xml:space="preserve">@ IN </w:t>
      </w:r>
      <w:r w:rsidR="00CF1965" w:rsidRPr="00E75220">
        <w:rPr>
          <w:color w:val="FFFFFF" w:themeColor="background1"/>
        </w:rPr>
        <w:t>A 10.31.96.80;</w:t>
      </w:r>
    </w:p>
    <w:p w14:paraId="40C621FC" w14:textId="77777777" w:rsidR="00CF1965" w:rsidRPr="00E75220" w:rsidRDefault="00CF1965" w:rsidP="00043500">
      <w:pPr>
        <w:spacing w:after="0"/>
        <w:rPr>
          <w:color w:val="FFFFFF" w:themeColor="background1"/>
        </w:rPr>
      </w:pPr>
    </w:p>
    <w:p w14:paraId="3DBFDBE9" w14:textId="6B67FC36" w:rsidR="00CF1965" w:rsidRPr="00E75220" w:rsidRDefault="00CF1965" w:rsidP="00043500">
      <w:pPr>
        <w:spacing w:after="0"/>
        <w:rPr>
          <w:color w:val="9BBB59" w:themeColor="accent3"/>
        </w:rPr>
      </w:pPr>
      <w:r w:rsidRPr="00E75220">
        <w:rPr>
          <w:color w:val="9BBB59" w:themeColor="accent3"/>
        </w:rPr>
        <w:t># Nom des DNS</w:t>
      </w:r>
    </w:p>
    <w:p w14:paraId="3101C043" w14:textId="5E0F8DBF" w:rsidR="00CF1965" w:rsidRPr="00E75220" w:rsidRDefault="00CF1965" w:rsidP="00043500">
      <w:pPr>
        <w:spacing w:after="0"/>
        <w:rPr>
          <w:color w:val="FFFFFF" w:themeColor="background1"/>
          <w:lang w:val="en-US"/>
        </w:rPr>
      </w:pPr>
      <w:r w:rsidRPr="00E75220">
        <w:rPr>
          <w:color w:val="FFFFFF" w:themeColor="background1"/>
          <w:lang w:val="en-US"/>
        </w:rPr>
        <w:t>@ IN NS ns1.m2l.org</w:t>
      </w:r>
      <w:proofErr w:type="gramStart"/>
      <w:r w:rsidRPr="00E75220">
        <w:rPr>
          <w:color w:val="FFFFFF" w:themeColor="background1"/>
          <w:lang w:val="en-US"/>
        </w:rPr>
        <w:t>.;</w:t>
      </w:r>
      <w:proofErr w:type="gramEnd"/>
    </w:p>
    <w:p w14:paraId="2DDA99A9" w14:textId="77446290" w:rsidR="00CF1965" w:rsidRPr="00E75220" w:rsidRDefault="00CF1965" w:rsidP="00043500">
      <w:pPr>
        <w:spacing w:after="0"/>
        <w:rPr>
          <w:color w:val="FFFFFF" w:themeColor="background1"/>
          <w:lang w:val="en-US"/>
        </w:rPr>
      </w:pPr>
      <w:r w:rsidRPr="00E75220">
        <w:rPr>
          <w:color w:val="FFFFFF" w:themeColor="background1"/>
          <w:lang w:val="en-US"/>
        </w:rPr>
        <w:t>@ IN NS ns2.m2l.org</w:t>
      </w:r>
      <w:proofErr w:type="gramStart"/>
      <w:r w:rsidRPr="00E75220">
        <w:rPr>
          <w:color w:val="FFFFFF" w:themeColor="background1"/>
          <w:lang w:val="en-US"/>
        </w:rPr>
        <w:t>.;</w:t>
      </w:r>
      <w:proofErr w:type="gramEnd"/>
    </w:p>
    <w:p w14:paraId="53D95BFC" w14:textId="77777777" w:rsidR="00CF1965" w:rsidRPr="00E75220" w:rsidRDefault="00CF1965" w:rsidP="00043500">
      <w:pPr>
        <w:spacing w:after="0"/>
        <w:rPr>
          <w:color w:val="FFFFFF" w:themeColor="background1"/>
          <w:lang w:val="en-US"/>
        </w:rPr>
      </w:pPr>
    </w:p>
    <w:p w14:paraId="31AFCEA1" w14:textId="2757F8D0" w:rsidR="00CF1965" w:rsidRPr="00E75220" w:rsidRDefault="00CF1965" w:rsidP="00043500">
      <w:pPr>
        <w:spacing w:after="0"/>
        <w:rPr>
          <w:color w:val="9BBB59" w:themeColor="accent3"/>
          <w:lang w:val="en-US"/>
        </w:rPr>
      </w:pPr>
      <w:r w:rsidRPr="00E75220">
        <w:rPr>
          <w:color w:val="9BBB59" w:themeColor="accent3"/>
          <w:lang w:val="en-US"/>
        </w:rPr>
        <w:t># Adresse des DNS</w:t>
      </w:r>
    </w:p>
    <w:p w14:paraId="5D6433BB" w14:textId="2D42E2E0" w:rsidR="00CF1965" w:rsidRPr="00E75220" w:rsidRDefault="00CF1965" w:rsidP="00043500">
      <w:pPr>
        <w:spacing w:after="0"/>
        <w:rPr>
          <w:color w:val="FFFFFF" w:themeColor="background1"/>
          <w:lang w:val="en-US"/>
        </w:rPr>
      </w:pPr>
      <w:r w:rsidRPr="00E75220">
        <w:rPr>
          <w:color w:val="FFFFFF" w:themeColor="background1"/>
          <w:lang w:val="en-US"/>
        </w:rPr>
        <w:t xml:space="preserve">ns1 IN A </w:t>
      </w:r>
      <w:proofErr w:type="gramStart"/>
      <w:r w:rsidRPr="00E75220">
        <w:rPr>
          <w:color w:val="FFFFFF" w:themeColor="background1"/>
          <w:lang w:val="en-US"/>
        </w:rPr>
        <w:t>10.31.96.80;</w:t>
      </w:r>
      <w:proofErr w:type="gramEnd"/>
    </w:p>
    <w:p w14:paraId="63714BD8" w14:textId="195B8327" w:rsidR="00CF1965" w:rsidRPr="00E75220" w:rsidRDefault="00CF1965" w:rsidP="00043500">
      <w:pPr>
        <w:spacing w:after="0"/>
        <w:rPr>
          <w:color w:val="FFFFFF" w:themeColor="background1"/>
          <w:lang w:val="en-US"/>
        </w:rPr>
      </w:pPr>
      <w:r w:rsidRPr="00E75220">
        <w:rPr>
          <w:color w:val="FFFFFF" w:themeColor="background1"/>
          <w:lang w:val="en-US"/>
        </w:rPr>
        <w:t xml:space="preserve">ns2 IN A </w:t>
      </w:r>
      <w:proofErr w:type="gramStart"/>
      <w:r w:rsidRPr="00E75220">
        <w:rPr>
          <w:color w:val="FFFFFF" w:themeColor="background1"/>
          <w:lang w:val="en-US"/>
        </w:rPr>
        <w:t>10.31.54;</w:t>
      </w:r>
      <w:proofErr w:type="gramEnd"/>
    </w:p>
    <w:p w14:paraId="6AA41C9D" w14:textId="77777777" w:rsidR="00CF1965" w:rsidRPr="00E75220" w:rsidRDefault="00CF1965" w:rsidP="00043500">
      <w:pPr>
        <w:spacing w:after="0"/>
        <w:rPr>
          <w:color w:val="FFFFFF" w:themeColor="background1"/>
          <w:lang w:val="en-US"/>
        </w:rPr>
      </w:pPr>
    </w:p>
    <w:p w14:paraId="2A8C211A" w14:textId="0E491410" w:rsidR="00CF1965" w:rsidRPr="00E75220" w:rsidRDefault="00CF1965" w:rsidP="00043500">
      <w:pPr>
        <w:spacing w:after="0"/>
        <w:rPr>
          <w:color w:val="9BBB59" w:themeColor="accent3"/>
        </w:rPr>
      </w:pPr>
      <w:r w:rsidRPr="00E75220">
        <w:rPr>
          <w:color w:val="9BBB59" w:themeColor="accent3"/>
        </w:rPr>
        <w:t xml:space="preserve"># Adresse des machines </w:t>
      </w:r>
    </w:p>
    <w:p w14:paraId="44B0CE95" w14:textId="0EFC837F" w:rsidR="00CF1965" w:rsidRPr="00E75220" w:rsidRDefault="00CF1965" w:rsidP="00043500">
      <w:pPr>
        <w:spacing w:after="0"/>
        <w:rPr>
          <w:color w:val="FFFFFF" w:themeColor="background1"/>
        </w:rPr>
      </w:pPr>
      <w:r w:rsidRPr="00E75220">
        <w:rPr>
          <w:color w:val="FFFFFF" w:themeColor="background1"/>
        </w:rPr>
        <w:t>www IN A 10.31.96.80;</w:t>
      </w:r>
    </w:p>
    <w:p w14:paraId="57DEFA89" w14:textId="77777777" w:rsidR="00CF1965" w:rsidRPr="00E75220" w:rsidRDefault="00CF1965" w:rsidP="00043500">
      <w:pPr>
        <w:spacing w:after="0"/>
        <w:rPr>
          <w:color w:val="FFFFFF" w:themeColor="background1"/>
        </w:rPr>
      </w:pPr>
    </w:p>
    <w:p w14:paraId="11034EAB" w14:textId="6DB112D1" w:rsidR="00CF1965" w:rsidRPr="0013030C" w:rsidRDefault="00CF1965" w:rsidP="00043500">
      <w:pPr>
        <w:spacing w:after="0"/>
        <w:rPr>
          <w:color w:val="9BBB59" w:themeColor="accent3"/>
          <w:lang w:val="en-US"/>
        </w:rPr>
      </w:pPr>
      <w:r w:rsidRPr="0013030C">
        <w:rPr>
          <w:color w:val="9BBB59" w:themeColor="accent3"/>
          <w:lang w:val="en-US"/>
        </w:rPr>
        <w:t># Alias</w:t>
      </w:r>
    </w:p>
    <w:p w14:paraId="51F445D9" w14:textId="084D5577" w:rsidR="00CF1965" w:rsidRPr="0013030C" w:rsidRDefault="00CF1965" w:rsidP="00043500">
      <w:pPr>
        <w:spacing w:after="0"/>
        <w:rPr>
          <w:color w:val="FFFFFF" w:themeColor="background1"/>
          <w:lang w:val="en-US"/>
        </w:rPr>
      </w:pPr>
      <w:r w:rsidRPr="0013030C">
        <w:rPr>
          <w:color w:val="FFFFFF" w:themeColor="background1"/>
          <w:lang w:val="en-US"/>
        </w:rPr>
        <w:t>console IN CNAME www;</w:t>
      </w:r>
    </w:p>
    <w:p w14:paraId="313B3143" w14:textId="77777777" w:rsidR="00043500" w:rsidRPr="0013030C" w:rsidRDefault="00043500" w:rsidP="00043500">
      <w:pPr>
        <w:spacing w:after="0"/>
        <w:rPr>
          <w:color w:val="FFFFFF" w:themeColor="background1"/>
          <w:lang w:val="en-US"/>
        </w:rPr>
      </w:pPr>
    </w:p>
    <w:p w14:paraId="3D3A190E" w14:textId="77777777" w:rsidR="00043500" w:rsidRPr="0013030C" w:rsidRDefault="00043500" w:rsidP="00043500">
      <w:pPr>
        <w:spacing w:after="0"/>
        <w:rPr>
          <w:color w:val="FFFFFF" w:themeColor="background1"/>
          <w:lang w:val="en-US"/>
        </w:rPr>
      </w:pPr>
    </w:p>
    <w:p w14:paraId="43219D5A" w14:textId="60AEF270" w:rsidR="00043500" w:rsidRDefault="00043500" w:rsidP="00043500">
      <w:pPr>
        <w:spacing w:after="0"/>
      </w:pPr>
      <w:r w:rsidRPr="0013030C">
        <w:rPr>
          <w:lang w:val="en-US"/>
        </w:rPr>
        <w:tab/>
      </w:r>
      <w:r w:rsidRPr="00043500">
        <w:t>Pour créer des fichiers d</w:t>
      </w:r>
      <w:r>
        <w:t xml:space="preserve">e log séparés pour </w:t>
      </w:r>
      <w:proofErr w:type="spellStart"/>
      <w:r>
        <w:t>bind</w:t>
      </w:r>
      <w:proofErr w:type="spellEnd"/>
      <w:r>
        <w:t>, nous pouvons nous référer à la documentation : Vérification d’état et débogage de services.</w:t>
      </w:r>
    </w:p>
    <w:p w14:paraId="7D722C21" w14:textId="5BB3D14D" w:rsidR="00043500" w:rsidRDefault="00043500" w:rsidP="00043500">
      <w:pPr>
        <w:spacing w:after="0"/>
      </w:pPr>
    </w:p>
    <w:p w14:paraId="3912AF33" w14:textId="2C853712" w:rsidR="00043500" w:rsidRDefault="00043500" w:rsidP="00043500">
      <w:pPr>
        <w:spacing w:after="0"/>
      </w:pPr>
      <w:r>
        <w:tab/>
        <w:t xml:space="preserve">Une fois les fichiers de log de </w:t>
      </w:r>
      <w:proofErr w:type="spellStart"/>
      <w:r>
        <w:t>bind</w:t>
      </w:r>
      <w:proofErr w:type="spellEnd"/>
      <w:r>
        <w:t xml:space="preserve"> séparés, nous allons vérifier que le DNS fonctionne correctement : </w:t>
      </w:r>
    </w:p>
    <w:p w14:paraId="2AC637F7" w14:textId="56AFC074" w:rsidR="00043500" w:rsidRDefault="00043500" w:rsidP="00043500">
      <w:pPr>
        <w:spacing w:after="0"/>
      </w:pPr>
      <w:r>
        <w:rPr>
          <w:noProof/>
        </w:rPr>
        <w:drawing>
          <wp:anchor distT="0" distB="0" distL="114300" distR="114300" simplePos="0" relativeHeight="251652096" behindDoc="0" locked="0" layoutInCell="1" allowOverlap="1" wp14:anchorId="55E8F5FB" wp14:editId="6E15D018">
            <wp:simplePos x="0" y="0"/>
            <wp:positionH relativeFrom="column">
              <wp:posOffset>635</wp:posOffset>
            </wp:positionH>
            <wp:positionV relativeFrom="paragraph">
              <wp:posOffset>227330</wp:posOffset>
            </wp:positionV>
            <wp:extent cx="5755640" cy="1141095"/>
            <wp:effectExtent l="0" t="0" r="0" b="0"/>
            <wp:wrapTopAndBottom/>
            <wp:docPr id="1705490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1141095"/>
                    </a:xfrm>
                    <a:prstGeom prst="rect">
                      <a:avLst/>
                    </a:prstGeom>
                    <a:noFill/>
                  </pic:spPr>
                </pic:pic>
              </a:graphicData>
            </a:graphic>
            <wp14:sizeRelH relativeFrom="margin">
              <wp14:pctWidth>0</wp14:pctWidth>
            </wp14:sizeRelH>
            <wp14:sizeRelV relativeFrom="margin">
              <wp14:pctHeight>0</wp14:pctHeight>
            </wp14:sizeRelV>
          </wp:anchor>
        </w:drawing>
      </w:r>
    </w:p>
    <w:p w14:paraId="5689BEE2" w14:textId="77E63C99" w:rsidR="00043500" w:rsidRDefault="00043500" w:rsidP="00043500">
      <w:pPr>
        <w:spacing w:after="0"/>
      </w:pPr>
    </w:p>
    <w:p w14:paraId="3DD3A65E" w14:textId="7681FAAB" w:rsidR="00043500" w:rsidRDefault="00043500" w:rsidP="00043500">
      <w:pPr>
        <w:spacing w:after="0"/>
        <w:ind w:firstLine="709"/>
      </w:pPr>
      <w:r>
        <w:t xml:space="preserve">Nous utilisons également la commande </w:t>
      </w:r>
      <w:proofErr w:type="spellStart"/>
      <w:r>
        <w:t>dig</w:t>
      </w:r>
      <w:proofErr w:type="spellEnd"/>
      <w:r>
        <w:t xml:space="preserve"> (Domain Information </w:t>
      </w:r>
      <w:proofErr w:type="spellStart"/>
      <w:r>
        <w:t>Groper</w:t>
      </w:r>
      <w:proofErr w:type="spellEnd"/>
      <w:r>
        <w:t>) qui nous permet d’interroger des serveurs de noms en effectuant une recherche DNS et en nous affichant le résultat :</w:t>
      </w:r>
    </w:p>
    <w:p w14:paraId="7E68A964" w14:textId="789DC8CA" w:rsidR="00043500" w:rsidRDefault="00000000" w:rsidP="00043500">
      <w:pPr>
        <w:spacing w:after="0"/>
      </w:pPr>
      <w:r>
        <w:rPr>
          <w:noProof/>
          <w:lang w:val="en-US"/>
        </w:rPr>
        <w:pict w14:anchorId="0630EFDE">
          <v:rect id="_x0000_s2095" style="position:absolute;left:0;text-align:left;margin-left:-16.75pt;margin-top:5.35pt;width:486.6pt;height:34.2pt;z-index:-251656704" fillcolor="#1c1a10 [334]" stroked="f"/>
        </w:pict>
      </w:r>
    </w:p>
    <w:p w14:paraId="2939D099" w14:textId="795925E4" w:rsidR="008223B2" w:rsidRPr="008223B2" w:rsidRDefault="008223B2" w:rsidP="00043500">
      <w:pPr>
        <w:spacing w:after="0"/>
        <w:rPr>
          <w:color w:val="FFFFFF" w:themeColor="background1"/>
          <w:lang w:val="en-US"/>
        </w:rPr>
      </w:pPr>
      <w:r w:rsidRPr="008223B2">
        <w:rPr>
          <w:color w:val="FFFFFF" w:themeColor="background1"/>
          <w:lang w:val="en-US"/>
        </w:rPr>
        <w:t>dig a www.m2l.org</w:t>
      </w:r>
    </w:p>
    <w:p w14:paraId="39A51922" w14:textId="77777777" w:rsidR="00043500" w:rsidRPr="008223B2" w:rsidRDefault="00043500" w:rsidP="00043500">
      <w:pPr>
        <w:spacing w:after="0"/>
        <w:rPr>
          <w:lang w:val="en-US"/>
        </w:rPr>
      </w:pPr>
    </w:p>
    <w:p w14:paraId="67E2913D" w14:textId="77777777" w:rsidR="00043500" w:rsidRPr="008223B2" w:rsidRDefault="00043500" w:rsidP="00043500">
      <w:pPr>
        <w:spacing w:after="0"/>
        <w:rPr>
          <w:lang w:val="en-US"/>
        </w:rPr>
      </w:pPr>
    </w:p>
    <w:p w14:paraId="3C6C7CA0" w14:textId="18414D3A" w:rsidR="00043500" w:rsidRPr="008223B2" w:rsidRDefault="00043500" w:rsidP="00043500">
      <w:pPr>
        <w:spacing w:after="0"/>
        <w:rPr>
          <w:lang w:val="en-US"/>
        </w:rPr>
      </w:pPr>
      <w:r>
        <w:rPr>
          <w:noProof/>
        </w:rPr>
        <w:drawing>
          <wp:anchor distT="0" distB="0" distL="114300" distR="114300" simplePos="0" relativeHeight="251654144" behindDoc="0" locked="0" layoutInCell="1" allowOverlap="1" wp14:anchorId="59682445" wp14:editId="55DD246D">
            <wp:simplePos x="0" y="0"/>
            <wp:positionH relativeFrom="column">
              <wp:posOffset>471459</wp:posOffset>
            </wp:positionH>
            <wp:positionV relativeFrom="paragraph">
              <wp:posOffset>-5715</wp:posOffset>
            </wp:positionV>
            <wp:extent cx="4800600" cy="2828925"/>
            <wp:effectExtent l="0" t="0" r="0" b="0"/>
            <wp:wrapTopAndBottom/>
            <wp:docPr id="15610440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828925"/>
                    </a:xfrm>
                    <a:prstGeom prst="rect">
                      <a:avLst/>
                    </a:prstGeom>
                    <a:noFill/>
                  </pic:spPr>
                </pic:pic>
              </a:graphicData>
            </a:graphic>
            <wp14:sizeRelH relativeFrom="page">
              <wp14:pctWidth>0</wp14:pctWidth>
            </wp14:sizeRelH>
            <wp14:sizeRelV relativeFrom="page">
              <wp14:pctHeight>0</wp14:pctHeight>
            </wp14:sizeRelV>
          </wp:anchor>
        </w:drawing>
      </w:r>
    </w:p>
    <w:p w14:paraId="3F83C083" w14:textId="7037CB46" w:rsidR="007029CC" w:rsidRPr="008223B2" w:rsidRDefault="007029CC" w:rsidP="007029CC">
      <w:pPr>
        <w:pStyle w:val="Titre1"/>
        <w:rPr>
          <w:lang w:val="en-US"/>
        </w:rPr>
      </w:pPr>
      <w:bookmarkStart w:id="4" w:name="_Toc146610568"/>
      <w:r w:rsidRPr="008223B2">
        <w:rPr>
          <w:lang w:val="en-US"/>
        </w:rPr>
        <w:lastRenderedPageBreak/>
        <w:t>Le DNS Slave</w:t>
      </w:r>
      <w:bookmarkEnd w:id="4"/>
    </w:p>
    <w:p w14:paraId="2DE68742" w14:textId="77777777" w:rsidR="007029CC" w:rsidRPr="008223B2" w:rsidRDefault="007029CC" w:rsidP="007029CC">
      <w:pPr>
        <w:rPr>
          <w:lang w:val="en-US"/>
        </w:rPr>
      </w:pPr>
    </w:p>
    <w:p w14:paraId="46EB6E50" w14:textId="48DB5F94" w:rsidR="007029CC" w:rsidRDefault="007029CC" w:rsidP="007029CC">
      <w:r w:rsidRPr="008223B2">
        <w:rPr>
          <w:lang w:val="en-US"/>
        </w:rPr>
        <w:tab/>
      </w:r>
      <w:r w:rsidRPr="00A0507F">
        <w:rPr>
          <w:lang w:val="en-US"/>
        </w:rPr>
        <w:t xml:space="preserve"> </w:t>
      </w:r>
      <w:r w:rsidR="008223B2" w:rsidRPr="008223B2">
        <w:t>Pour créer le DNS Slave,</w:t>
      </w:r>
      <w:r w:rsidR="008223B2">
        <w:t xml:space="preserve"> nous commençons par copier le DNS Master :</w:t>
      </w:r>
    </w:p>
    <w:p w14:paraId="34D23EC7" w14:textId="2AA95B37" w:rsidR="008223B2" w:rsidRDefault="00000000" w:rsidP="007029CC">
      <w:r>
        <w:rPr>
          <w:noProof/>
          <w:color w:val="FFFFFF" w:themeColor="background1"/>
          <w:lang w:val="en-US"/>
        </w:rPr>
        <w:pict w14:anchorId="0630EFDE">
          <v:rect id="_x0000_s2096" style="position:absolute;left:0;text-align:left;margin-left:-16.8pt;margin-top:12.65pt;width:486.6pt;height:34.2pt;z-index:-251655680" fillcolor="#1c1a10 [334]" stroked="f"/>
        </w:pict>
      </w:r>
    </w:p>
    <w:p w14:paraId="3FA00ECB" w14:textId="36451770" w:rsidR="008223B2" w:rsidRDefault="008223B2" w:rsidP="007029CC">
      <w:pPr>
        <w:rPr>
          <w:color w:val="FFFFFF" w:themeColor="background1"/>
          <w:lang w:val="en-US"/>
        </w:rPr>
      </w:pPr>
      <w:proofErr w:type="spellStart"/>
      <w:r w:rsidRPr="008223B2">
        <w:rPr>
          <w:color w:val="FFFFFF" w:themeColor="background1"/>
          <w:lang w:val="en-US"/>
        </w:rPr>
        <w:t>lxc</w:t>
      </w:r>
      <w:proofErr w:type="spellEnd"/>
      <w:r w:rsidRPr="008223B2">
        <w:rPr>
          <w:color w:val="FFFFFF" w:themeColor="background1"/>
          <w:lang w:val="en-US"/>
        </w:rPr>
        <w:t>-copy -n dns1 -N dns2</w:t>
      </w:r>
    </w:p>
    <w:p w14:paraId="58B32C5C" w14:textId="77777777" w:rsidR="008223B2" w:rsidRDefault="008223B2" w:rsidP="007029CC">
      <w:pPr>
        <w:rPr>
          <w:color w:val="FFFFFF" w:themeColor="background1"/>
          <w:lang w:val="en-US"/>
        </w:rPr>
      </w:pPr>
    </w:p>
    <w:p w14:paraId="2884517D" w14:textId="10E0B0DD" w:rsidR="008223B2" w:rsidRDefault="008223B2" w:rsidP="007029CC">
      <w:r>
        <w:rPr>
          <w:lang w:val="en-US"/>
        </w:rPr>
        <w:tab/>
      </w:r>
      <w:r w:rsidRPr="008223B2">
        <w:t>Nous changeons également la configuration d</w:t>
      </w:r>
      <w:r>
        <w:t>u conteneur pour que ce dernier démarre automatiquement au démarrage du serveur. Pour cela, nous rajoutons la ligne suivante au fichier /var/lib/</w:t>
      </w:r>
      <w:proofErr w:type="spellStart"/>
      <w:r>
        <w:t>lxc</w:t>
      </w:r>
      <w:proofErr w:type="spellEnd"/>
      <w:r>
        <w:t>/dns2/config :</w:t>
      </w:r>
    </w:p>
    <w:p w14:paraId="3926B369" w14:textId="40A8629E" w:rsidR="008223B2" w:rsidRDefault="00000000" w:rsidP="007029CC">
      <w:r>
        <w:rPr>
          <w:noProof/>
          <w:color w:val="FFFFFF" w:themeColor="background1"/>
          <w:lang w:val="en-US"/>
        </w:rPr>
        <w:pict w14:anchorId="0630EFDE">
          <v:rect id="_x0000_s2097" style="position:absolute;left:0;text-align:left;margin-left:-16.8pt;margin-top:11pt;width:486.6pt;height:34.2pt;z-index:-251654656" fillcolor="#1c1a10 [334]" stroked="f"/>
        </w:pict>
      </w:r>
    </w:p>
    <w:p w14:paraId="307E89C1" w14:textId="07A511E8" w:rsidR="008223B2" w:rsidRDefault="008223B2" w:rsidP="007029CC">
      <w:pPr>
        <w:rPr>
          <w:color w:val="FFFFFF" w:themeColor="background1"/>
        </w:rPr>
      </w:pPr>
      <w:proofErr w:type="spellStart"/>
      <w:r w:rsidRPr="008223B2">
        <w:rPr>
          <w:color w:val="FFFFFF" w:themeColor="background1"/>
        </w:rPr>
        <w:t>lxc.start.auto</w:t>
      </w:r>
      <w:proofErr w:type="spellEnd"/>
      <w:r w:rsidRPr="008223B2">
        <w:rPr>
          <w:color w:val="FFFFFF" w:themeColor="background1"/>
        </w:rPr>
        <w:t xml:space="preserve"> = 1</w:t>
      </w:r>
    </w:p>
    <w:p w14:paraId="18E39990" w14:textId="77777777" w:rsidR="008223B2" w:rsidRDefault="008223B2" w:rsidP="007029CC">
      <w:pPr>
        <w:rPr>
          <w:color w:val="FFFFFF" w:themeColor="background1"/>
        </w:rPr>
      </w:pPr>
    </w:p>
    <w:p w14:paraId="6E700C3E" w14:textId="35B82E9A" w:rsidR="008223B2" w:rsidRDefault="008223B2" w:rsidP="007029CC">
      <w:r>
        <w:tab/>
        <w:t>Nous nous connectons ensuite au DNS Slave et nous changeons son adresse IP ainsi que son DNS dans le fichier /</w:t>
      </w:r>
      <w:proofErr w:type="spellStart"/>
      <w:r>
        <w:t>etc</w:t>
      </w:r>
      <w:proofErr w:type="spellEnd"/>
      <w:r>
        <w:t>/network/interfaces :</w:t>
      </w:r>
    </w:p>
    <w:p w14:paraId="4223F3CB" w14:textId="52B418AE" w:rsidR="008223B2" w:rsidRDefault="00000000" w:rsidP="007029CC">
      <w:r>
        <w:rPr>
          <w:noProof/>
          <w:color w:val="FFFFFF" w:themeColor="background1"/>
          <w:lang w:val="en-US"/>
        </w:rPr>
        <w:pict w14:anchorId="0630EFDE">
          <v:rect id="_x0000_s2098" style="position:absolute;left:0;text-align:left;margin-left:-16.8pt;margin-top:12.65pt;width:486.6pt;height:43.9pt;z-index:-251653632" fillcolor="#1c1a10 [334]" stroked="f"/>
        </w:pict>
      </w:r>
    </w:p>
    <w:p w14:paraId="298C8141" w14:textId="24556787" w:rsidR="008223B2" w:rsidRPr="008223B2" w:rsidRDefault="008223B2" w:rsidP="008223B2">
      <w:pPr>
        <w:spacing w:after="0"/>
        <w:rPr>
          <w:color w:val="FFFFFF" w:themeColor="background1"/>
        </w:rPr>
      </w:pPr>
      <w:proofErr w:type="spellStart"/>
      <w:r w:rsidRPr="008223B2">
        <w:rPr>
          <w:color w:val="FFFFFF" w:themeColor="background1"/>
        </w:rPr>
        <w:t>address</w:t>
      </w:r>
      <w:proofErr w:type="spellEnd"/>
      <w:r w:rsidRPr="008223B2">
        <w:rPr>
          <w:color w:val="FFFFFF" w:themeColor="background1"/>
        </w:rPr>
        <w:t xml:space="preserve"> 10.31.96.54/20</w:t>
      </w:r>
    </w:p>
    <w:p w14:paraId="4972533C" w14:textId="27CBBC60" w:rsidR="008223B2" w:rsidRDefault="008223B2" w:rsidP="007029CC">
      <w:pPr>
        <w:rPr>
          <w:color w:val="FFFFFF" w:themeColor="background1"/>
        </w:rPr>
      </w:pPr>
      <w:proofErr w:type="spellStart"/>
      <w:r w:rsidRPr="008223B2">
        <w:rPr>
          <w:color w:val="FFFFFF" w:themeColor="background1"/>
        </w:rPr>
        <w:t>dns-nameservers</w:t>
      </w:r>
      <w:proofErr w:type="spellEnd"/>
      <w:r w:rsidRPr="008223B2">
        <w:rPr>
          <w:color w:val="FFFFFF" w:themeColor="background1"/>
        </w:rPr>
        <w:t xml:space="preserve"> 10.31.96.53</w:t>
      </w:r>
    </w:p>
    <w:p w14:paraId="6BC6B80F" w14:textId="4633BF55" w:rsidR="00746B5E" w:rsidRDefault="00746B5E" w:rsidP="007029CC">
      <w:pPr>
        <w:rPr>
          <w:color w:val="FFFFFF" w:themeColor="background1"/>
        </w:rPr>
      </w:pPr>
      <w:r>
        <w:rPr>
          <w:noProof/>
        </w:rPr>
        <w:drawing>
          <wp:anchor distT="0" distB="0" distL="114300" distR="114300" simplePos="0" relativeHeight="251656192" behindDoc="0" locked="0" layoutInCell="1" allowOverlap="1" wp14:anchorId="19ED9733" wp14:editId="5345F89A">
            <wp:simplePos x="0" y="0"/>
            <wp:positionH relativeFrom="column">
              <wp:posOffset>423198</wp:posOffset>
            </wp:positionH>
            <wp:positionV relativeFrom="paragraph">
              <wp:posOffset>308841</wp:posOffset>
            </wp:positionV>
            <wp:extent cx="4905375" cy="2438400"/>
            <wp:effectExtent l="0" t="0" r="0" b="0"/>
            <wp:wrapTopAndBottom/>
            <wp:docPr id="173958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2438400"/>
                    </a:xfrm>
                    <a:prstGeom prst="rect">
                      <a:avLst/>
                    </a:prstGeom>
                    <a:noFill/>
                  </pic:spPr>
                </pic:pic>
              </a:graphicData>
            </a:graphic>
            <wp14:sizeRelH relativeFrom="page">
              <wp14:pctWidth>0</wp14:pctWidth>
            </wp14:sizeRelH>
            <wp14:sizeRelV relativeFrom="page">
              <wp14:pctHeight>0</wp14:pctHeight>
            </wp14:sizeRelV>
          </wp:anchor>
        </w:drawing>
      </w:r>
    </w:p>
    <w:p w14:paraId="3E0EA3B5" w14:textId="1FBB2F31" w:rsidR="00746B5E" w:rsidRDefault="00746B5E" w:rsidP="007029CC"/>
    <w:p w14:paraId="3E99AAA2" w14:textId="527B06E1" w:rsidR="00746B5E" w:rsidRDefault="00746B5E" w:rsidP="007029CC">
      <w:r>
        <w:tab/>
        <w:t>Nous pouvons maintenant configurer notre DNS Slave. Le but d’un DNS Slave est de demander des informations au DNS Master. Nous devons donc supprimer le fichier /etc/bind/db.m2l.org car le but de notre DNS Slave sera de le demander auprès du DNS Master :</w:t>
      </w:r>
    </w:p>
    <w:p w14:paraId="780BDABB" w14:textId="460BC400" w:rsidR="00746B5E" w:rsidRDefault="00000000" w:rsidP="007029CC">
      <w:r>
        <w:rPr>
          <w:noProof/>
          <w:color w:val="FFFFFF" w:themeColor="background1"/>
          <w:lang w:val="en-US"/>
        </w:rPr>
        <w:pict w14:anchorId="0630EFDE">
          <v:rect id="_x0000_s2100" style="position:absolute;left:0;text-align:left;margin-left:-16.8pt;margin-top:10.6pt;width:486.6pt;height:34.2pt;z-index:-251652608" fillcolor="#1c1a10 [334]" stroked="f"/>
        </w:pict>
      </w:r>
    </w:p>
    <w:p w14:paraId="372BC7BE" w14:textId="4999461A" w:rsidR="00746B5E" w:rsidRDefault="00746B5E" w:rsidP="007029CC">
      <w:pPr>
        <w:rPr>
          <w:color w:val="FFFFFF" w:themeColor="background1"/>
        </w:rPr>
      </w:pPr>
      <w:proofErr w:type="spellStart"/>
      <w:r w:rsidRPr="00B87024">
        <w:rPr>
          <w:color w:val="FFFFFF" w:themeColor="background1"/>
        </w:rPr>
        <w:t>rm</w:t>
      </w:r>
      <w:proofErr w:type="spellEnd"/>
      <w:r w:rsidRPr="00B87024">
        <w:rPr>
          <w:color w:val="FFFFFF" w:themeColor="background1"/>
        </w:rPr>
        <w:t xml:space="preserve"> /etc/bind/db.m2l.org</w:t>
      </w:r>
    </w:p>
    <w:p w14:paraId="27B7BC1B" w14:textId="77777777" w:rsidR="00B87024" w:rsidRDefault="00B87024" w:rsidP="007029CC">
      <w:pPr>
        <w:rPr>
          <w:color w:val="FFFFFF" w:themeColor="background1"/>
        </w:rPr>
      </w:pPr>
    </w:p>
    <w:p w14:paraId="05D21E7B" w14:textId="1C8F68C9" w:rsidR="00B87024" w:rsidRDefault="00B87024" w:rsidP="007029CC">
      <w:r>
        <w:lastRenderedPageBreak/>
        <w:t>Nous pouvons ensuite modifier le fichier /</w:t>
      </w:r>
      <w:proofErr w:type="spellStart"/>
      <w:r>
        <w:t>etc</w:t>
      </w:r>
      <w:proofErr w:type="spellEnd"/>
      <w:r>
        <w:t>/</w:t>
      </w:r>
      <w:proofErr w:type="spellStart"/>
      <w:r>
        <w:t>bind</w:t>
      </w:r>
      <w:proofErr w:type="spellEnd"/>
      <w:r>
        <w:t>/</w:t>
      </w:r>
      <w:proofErr w:type="spellStart"/>
      <w:r>
        <w:t>named.conf.local</w:t>
      </w:r>
      <w:proofErr w:type="spellEnd"/>
      <w:r>
        <w:t> :</w:t>
      </w:r>
    </w:p>
    <w:p w14:paraId="3B995085" w14:textId="06E8215B" w:rsidR="00B87024" w:rsidRDefault="00000000" w:rsidP="007029CC">
      <w:r>
        <w:rPr>
          <w:noProof/>
        </w:rPr>
        <w:pict w14:anchorId="0630EFDE">
          <v:rect id="_x0000_s2101" style="position:absolute;left:0;text-align:left;margin-left:-16.75pt;margin-top:11.2pt;width:486.6pt;height:143.2pt;z-index:-251651584" fillcolor="#1c1a10 [334]" stroked="f"/>
        </w:pict>
      </w:r>
    </w:p>
    <w:p w14:paraId="671F26BC" w14:textId="77777777" w:rsidR="00B87024" w:rsidRPr="00C02E38" w:rsidRDefault="00B87024" w:rsidP="00B87024">
      <w:pPr>
        <w:spacing w:after="0"/>
        <w:rPr>
          <w:color w:val="9BBB59" w:themeColor="accent3"/>
        </w:rPr>
      </w:pPr>
      <w:r w:rsidRPr="00C02E38">
        <w:rPr>
          <w:color w:val="9BBB59" w:themeColor="accent3"/>
        </w:rPr>
        <w:t xml:space="preserve"># Création d’une zone </w:t>
      </w:r>
    </w:p>
    <w:p w14:paraId="311DE346" w14:textId="77777777" w:rsidR="00B87024" w:rsidRPr="00C02E38" w:rsidRDefault="00B87024" w:rsidP="00B87024">
      <w:pPr>
        <w:spacing w:after="0"/>
        <w:rPr>
          <w:color w:val="FFFFFF" w:themeColor="background1"/>
        </w:rPr>
      </w:pPr>
      <w:r w:rsidRPr="00C02E38">
        <w:rPr>
          <w:color w:val="FFFFFF" w:themeColor="background1"/>
        </w:rPr>
        <w:t>zone ‘m2l.org’ IN {</w:t>
      </w:r>
    </w:p>
    <w:p w14:paraId="62A4BA43" w14:textId="0DEA06CB" w:rsidR="00B87024" w:rsidRPr="00C02E38" w:rsidRDefault="00B87024" w:rsidP="00B87024">
      <w:pPr>
        <w:spacing w:after="0"/>
        <w:rPr>
          <w:color w:val="9BBB59" w:themeColor="accent3"/>
        </w:rPr>
      </w:pPr>
      <w:r w:rsidRPr="00C02E38">
        <w:rPr>
          <w:color w:val="9BBB59" w:themeColor="accent3"/>
        </w:rPr>
        <w:t xml:space="preserve"># Définition de ce DNS comme </w:t>
      </w:r>
      <w:r>
        <w:rPr>
          <w:color w:val="9BBB59" w:themeColor="accent3"/>
        </w:rPr>
        <w:t>slave</w:t>
      </w:r>
      <w:r w:rsidRPr="00C02E38">
        <w:rPr>
          <w:color w:val="9BBB59" w:themeColor="accent3"/>
        </w:rPr>
        <w:t xml:space="preserve"> pour cette zone</w:t>
      </w:r>
    </w:p>
    <w:p w14:paraId="648A8144" w14:textId="4BAEE10D" w:rsidR="00B87024" w:rsidRPr="00C02E38" w:rsidRDefault="00B87024" w:rsidP="00B87024">
      <w:pPr>
        <w:spacing w:after="0"/>
        <w:rPr>
          <w:color w:val="FFFFFF" w:themeColor="background1"/>
        </w:rPr>
      </w:pPr>
      <w:r w:rsidRPr="00C02E38">
        <w:rPr>
          <w:color w:val="FFFFFF" w:themeColor="background1"/>
        </w:rPr>
        <w:t xml:space="preserve">type </w:t>
      </w:r>
      <w:r>
        <w:rPr>
          <w:color w:val="FFFFFF" w:themeColor="background1"/>
        </w:rPr>
        <w:t>slave</w:t>
      </w:r>
      <w:r w:rsidRPr="00C02E38">
        <w:rPr>
          <w:color w:val="FFFFFF" w:themeColor="background1"/>
        </w:rPr>
        <w:t>;</w:t>
      </w:r>
    </w:p>
    <w:p w14:paraId="308E013E" w14:textId="77777777" w:rsidR="00B87024" w:rsidRPr="00C02E38" w:rsidRDefault="00B87024" w:rsidP="00B87024">
      <w:pPr>
        <w:spacing w:after="0"/>
        <w:rPr>
          <w:color w:val="9BBB59" w:themeColor="accent3"/>
        </w:rPr>
      </w:pPr>
      <w:r w:rsidRPr="00C02E38">
        <w:rPr>
          <w:color w:val="9BBB59" w:themeColor="accent3"/>
        </w:rPr>
        <w:t># Lien vers le fichier regroupant les informations nécessaires</w:t>
      </w:r>
    </w:p>
    <w:p w14:paraId="52D284CF" w14:textId="1C56DED2" w:rsidR="00B87024" w:rsidRDefault="00B87024" w:rsidP="00B87024">
      <w:pPr>
        <w:spacing w:after="0"/>
        <w:rPr>
          <w:color w:val="FFFFFF" w:themeColor="background1"/>
        </w:rPr>
      </w:pPr>
      <w:r w:rsidRPr="00C02E38">
        <w:rPr>
          <w:color w:val="FFFFFF" w:themeColor="background1"/>
        </w:rPr>
        <w:t>file ‘/</w:t>
      </w:r>
      <w:proofErr w:type="spellStart"/>
      <w:r w:rsidRPr="00C02E38">
        <w:rPr>
          <w:color w:val="FFFFFF" w:themeColor="background1"/>
        </w:rPr>
        <w:t>etc</w:t>
      </w:r>
      <w:proofErr w:type="spellEnd"/>
      <w:r w:rsidRPr="00C02E38">
        <w:rPr>
          <w:color w:val="FFFFFF" w:themeColor="background1"/>
        </w:rPr>
        <w:t>/</w:t>
      </w:r>
      <w:proofErr w:type="spellStart"/>
      <w:r w:rsidRPr="00C02E38">
        <w:rPr>
          <w:color w:val="FFFFFF" w:themeColor="background1"/>
        </w:rPr>
        <w:t>bind</w:t>
      </w:r>
      <w:proofErr w:type="spellEnd"/>
      <w:r w:rsidRPr="00C02E38">
        <w:rPr>
          <w:color w:val="FFFFFF" w:themeColor="background1"/>
        </w:rPr>
        <w:t>/db.m2l.org’</w:t>
      </w:r>
      <w:r w:rsidR="00A0507F">
        <w:rPr>
          <w:color w:val="FFFFFF" w:themeColor="background1"/>
        </w:rPr>
        <w:t>;</w:t>
      </w:r>
    </w:p>
    <w:p w14:paraId="0F74BF23" w14:textId="1664817E" w:rsidR="00B87024" w:rsidRPr="00B87024" w:rsidRDefault="00B87024" w:rsidP="00B87024">
      <w:pPr>
        <w:spacing w:after="0"/>
        <w:rPr>
          <w:color w:val="9BBB59" w:themeColor="accent3"/>
        </w:rPr>
      </w:pPr>
      <w:r w:rsidRPr="00B87024">
        <w:rPr>
          <w:color w:val="9BBB59" w:themeColor="accent3"/>
        </w:rPr>
        <w:t># Adresse du DNS possédant le fichier /etc/bind/db.m2l.org</w:t>
      </w:r>
    </w:p>
    <w:p w14:paraId="2D1606F4" w14:textId="45F3495F" w:rsidR="00B87024" w:rsidRPr="00C02E38" w:rsidRDefault="00B87024" w:rsidP="00B87024">
      <w:pPr>
        <w:spacing w:after="0"/>
        <w:rPr>
          <w:color w:val="FFFFFF" w:themeColor="background1"/>
        </w:rPr>
      </w:pPr>
      <w:r>
        <w:rPr>
          <w:color w:val="FFFFFF" w:themeColor="background1"/>
        </w:rPr>
        <w:t>masters { 10.31.96.53; };</w:t>
      </w:r>
    </w:p>
    <w:p w14:paraId="713DD881" w14:textId="77777777" w:rsidR="00B87024" w:rsidRPr="00C02E38" w:rsidRDefault="00B87024" w:rsidP="00B87024">
      <w:pPr>
        <w:spacing w:after="0"/>
        <w:rPr>
          <w:color w:val="FFFFFF" w:themeColor="background1"/>
        </w:rPr>
      </w:pPr>
      <w:r w:rsidRPr="00C02E38">
        <w:rPr>
          <w:color w:val="FFFFFF" w:themeColor="background1"/>
        </w:rPr>
        <w:t>} ;</w:t>
      </w:r>
    </w:p>
    <w:p w14:paraId="00F592DE" w14:textId="0B4A6CC4" w:rsidR="00B87024" w:rsidRDefault="00B87024" w:rsidP="007029CC"/>
    <w:p w14:paraId="48E7CE77" w14:textId="6DD41048" w:rsidR="00AF79AA" w:rsidRDefault="00A0507F" w:rsidP="00A0507F">
      <w:pPr>
        <w:ind w:firstLine="709"/>
      </w:pPr>
      <w:r>
        <w:t>Le DNS Slave est maintenant configuré. Pour que le DNS Slave soit reconnu par le DNS Master, nous devons faire des modifications sur ce dernier. Nous commençons par déclarer le second DNS dans le fichier db.m2l.org du DNS Master :</w:t>
      </w:r>
    </w:p>
    <w:p w14:paraId="32879CFE" w14:textId="42F082BF" w:rsidR="00A0507F" w:rsidRDefault="00000000" w:rsidP="00A0507F">
      <w:r>
        <w:rPr>
          <w:noProof/>
          <w:color w:val="FFFFFF" w:themeColor="background1"/>
          <w:lang w:val="en-US"/>
        </w:rPr>
        <w:pict w14:anchorId="0630EFDE">
          <v:rect id="_x0000_s2106" style="position:absolute;left:0;text-align:left;margin-left:-16.75pt;margin-top:12.8pt;width:486.6pt;height:43.9pt;z-index:-251648512" fillcolor="#1c1a10 [334]" stroked="f"/>
        </w:pict>
      </w:r>
    </w:p>
    <w:p w14:paraId="3A30E55D" w14:textId="6747F918" w:rsidR="00A0507F" w:rsidRPr="00A0507F" w:rsidRDefault="00A0507F" w:rsidP="00A0507F">
      <w:pPr>
        <w:spacing w:after="0"/>
        <w:rPr>
          <w:color w:val="FFFFFF" w:themeColor="background1"/>
          <w:lang w:val="en-US"/>
        </w:rPr>
      </w:pPr>
      <w:r w:rsidRPr="00A0507F">
        <w:rPr>
          <w:color w:val="FFFFFF" w:themeColor="background1"/>
          <w:lang w:val="en-US"/>
        </w:rPr>
        <w:t>@ IN NS ns2.m2l.org</w:t>
      </w:r>
      <w:proofErr w:type="gramStart"/>
      <w:r w:rsidRPr="00A0507F">
        <w:rPr>
          <w:color w:val="FFFFFF" w:themeColor="background1"/>
          <w:lang w:val="en-US"/>
        </w:rPr>
        <w:t>.;</w:t>
      </w:r>
      <w:proofErr w:type="gramEnd"/>
    </w:p>
    <w:p w14:paraId="02CCA59B" w14:textId="291E1D2D" w:rsidR="00A0507F" w:rsidRPr="00040686" w:rsidRDefault="00A0507F" w:rsidP="00A0507F">
      <w:pPr>
        <w:rPr>
          <w:color w:val="FFFFFF" w:themeColor="background1"/>
        </w:rPr>
      </w:pPr>
      <w:r w:rsidRPr="00040686">
        <w:rPr>
          <w:color w:val="FFFFFF" w:themeColor="background1"/>
        </w:rPr>
        <w:t>ns2 IN A 10.31.86.54;</w:t>
      </w:r>
    </w:p>
    <w:p w14:paraId="6FC8AFBD" w14:textId="77777777" w:rsidR="00A0507F" w:rsidRPr="00040686" w:rsidRDefault="00A0507F" w:rsidP="007029CC"/>
    <w:p w14:paraId="517349F8" w14:textId="1FD235C0" w:rsidR="00A0507F" w:rsidRDefault="00A0507F" w:rsidP="007029CC">
      <w:r w:rsidRPr="00040686">
        <w:tab/>
      </w:r>
      <w:r w:rsidRPr="00A0507F">
        <w:t>Nous devons ensuite autoriser l</w:t>
      </w:r>
      <w:r>
        <w:t xml:space="preserve">e DNS Slave à récupérer les bases de données des zones dans le fichier </w:t>
      </w:r>
      <w:proofErr w:type="spellStart"/>
      <w:r>
        <w:t>named.conf.local</w:t>
      </w:r>
      <w:proofErr w:type="spellEnd"/>
      <w:r>
        <w:t xml:space="preserve"> (toujours dans le DNS Master) :</w:t>
      </w:r>
    </w:p>
    <w:p w14:paraId="5E3F9B94" w14:textId="4F2C0740" w:rsidR="00A0507F" w:rsidRDefault="00000000" w:rsidP="007029CC">
      <w:r>
        <w:rPr>
          <w:noProof/>
          <w:color w:val="FFFFFF" w:themeColor="background1"/>
          <w:lang w:val="en-US"/>
        </w:rPr>
        <w:pict w14:anchorId="0630EFDE">
          <v:rect id="_x0000_s2107" style="position:absolute;left:0;text-align:left;margin-left:-16.75pt;margin-top:16.6pt;width:486.6pt;height:96.85pt;z-index:-251647488" fillcolor="#1c1a10 [334]" stroked="f"/>
        </w:pict>
      </w:r>
    </w:p>
    <w:p w14:paraId="4732A85B" w14:textId="4E5EAC0E" w:rsidR="00A0507F" w:rsidRPr="00040686" w:rsidRDefault="00A0507F" w:rsidP="00A0507F">
      <w:pPr>
        <w:spacing w:after="0"/>
        <w:rPr>
          <w:color w:val="FFFFFF" w:themeColor="background1"/>
          <w:lang w:val="en-US"/>
        </w:rPr>
      </w:pPr>
      <w:r w:rsidRPr="00040686">
        <w:rPr>
          <w:color w:val="FFFFFF" w:themeColor="background1"/>
          <w:lang w:val="en-US"/>
        </w:rPr>
        <w:t>zone ‘m2l.org’ IN {</w:t>
      </w:r>
    </w:p>
    <w:p w14:paraId="685FB154" w14:textId="1B971D39" w:rsidR="00A0507F" w:rsidRPr="00040686" w:rsidRDefault="00A0507F" w:rsidP="00A0507F">
      <w:pPr>
        <w:spacing w:after="0"/>
        <w:rPr>
          <w:color w:val="FFFFFF" w:themeColor="background1"/>
          <w:lang w:val="en-US"/>
        </w:rPr>
      </w:pPr>
      <w:r w:rsidRPr="00040686">
        <w:rPr>
          <w:color w:val="FFFFFF" w:themeColor="background1"/>
          <w:lang w:val="en-US"/>
        </w:rPr>
        <w:tab/>
        <w:t xml:space="preserve">type </w:t>
      </w:r>
      <w:proofErr w:type="gramStart"/>
      <w:r w:rsidRPr="00040686">
        <w:rPr>
          <w:color w:val="FFFFFF" w:themeColor="background1"/>
          <w:lang w:val="en-US"/>
        </w:rPr>
        <w:t>master;</w:t>
      </w:r>
      <w:proofErr w:type="gramEnd"/>
    </w:p>
    <w:p w14:paraId="3F2D04B7" w14:textId="7AA80A11" w:rsidR="00A0507F" w:rsidRPr="00040686" w:rsidRDefault="00A0507F" w:rsidP="00A0507F">
      <w:pPr>
        <w:spacing w:after="0"/>
        <w:rPr>
          <w:color w:val="FFFFFF" w:themeColor="background1"/>
          <w:lang w:val="en-US"/>
        </w:rPr>
      </w:pPr>
      <w:r w:rsidRPr="00040686">
        <w:rPr>
          <w:color w:val="FFFFFF" w:themeColor="background1"/>
          <w:lang w:val="en-US"/>
        </w:rPr>
        <w:tab/>
        <w:t>file ‘/</w:t>
      </w:r>
      <w:proofErr w:type="spellStart"/>
      <w:r w:rsidRPr="00040686">
        <w:rPr>
          <w:color w:val="FFFFFF" w:themeColor="background1"/>
          <w:lang w:val="en-US"/>
        </w:rPr>
        <w:t>etc</w:t>
      </w:r>
      <w:proofErr w:type="spellEnd"/>
      <w:r w:rsidRPr="00040686">
        <w:rPr>
          <w:color w:val="FFFFFF" w:themeColor="background1"/>
          <w:lang w:val="en-US"/>
        </w:rPr>
        <w:t>/bind/db.m2l.org</w:t>
      </w:r>
      <w:proofErr w:type="gramStart"/>
      <w:r w:rsidRPr="00040686">
        <w:rPr>
          <w:color w:val="FFFFFF" w:themeColor="background1"/>
          <w:lang w:val="en-US"/>
        </w:rPr>
        <w:t>’;</w:t>
      </w:r>
      <w:proofErr w:type="gramEnd"/>
    </w:p>
    <w:p w14:paraId="0D5B4E5B" w14:textId="4407ACB3" w:rsidR="00A0507F" w:rsidRPr="00040686" w:rsidRDefault="00A0507F" w:rsidP="00A0507F">
      <w:pPr>
        <w:spacing w:after="0"/>
        <w:rPr>
          <w:color w:val="FFFFFF" w:themeColor="background1"/>
          <w:lang w:val="en-US"/>
        </w:rPr>
      </w:pPr>
      <w:r w:rsidRPr="00040686">
        <w:rPr>
          <w:color w:val="FFFFFF" w:themeColor="background1"/>
          <w:lang w:val="en-US"/>
        </w:rPr>
        <w:tab/>
        <w:t>allow-</w:t>
      </w:r>
      <w:proofErr w:type="spellStart"/>
      <w:r w:rsidRPr="00040686">
        <w:rPr>
          <w:color w:val="FFFFFF" w:themeColor="background1"/>
          <w:lang w:val="en-US"/>
        </w:rPr>
        <w:t>transfert</w:t>
      </w:r>
      <w:proofErr w:type="spellEnd"/>
      <w:r w:rsidRPr="00040686">
        <w:rPr>
          <w:color w:val="FFFFFF" w:themeColor="background1"/>
          <w:lang w:val="en-US"/>
        </w:rPr>
        <w:t xml:space="preserve"> { localhost; 10.31.96.54; </w:t>
      </w:r>
      <w:proofErr w:type="gramStart"/>
      <w:r w:rsidRPr="00040686">
        <w:rPr>
          <w:color w:val="FFFFFF" w:themeColor="background1"/>
          <w:lang w:val="en-US"/>
        </w:rPr>
        <w:t>};</w:t>
      </w:r>
      <w:proofErr w:type="gramEnd"/>
    </w:p>
    <w:p w14:paraId="031F0AFE" w14:textId="34810508" w:rsidR="00A0507F" w:rsidRPr="00040686" w:rsidRDefault="00A0507F" w:rsidP="00A0507F">
      <w:pPr>
        <w:spacing w:after="0"/>
        <w:rPr>
          <w:color w:val="FFFFFF" w:themeColor="background1"/>
          <w:lang w:val="en-US"/>
        </w:rPr>
      </w:pPr>
      <w:r w:rsidRPr="00040686">
        <w:rPr>
          <w:color w:val="FFFFFF" w:themeColor="background1"/>
          <w:lang w:val="en-US"/>
        </w:rPr>
        <w:tab/>
        <w:t xml:space="preserve">notify </w:t>
      </w:r>
      <w:proofErr w:type="gramStart"/>
      <w:r w:rsidRPr="00040686">
        <w:rPr>
          <w:color w:val="FFFFFF" w:themeColor="background1"/>
          <w:lang w:val="en-US"/>
        </w:rPr>
        <w:t>yes;</w:t>
      </w:r>
      <w:proofErr w:type="gramEnd"/>
    </w:p>
    <w:p w14:paraId="364F64FF" w14:textId="0C96BDF8" w:rsidR="00A0507F" w:rsidRPr="00A0507F" w:rsidRDefault="00A0507F" w:rsidP="007029CC">
      <w:pPr>
        <w:rPr>
          <w:color w:val="FFFFFF" w:themeColor="background1"/>
        </w:rPr>
      </w:pPr>
      <w:r w:rsidRPr="00A0507F">
        <w:rPr>
          <w:color w:val="FFFFFF" w:themeColor="background1"/>
        </w:rPr>
        <w:t>};</w:t>
      </w:r>
    </w:p>
    <w:p w14:paraId="2E4BE6E7" w14:textId="77777777" w:rsidR="00A0507F" w:rsidRDefault="00A0507F" w:rsidP="00A0507F">
      <w:pPr>
        <w:ind w:firstLine="709"/>
      </w:pPr>
    </w:p>
    <w:p w14:paraId="6F23A000" w14:textId="671F13EA" w:rsidR="00A0507F" w:rsidRDefault="00A0507F" w:rsidP="00A0507F">
      <w:pPr>
        <w:ind w:firstLine="709"/>
      </w:pPr>
      <w:r>
        <w:t>Pour vérifier que les fichiers de zone ne comportent pas d’erreurs de syntaxes, nous allons entrer la commande suivante dans nos conteneurs DNS :</w:t>
      </w:r>
    </w:p>
    <w:p w14:paraId="308524D5" w14:textId="0B7754AF" w:rsidR="00A0507F" w:rsidRDefault="00000000" w:rsidP="007029CC">
      <w:r>
        <w:rPr>
          <w:noProof/>
          <w:color w:val="FFFFFF" w:themeColor="background1"/>
          <w:lang w:val="en-US"/>
        </w:rPr>
        <w:pict w14:anchorId="0630EFDE">
          <v:rect id="_x0000_s2104" style="position:absolute;left:0;text-align:left;margin-left:-16.75pt;margin-top:11.15pt;width:486.6pt;height:34.2pt;z-index:-251650560" fillcolor="#1c1a10 [334]" stroked="f"/>
        </w:pict>
      </w:r>
    </w:p>
    <w:p w14:paraId="59AC206C" w14:textId="7CAC4206" w:rsidR="00A0507F" w:rsidRPr="00A0507F" w:rsidRDefault="00A0507F" w:rsidP="007029CC">
      <w:pPr>
        <w:rPr>
          <w:color w:val="FFFFFF" w:themeColor="background1"/>
        </w:rPr>
      </w:pPr>
      <w:proofErr w:type="spellStart"/>
      <w:r w:rsidRPr="00A0507F">
        <w:rPr>
          <w:color w:val="FFFFFF" w:themeColor="background1"/>
        </w:rPr>
        <w:t>named-checkzone</w:t>
      </w:r>
      <w:proofErr w:type="spellEnd"/>
    </w:p>
    <w:p w14:paraId="4164C909" w14:textId="1F5F02B2" w:rsidR="00A0507F" w:rsidRDefault="00A0507F" w:rsidP="007029CC">
      <w:r>
        <w:rPr>
          <w:noProof/>
        </w:rPr>
        <w:drawing>
          <wp:anchor distT="0" distB="0" distL="114300" distR="114300" simplePos="0" relativeHeight="251664384" behindDoc="0" locked="0" layoutInCell="1" allowOverlap="1" wp14:anchorId="583F37E8" wp14:editId="1FCB3F3E">
            <wp:simplePos x="0" y="0"/>
            <wp:positionH relativeFrom="column">
              <wp:posOffset>0</wp:posOffset>
            </wp:positionH>
            <wp:positionV relativeFrom="paragraph">
              <wp:posOffset>290830</wp:posOffset>
            </wp:positionV>
            <wp:extent cx="5762625" cy="1152525"/>
            <wp:effectExtent l="0" t="0" r="0" b="0"/>
            <wp:wrapTopAndBottom/>
            <wp:docPr id="8186163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152525"/>
                    </a:xfrm>
                    <a:prstGeom prst="rect">
                      <a:avLst/>
                    </a:prstGeom>
                    <a:noFill/>
                  </pic:spPr>
                </pic:pic>
              </a:graphicData>
            </a:graphic>
          </wp:anchor>
        </w:drawing>
      </w:r>
    </w:p>
    <w:p w14:paraId="1F6417EF" w14:textId="59334806" w:rsidR="00A0507F" w:rsidRDefault="00A0507F" w:rsidP="007029CC">
      <w:r>
        <w:lastRenderedPageBreak/>
        <w:tab/>
        <w:t xml:space="preserve">Pour vérifier que les fichiers de configuration </w:t>
      </w:r>
      <w:proofErr w:type="spellStart"/>
      <w:r>
        <w:t>named</w:t>
      </w:r>
      <w:proofErr w:type="spellEnd"/>
      <w:r>
        <w:t> .conf. ne comportent aucune erreur de syntaxe, nous utilisons la commande suivante dans nos conteneurs DNS :</w:t>
      </w:r>
    </w:p>
    <w:p w14:paraId="7A51CC3C" w14:textId="157F738D" w:rsidR="00A0507F" w:rsidRDefault="00000000" w:rsidP="007029CC">
      <w:r>
        <w:rPr>
          <w:noProof/>
          <w:color w:val="FFFFFF" w:themeColor="background1"/>
          <w:lang w:val="en-US"/>
        </w:rPr>
        <w:pict w14:anchorId="0630EFDE">
          <v:rect id="_x0000_s2105" style="position:absolute;left:0;text-align:left;margin-left:-16.75pt;margin-top:11.1pt;width:486.6pt;height:34.2pt;z-index:-251649536" fillcolor="#1c1a10 [334]" stroked="f"/>
        </w:pict>
      </w:r>
    </w:p>
    <w:p w14:paraId="55FDF60E" w14:textId="217EE55C" w:rsidR="00A0507F" w:rsidRPr="00A0507F" w:rsidRDefault="00A0507F" w:rsidP="007029CC">
      <w:pPr>
        <w:rPr>
          <w:color w:val="FFFFFF" w:themeColor="background1"/>
        </w:rPr>
      </w:pPr>
      <w:proofErr w:type="spellStart"/>
      <w:r w:rsidRPr="00A0507F">
        <w:rPr>
          <w:color w:val="FFFFFF" w:themeColor="background1"/>
        </w:rPr>
        <w:t>named-checkconf</w:t>
      </w:r>
      <w:proofErr w:type="spellEnd"/>
    </w:p>
    <w:p w14:paraId="30452089" w14:textId="03025059" w:rsidR="00A0507F" w:rsidRDefault="00A0507F" w:rsidP="007029CC"/>
    <w:p w14:paraId="6D761F91" w14:textId="3155DEEA" w:rsidR="00A0507F" w:rsidRDefault="00A0507F" w:rsidP="00A0507F">
      <w:pPr>
        <w:ind w:firstLine="709"/>
      </w:pPr>
      <w:r>
        <w:t xml:space="preserve">Nous utilisons également la commande </w:t>
      </w:r>
      <w:proofErr w:type="spellStart"/>
      <w:r>
        <w:t>dig</w:t>
      </w:r>
      <w:proofErr w:type="spellEnd"/>
      <w:r>
        <w:t xml:space="preserve"> afin de nous assurer que le DNS Slave assure la résolution de nom :</w:t>
      </w:r>
    </w:p>
    <w:p w14:paraId="144F188F" w14:textId="5231E865" w:rsidR="00A0507F" w:rsidRDefault="00000000" w:rsidP="00A0507F">
      <w:r>
        <w:rPr>
          <w:noProof/>
          <w:color w:val="FFFFFF" w:themeColor="background1"/>
          <w:lang w:val="en-US"/>
        </w:rPr>
        <w:pict w14:anchorId="0630EFDE">
          <v:rect id="_x0000_s2108" style="position:absolute;left:0;text-align:left;margin-left:-16.75pt;margin-top:11.45pt;width:486.6pt;height:34.2pt;z-index:-251646464" fillcolor="#1c1a10 [334]" stroked="f"/>
        </w:pict>
      </w:r>
    </w:p>
    <w:p w14:paraId="4940397B" w14:textId="3D595720" w:rsidR="00A0507F" w:rsidRPr="00A0507F" w:rsidRDefault="00A0507F" w:rsidP="00A0507F">
      <w:pPr>
        <w:rPr>
          <w:color w:val="FFFFFF" w:themeColor="background1"/>
          <w:lang w:val="en-US"/>
        </w:rPr>
      </w:pPr>
      <w:r w:rsidRPr="00A0507F">
        <w:rPr>
          <w:color w:val="FFFFFF" w:themeColor="background1"/>
          <w:lang w:val="en-US"/>
        </w:rPr>
        <w:t>dig a www.m2l.org</w:t>
      </w:r>
    </w:p>
    <w:p w14:paraId="37577FF4" w14:textId="67A5E9CC" w:rsidR="00A0507F" w:rsidRDefault="00A0507F" w:rsidP="007029CC">
      <w:pPr>
        <w:rPr>
          <w:lang w:val="en-US"/>
        </w:rPr>
      </w:pPr>
    </w:p>
    <w:p w14:paraId="63FF19E1" w14:textId="576D226E" w:rsidR="00A0507F" w:rsidRDefault="00A0507F" w:rsidP="007029CC">
      <w:pPr>
        <w:rPr>
          <w:lang w:val="en-US"/>
        </w:rPr>
      </w:pPr>
      <w:r>
        <w:rPr>
          <w:noProof/>
          <w:lang w:val="en-US"/>
        </w:rPr>
        <w:drawing>
          <wp:inline distT="0" distB="0" distL="0" distR="0" wp14:anchorId="226ACD9E" wp14:editId="7E211D47">
            <wp:extent cx="4781550" cy="2809875"/>
            <wp:effectExtent l="0" t="0" r="0" b="0"/>
            <wp:docPr id="17906780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6C27FBC5" w14:textId="77777777" w:rsidR="00A0507F" w:rsidRDefault="00A0507F" w:rsidP="007029CC">
      <w:pPr>
        <w:rPr>
          <w:lang w:val="en-US"/>
        </w:rPr>
      </w:pPr>
    </w:p>
    <w:p w14:paraId="7BBAB601" w14:textId="199CE7C4" w:rsidR="00A0507F" w:rsidRDefault="00A0507F" w:rsidP="007029CC">
      <w:r>
        <w:rPr>
          <w:lang w:val="en-US"/>
        </w:rPr>
        <w:tab/>
      </w:r>
      <w:r w:rsidRPr="00A0507F">
        <w:t>Une fois que nous n</w:t>
      </w:r>
      <w:r>
        <w:t>ous sommes assurés que les DNS soient fonctionnels, nous allons changer le DNS de toutes nos machines :</w:t>
      </w:r>
    </w:p>
    <w:p w14:paraId="035673B5" w14:textId="4CA92440" w:rsidR="00A0507F" w:rsidRPr="00A0507F" w:rsidRDefault="00000000" w:rsidP="00A0507F">
      <w:pPr>
        <w:spacing w:after="0"/>
        <w:rPr>
          <w:color w:val="FFFFFF" w:themeColor="background1"/>
        </w:rPr>
      </w:pPr>
      <w:r>
        <w:rPr>
          <w:noProof/>
          <w:color w:val="FFFFFF" w:themeColor="background1"/>
          <w:lang w:val="en-US"/>
        </w:rPr>
        <w:pict w14:anchorId="0630EFDE">
          <v:rect id="_x0000_s2110" style="position:absolute;left:0;text-align:left;margin-left:-16.75pt;margin-top:9.15pt;width:486.6pt;height:40.85pt;z-index:-251645440" fillcolor="#1c1a10 [334]" stroked="f"/>
        </w:pict>
      </w:r>
    </w:p>
    <w:p w14:paraId="1FA106E0" w14:textId="72E7862B" w:rsidR="00A0507F" w:rsidRPr="00A0507F" w:rsidRDefault="00A0507F" w:rsidP="00A0507F">
      <w:pPr>
        <w:spacing w:after="0"/>
        <w:rPr>
          <w:color w:val="FFFFFF" w:themeColor="background1"/>
        </w:rPr>
      </w:pPr>
      <w:proofErr w:type="spellStart"/>
      <w:r w:rsidRPr="00A0507F">
        <w:rPr>
          <w:color w:val="FFFFFF" w:themeColor="background1"/>
        </w:rPr>
        <w:t>nameserver</w:t>
      </w:r>
      <w:proofErr w:type="spellEnd"/>
      <w:r w:rsidRPr="00A0507F">
        <w:rPr>
          <w:color w:val="FFFFFF" w:themeColor="background1"/>
        </w:rPr>
        <w:t xml:space="preserve"> 10.31.96.53</w:t>
      </w:r>
    </w:p>
    <w:p w14:paraId="22A69D18" w14:textId="7D265945" w:rsidR="00A0507F" w:rsidRPr="00A0507F" w:rsidRDefault="00A0507F" w:rsidP="00A0507F">
      <w:pPr>
        <w:spacing w:after="0"/>
        <w:rPr>
          <w:color w:val="FFFFFF" w:themeColor="background1"/>
        </w:rPr>
      </w:pPr>
      <w:proofErr w:type="spellStart"/>
      <w:r w:rsidRPr="00A0507F">
        <w:rPr>
          <w:color w:val="FFFFFF" w:themeColor="background1"/>
        </w:rPr>
        <w:t>nameserver</w:t>
      </w:r>
      <w:proofErr w:type="spellEnd"/>
      <w:r w:rsidRPr="00A0507F">
        <w:rPr>
          <w:color w:val="FFFFFF" w:themeColor="background1"/>
        </w:rPr>
        <w:t xml:space="preserve"> 10.31.96.54</w:t>
      </w:r>
    </w:p>
    <w:p w14:paraId="174B6972" w14:textId="33147548" w:rsidR="00AF79AA" w:rsidRDefault="00A0507F" w:rsidP="00A0507F">
      <w:pPr>
        <w:pStyle w:val="Titre1"/>
      </w:pPr>
      <w:bookmarkStart w:id="5" w:name="_Toc146610569"/>
      <w:r>
        <w:lastRenderedPageBreak/>
        <w:t>Vérification d’état et débogage de services</w:t>
      </w:r>
      <w:bookmarkEnd w:id="5"/>
    </w:p>
    <w:p w14:paraId="608A54A4" w14:textId="77777777" w:rsidR="0019346C" w:rsidRDefault="0019346C" w:rsidP="0019346C"/>
    <w:p w14:paraId="20C52D8D" w14:textId="7752A9BB" w:rsidR="0019346C" w:rsidRDefault="00AF343C" w:rsidP="0019346C">
      <w:r>
        <w:tab/>
        <w:t xml:space="preserve">Pour créer des fichiers de logs dédiés à l’outil </w:t>
      </w:r>
      <w:proofErr w:type="spellStart"/>
      <w:r>
        <w:t>bind</w:t>
      </w:r>
      <w:proofErr w:type="spellEnd"/>
      <w:r>
        <w:t>, nous devons dans un premier temps créer les dossiers qui accueilleront ces derniers :</w:t>
      </w:r>
    </w:p>
    <w:p w14:paraId="5CEDB672" w14:textId="1A6C5BDB" w:rsidR="00AF343C" w:rsidRDefault="00000000" w:rsidP="0019346C">
      <w:r>
        <w:rPr>
          <w:noProof/>
          <w:color w:val="FFFFFF" w:themeColor="background1"/>
          <w:lang w:val="en-US"/>
        </w:rPr>
        <w:pict w14:anchorId="0630EFDE">
          <v:rect id="_x0000_s2111" style="position:absolute;left:0;text-align:left;margin-left:-16.75pt;margin-top:12.7pt;width:486.6pt;height:88.4pt;z-index:-251644416" fillcolor="#1c1a10 [334]" stroked="f"/>
        </w:pict>
      </w:r>
    </w:p>
    <w:p w14:paraId="26472A3A" w14:textId="57CE5BAF" w:rsidR="00AF343C" w:rsidRPr="00AF343C" w:rsidRDefault="00AF343C" w:rsidP="00AF343C">
      <w:pPr>
        <w:spacing w:after="0"/>
        <w:rPr>
          <w:color w:val="9BBB59" w:themeColor="accent3"/>
        </w:rPr>
      </w:pPr>
      <w:r w:rsidRPr="00AF343C">
        <w:rPr>
          <w:color w:val="9BBB59" w:themeColor="accent3"/>
        </w:rPr>
        <w:t># Création du dossier /var/log/</w:t>
      </w:r>
      <w:proofErr w:type="spellStart"/>
      <w:r w:rsidRPr="00AF343C">
        <w:rPr>
          <w:color w:val="9BBB59" w:themeColor="accent3"/>
        </w:rPr>
        <w:t>bind</w:t>
      </w:r>
      <w:proofErr w:type="spellEnd"/>
      <w:r w:rsidRPr="00AF343C">
        <w:rPr>
          <w:color w:val="9BBB59" w:themeColor="accent3"/>
        </w:rPr>
        <w:t xml:space="preserve"> et de tous les dossiers parents si ces derniers n’existent pas</w:t>
      </w:r>
    </w:p>
    <w:p w14:paraId="632DE5CA" w14:textId="502C2F19" w:rsidR="00AF343C" w:rsidRPr="00AF343C" w:rsidRDefault="00AF343C" w:rsidP="00AF343C">
      <w:pPr>
        <w:spacing w:after="0"/>
        <w:rPr>
          <w:color w:val="FFFFFF" w:themeColor="background1"/>
        </w:rPr>
      </w:pPr>
      <w:proofErr w:type="spellStart"/>
      <w:r w:rsidRPr="00AF343C">
        <w:rPr>
          <w:color w:val="FFFFFF" w:themeColor="background1"/>
        </w:rPr>
        <w:t>mkdir</w:t>
      </w:r>
      <w:proofErr w:type="spellEnd"/>
      <w:r w:rsidRPr="00AF343C">
        <w:rPr>
          <w:color w:val="FFFFFF" w:themeColor="background1"/>
        </w:rPr>
        <w:t xml:space="preserve"> -p /var/log/</w:t>
      </w:r>
      <w:proofErr w:type="spellStart"/>
      <w:r w:rsidRPr="00AF343C">
        <w:rPr>
          <w:color w:val="FFFFFF" w:themeColor="background1"/>
        </w:rPr>
        <w:t>bind</w:t>
      </w:r>
      <w:proofErr w:type="spellEnd"/>
    </w:p>
    <w:p w14:paraId="092E2E48" w14:textId="6F7835B7" w:rsidR="00AF343C" w:rsidRPr="00AF343C" w:rsidRDefault="00AF343C" w:rsidP="00AF343C">
      <w:pPr>
        <w:spacing w:after="0"/>
        <w:rPr>
          <w:color w:val="FFFFFF" w:themeColor="background1"/>
        </w:rPr>
      </w:pPr>
    </w:p>
    <w:p w14:paraId="0DC4476A" w14:textId="06E11625" w:rsidR="00AF343C" w:rsidRPr="00AF343C" w:rsidRDefault="00AF343C" w:rsidP="00AF343C">
      <w:pPr>
        <w:spacing w:after="0"/>
        <w:rPr>
          <w:color w:val="9BBB59" w:themeColor="accent3"/>
        </w:rPr>
      </w:pPr>
      <w:r w:rsidRPr="00AF343C">
        <w:rPr>
          <w:color w:val="9BBB59" w:themeColor="accent3"/>
        </w:rPr>
        <w:t xml:space="preserve"># Réattribution de la propriété du dossier à l’utilisateur </w:t>
      </w:r>
      <w:proofErr w:type="spellStart"/>
      <w:r w:rsidRPr="00AF343C">
        <w:rPr>
          <w:color w:val="9BBB59" w:themeColor="accent3"/>
        </w:rPr>
        <w:t>bind</w:t>
      </w:r>
      <w:proofErr w:type="spellEnd"/>
    </w:p>
    <w:p w14:paraId="21F76C53" w14:textId="533C185E" w:rsidR="00AF343C" w:rsidRDefault="00AF343C" w:rsidP="0019346C">
      <w:pPr>
        <w:rPr>
          <w:color w:val="FFFFFF" w:themeColor="background1"/>
        </w:rPr>
      </w:pPr>
      <w:proofErr w:type="spellStart"/>
      <w:r w:rsidRPr="00AF343C">
        <w:rPr>
          <w:color w:val="FFFFFF" w:themeColor="background1"/>
        </w:rPr>
        <w:t>chown</w:t>
      </w:r>
      <w:proofErr w:type="spellEnd"/>
      <w:r w:rsidRPr="00AF343C">
        <w:rPr>
          <w:color w:val="FFFFFF" w:themeColor="background1"/>
        </w:rPr>
        <w:t xml:space="preserve"> </w:t>
      </w:r>
      <w:proofErr w:type="spellStart"/>
      <w:r w:rsidRPr="00AF343C">
        <w:rPr>
          <w:color w:val="FFFFFF" w:themeColor="background1"/>
        </w:rPr>
        <w:t>bind</w:t>
      </w:r>
      <w:proofErr w:type="spellEnd"/>
      <w:r w:rsidRPr="00AF343C">
        <w:rPr>
          <w:color w:val="FFFFFF" w:themeColor="background1"/>
        </w:rPr>
        <w:t xml:space="preserve"> /var/log/</w:t>
      </w:r>
      <w:proofErr w:type="spellStart"/>
      <w:r w:rsidRPr="00AF343C">
        <w:rPr>
          <w:color w:val="FFFFFF" w:themeColor="background1"/>
        </w:rPr>
        <w:t>bind</w:t>
      </w:r>
      <w:proofErr w:type="spellEnd"/>
    </w:p>
    <w:p w14:paraId="31AC9FA6" w14:textId="77777777" w:rsidR="00AF343C" w:rsidRDefault="00AF343C" w:rsidP="0019346C">
      <w:pPr>
        <w:rPr>
          <w:color w:val="FFFFFF" w:themeColor="background1"/>
        </w:rPr>
      </w:pPr>
    </w:p>
    <w:p w14:paraId="1FDF5933" w14:textId="6E15DF45" w:rsidR="00AF343C" w:rsidRDefault="00AF343C" w:rsidP="00AF343C">
      <w:pPr>
        <w:ind w:firstLine="709"/>
      </w:pPr>
      <w:r>
        <w:t xml:space="preserve">Nous ajoutons ensuite dans le fichier </w:t>
      </w:r>
      <w:proofErr w:type="spellStart"/>
      <w:r>
        <w:t>named.conf.options</w:t>
      </w:r>
      <w:proofErr w:type="spellEnd"/>
      <w:r>
        <w:t xml:space="preserve"> les catégories suivantes :</w:t>
      </w:r>
    </w:p>
    <w:p w14:paraId="0566D647" w14:textId="17319AE0" w:rsidR="00AF343C" w:rsidRDefault="00000000" w:rsidP="00AF343C">
      <w:r>
        <w:rPr>
          <w:noProof/>
          <w:color w:val="FFFFFF" w:themeColor="background1"/>
          <w:lang w:val="en-US"/>
        </w:rPr>
        <w:pict w14:anchorId="0630EFDE">
          <v:rect id="_x0000_s2112" style="position:absolute;left:0;text-align:left;margin-left:-16.75pt;margin-top:12.25pt;width:486.6pt;height:417.05pt;z-index:-251643392" fillcolor="#1c1a10 [334]" stroked="f"/>
        </w:pict>
      </w:r>
    </w:p>
    <w:p w14:paraId="3F4E71AF" w14:textId="33750DC0" w:rsidR="00AF343C" w:rsidRPr="00040686" w:rsidRDefault="00AF343C" w:rsidP="00AF343C">
      <w:pPr>
        <w:spacing w:after="0"/>
        <w:rPr>
          <w:color w:val="FFFFFF" w:themeColor="background1"/>
          <w:lang w:val="en-US"/>
        </w:rPr>
      </w:pPr>
      <w:r w:rsidRPr="00040686">
        <w:rPr>
          <w:color w:val="FFFFFF" w:themeColor="background1"/>
          <w:lang w:val="en-US"/>
        </w:rPr>
        <w:t>logging {</w:t>
      </w:r>
    </w:p>
    <w:p w14:paraId="4D9BBB34" w14:textId="5184C95C" w:rsidR="00AF343C" w:rsidRPr="00040686" w:rsidRDefault="00AF343C" w:rsidP="00AF343C">
      <w:pPr>
        <w:spacing w:after="0"/>
        <w:rPr>
          <w:color w:val="FFFFFF" w:themeColor="background1"/>
          <w:lang w:val="en-US"/>
        </w:rPr>
      </w:pPr>
      <w:r w:rsidRPr="00040686">
        <w:rPr>
          <w:color w:val="FFFFFF" w:themeColor="background1"/>
          <w:lang w:val="en-US"/>
        </w:rPr>
        <w:tab/>
        <w:t>channel transfers {</w:t>
      </w:r>
    </w:p>
    <w:p w14:paraId="6A744ECD" w14:textId="0FB97F30" w:rsidR="00AF343C" w:rsidRPr="00627375" w:rsidRDefault="00AF343C" w:rsidP="00AF343C">
      <w:pPr>
        <w:spacing w:after="0"/>
        <w:rPr>
          <w:color w:val="FFFFFF" w:themeColor="background1"/>
          <w:lang w:val="en-US"/>
        </w:rPr>
      </w:pPr>
      <w:r w:rsidRPr="00040686">
        <w:rPr>
          <w:color w:val="FFFFFF" w:themeColor="background1"/>
          <w:lang w:val="en-US"/>
        </w:rPr>
        <w:tab/>
      </w:r>
      <w:r w:rsidRPr="00040686">
        <w:rPr>
          <w:color w:val="FFFFFF" w:themeColor="background1"/>
          <w:lang w:val="en-US"/>
        </w:rPr>
        <w:tab/>
      </w:r>
      <w:r w:rsidRPr="00627375">
        <w:rPr>
          <w:color w:val="FFFFFF" w:themeColor="background1"/>
          <w:lang w:val="en-US"/>
        </w:rPr>
        <w:t xml:space="preserve">file ‘/var/log/bind/transfers’ version 3 size </w:t>
      </w:r>
      <w:proofErr w:type="gramStart"/>
      <w:r w:rsidRPr="00627375">
        <w:rPr>
          <w:color w:val="FFFFFF" w:themeColor="background1"/>
          <w:lang w:val="en-US"/>
        </w:rPr>
        <w:t>10M;</w:t>
      </w:r>
      <w:proofErr w:type="gramEnd"/>
    </w:p>
    <w:p w14:paraId="7227E7FD" w14:textId="1C25095A"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01F0C250" w14:textId="3C398265"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54CFAADE" w14:textId="6FFF6BB7" w:rsidR="00AF343C" w:rsidRPr="00627375" w:rsidRDefault="00AF343C" w:rsidP="00AF343C">
      <w:pPr>
        <w:spacing w:after="0"/>
        <w:rPr>
          <w:color w:val="FFFFFF" w:themeColor="background1"/>
          <w:lang w:val="en-US"/>
        </w:rPr>
      </w:pPr>
      <w:r w:rsidRPr="00627375">
        <w:rPr>
          <w:color w:val="FFFFFF" w:themeColor="background1"/>
          <w:lang w:val="en-US"/>
        </w:rPr>
        <w:tab/>
        <w:t>};</w:t>
      </w:r>
    </w:p>
    <w:p w14:paraId="4F0F2E41" w14:textId="380B458B" w:rsidR="00AF343C" w:rsidRPr="00627375" w:rsidRDefault="00AF343C" w:rsidP="00AF343C">
      <w:pPr>
        <w:spacing w:after="0"/>
        <w:rPr>
          <w:color w:val="FFFFFF" w:themeColor="background1"/>
          <w:lang w:val="en-US"/>
        </w:rPr>
      </w:pPr>
      <w:r w:rsidRPr="00627375">
        <w:rPr>
          <w:color w:val="FFFFFF" w:themeColor="background1"/>
          <w:lang w:val="en-US"/>
        </w:rPr>
        <w:tab/>
      </w:r>
      <w:proofErr w:type="gramStart"/>
      <w:r w:rsidRPr="00627375">
        <w:rPr>
          <w:color w:val="FFFFFF" w:themeColor="background1"/>
          <w:lang w:val="en-US"/>
        </w:rPr>
        <w:t>channel</w:t>
      </w:r>
      <w:proofErr w:type="gramEnd"/>
      <w:r w:rsidRPr="00627375">
        <w:rPr>
          <w:color w:val="FFFFFF" w:themeColor="background1"/>
          <w:lang w:val="en-US"/>
        </w:rPr>
        <w:t xml:space="preserve"> notify {</w:t>
      </w:r>
    </w:p>
    <w:p w14:paraId="400BC4EB" w14:textId="3A2AB309"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‘/var/log/bind/notify’ version 3 size </w:t>
      </w:r>
      <w:proofErr w:type="gramStart"/>
      <w:r w:rsidRPr="00627375">
        <w:rPr>
          <w:color w:val="FFFFFF" w:themeColor="background1"/>
          <w:lang w:val="en-US"/>
        </w:rPr>
        <w:t>10M;</w:t>
      </w:r>
      <w:proofErr w:type="gramEnd"/>
    </w:p>
    <w:p w14:paraId="03D74A0F" w14:textId="28D2A8D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7540CDCE"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459F3935" w14:textId="2136EC16" w:rsidR="00AF343C" w:rsidRPr="00627375" w:rsidRDefault="00AF343C" w:rsidP="00AF343C">
      <w:pPr>
        <w:spacing w:after="0"/>
        <w:rPr>
          <w:color w:val="FFFFFF" w:themeColor="background1"/>
          <w:lang w:val="en-US"/>
        </w:rPr>
      </w:pPr>
      <w:r w:rsidRPr="00627375">
        <w:rPr>
          <w:color w:val="FFFFFF" w:themeColor="background1"/>
          <w:lang w:val="en-US"/>
        </w:rPr>
        <w:tab/>
        <w:t>};</w:t>
      </w:r>
    </w:p>
    <w:p w14:paraId="2915E5C0" w14:textId="4BB2D367" w:rsidR="00AF343C" w:rsidRPr="00627375" w:rsidRDefault="00AF343C" w:rsidP="00AF343C">
      <w:pPr>
        <w:spacing w:after="0"/>
        <w:rPr>
          <w:color w:val="FFFFFF" w:themeColor="background1"/>
          <w:lang w:val="en-US"/>
        </w:rPr>
      </w:pPr>
      <w:r w:rsidRPr="00627375">
        <w:rPr>
          <w:color w:val="FFFFFF" w:themeColor="background1"/>
          <w:lang w:val="en-US"/>
        </w:rPr>
        <w:tab/>
        <w:t xml:space="preserve">channel </w:t>
      </w:r>
      <w:proofErr w:type="spellStart"/>
      <w:r w:rsidRPr="00627375">
        <w:rPr>
          <w:color w:val="FFFFFF" w:themeColor="background1"/>
          <w:lang w:val="en-US"/>
        </w:rPr>
        <w:t>dnssec</w:t>
      </w:r>
      <w:proofErr w:type="spellEnd"/>
      <w:r w:rsidRPr="00627375">
        <w:rPr>
          <w:color w:val="FFFFFF" w:themeColor="background1"/>
          <w:lang w:val="en-US"/>
        </w:rPr>
        <w:t xml:space="preserve"> {</w:t>
      </w:r>
    </w:p>
    <w:p w14:paraId="481BC25A" w14:textId="32AB5831"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file ‘/var/log/bind/</w:t>
      </w:r>
      <w:proofErr w:type="spellStart"/>
      <w:r w:rsidRPr="00627375">
        <w:rPr>
          <w:color w:val="FFFFFF" w:themeColor="background1"/>
          <w:lang w:val="en-US"/>
        </w:rPr>
        <w:t>dnssec</w:t>
      </w:r>
      <w:proofErr w:type="spellEnd"/>
      <w:r w:rsidRPr="00627375">
        <w:rPr>
          <w:color w:val="FFFFFF" w:themeColor="background1"/>
          <w:lang w:val="en-US"/>
        </w:rPr>
        <w:t xml:space="preserve">’ version 3 size </w:t>
      </w:r>
      <w:proofErr w:type="gramStart"/>
      <w:r w:rsidRPr="00627375">
        <w:rPr>
          <w:color w:val="FFFFFF" w:themeColor="background1"/>
          <w:lang w:val="en-US"/>
        </w:rPr>
        <w:t>10M;</w:t>
      </w:r>
      <w:proofErr w:type="gramEnd"/>
    </w:p>
    <w:p w14:paraId="6BFBDB19"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3811373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077FC01A"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7D4A5E70" w14:textId="77777777" w:rsidR="00AF343C" w:rsidRPr="00627375" w:rsidRDefault="00AF343C" w:rsidP="00AF343C">
      <w:pPr>
        <w:spacing w:after="0"/>
        <w:rPr>
          <w:color w:val="FFFFFF" w:themeColor="background1"/>
          <w:lang w:val="en-US"/>
        </w:rPr>
      </w:pPr>
    </w:p>
    <w:p w14:paraId="2C5DC9D9" w14:textId="57F18393" w:rsidR="00AF343C" w:rsidRPr="00627375" w:rsidRDefault="00AF343C" w:rsidP="00AF343C">
      <w:pPr>
        <w:spacing w:after="0"/>
        <w:rPr>
          <w:color w:val="FFFFFF" w:themeColor="background1"/>
          <w:lang w:val="en-US"/>
        </w:rPr>
      </w:pPr>
      <w:r w:rsidRPr="00627375">
        <w:rPr>
          <w:color w:val="FFFFFF" w:themeColor="background1"/>
          <w:lang w:val="en-US"/>
        </w:rPr>
        <w:tab/>
        <w:t>channel query {</w:t>
      </w:r>
    </w:p>
    <w:p w14:paraId="251562C6" w14:textId="569EEF78"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‘/var/log/bind/query’ version 3 size </w:t>
      </w:r>
      <w:proofErr w:type="gramStart"/>
      <w:r w:rsidRPr="00627375">
        <w:rPr>
          <w:color w:val="FFFFFF" w:themeColor="background1"/>
          <w:lang w:val="en-US"/>
        </w:rPr>
        <w:t>10M;</w:t>
      </w:r>
      <w:proofErr w:type="gramEnd"/>
    </w:p>
    <w:p w14:paraId="407B10B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4C3CD43B"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54A6CB86"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5C4DB677" w14:textId="77777777" w:rsidR="00AF343C" w:rsidRPr="00627375" w:rsidRDefault="00AF343C" w:rsidP="00AF343C">
      <w:pPr>
        <w:spacing w:after="0"/>
        <w:rPr>
          <w:color w:val="FFFFFF" w:themeColor="background1"/>
          <w:lang w:val="en-US"/>
        </w:rPr>
      </w:pPr>
    </w:p>
    <w:p w14:paraId="3F488230" w14:textId="68A410DB" w:rsidR="00AF343C" w:rsidRPr="00627375" w:rsidRDefault="00AF343C" w:rsidP="00AF343C">
      <w:pPr>
        <w:spacing w:after="0"/>
        <w:rPr>
          <w:color w:val="FFFFFF" w:themeColor="background1"/>
          <w:lang w:val="en-US"/>
        </w:rPr>
      </w:pPr>
      <w:r w:rsidRPr="00627375">
        <w:rPr>
          <w:color w:val="FFFFFF" w:themeColor="background1"/>
          <w:lang w:val="en-US"/>
        </w:rPr>
        <w:tab/>
        <w:t>channel general {</w:t>
      </w:r>
    </w:p>
    <w:p w14:paraId="5BB75383" w14:textId="7A0E1859"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file ‘/var/log/bind/general’ version 3 size </w:t>
      </w:r>
      <w:proofErr w:type="gramStart"/>
      <w:r w:rsidRPr="00627375">
        <w:rPr>
          <w:color w:val="FFFFFF" w:themeColor="background1"/>
          <w:lang w:val="en-US"/>
        </w:rPr>
        <w:t>10M;</w:t>
      </w:r>
      <w:proofErr w:type="gramEnd"/>
    </w:p>
    <w:p w14:paraId="230BADE5"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print-time </w:t>
      </w:r>
      <w:proofErr w:type="gramStart"/>
      <w:r w:rsidRPr="00627375">
        <w:rPr>
          <w:color w:val="FFFFFF" w:themeColor="background1"/>
          <w:lang w:val="en-US"/>
        </w:rPr>
        <w:t>yes;</w:t>
      </w:r>
      <w:proofErr w:type="gramEnd"/>
    </w:p>
    <w:p w14:paraId="121AF3D9"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2F099484" w14:textId="77777777" w:rsidR="00AF343C" w:rsidRDefault="00AF343C" w:rsidP="00AF343C">
      <w:pPr>
        <w:spacing w:after="0"/>
        <w:rPr>
          <w:color w:val="FFFFFF" w:themeColor="background1"/>
          <w:lang w:val="en-US"/>
        </w:rPr>
      </w:pPr>
      <w:r w:rsidRPr="00627375">
        <w:rPr>
          <w:color w:val="FFFFFF" w:themeColor="background1"/>
          <w:lang w:val="en-US"/>
        </w:rPr>
        <w:tab/>
        <w:t>};</w:t>
      </w:r>
    </w:p>
    <w:p w14:paraId="0C124065" w14:textId="77777777" w:rsidR="00627375" w:rsidRPr="00627375" w:rsidRDefault="00627375" w:rsidP="00AF343C">
      <w:pPr>
        <w:spacing w:after="0"/>
        <w:rPr>
          <w:color w:val="FFFFFF" w:themeColor="background1"/>
          <w:lang w:val="en-US"/>
        </w:rPr>
      </w:pPr>
    </w:p>
    <w:p w14:paraId="6D78685C" w14:textId="77777777" w:rsidR="00AF343C" w:rsidRPr="00627375" w:rsidRDefault="00AF343C" w:rsidP="00AF343C">
      <w:pPr>
        <w:spacing w:after="0"/>
        <w:rPr>
          <w:color w:val="FFFFFF" w:themeColor="background1"/>
          <w:lang w:val="en-US"/>
        </w:rPr>
      </w:pPr>
    </w:p>
    <w:p w14:paraId="744C1986" w14:textId="7D68B4AB" w:rsidR="00AF343C" w:rsidRPr="00627375" w:rsidRDefault="00000000" w:rsidP="00AF343C">
      <w:pPr>
        <w:spacing w:after="0"/>
        <w:rPr>
          <w:color w:val="FFFFFF" w:themeColor="background1"/>
          <w:lang w:val="en-US"/>
        </w:rPr>
      </w:pPr>
      <w:r>
        <w:rPr>
          <w:noProof/>
          <w:color w:val="FFFFFF" w:themeColor="background1"/>
          <w:lang w:val="en-US"/>
        </w:rPr>
        <w:lastRenderedPageBreak/>
        <w:pict w14:anchorId="0630EFDE">
          <v:rect id="_x0000_s2113" style="position:absolute;left:0;text-align:left;margin-left:-16.75pt;margin-top:-9.4pt;width:486.6pt;height:217.2pt;z-index:-251642368" fillcolor="#1c1a10 [334]" stroked="f"/>
        </w:pict>
      </w:r>
      <w:r w:rsidR="00AF343C" w:rsidRPr="00627375">
        <w:rPr>
          <w:color w:val="FFFFFF" w:themeColor="background1"/>
          <w:lang w:val="en-US"/>
        </w:rPr>
        <w:tab/>
        <w:t>channel slog {</w:t>
      </w:r>
    </w:p>
    <w:p w14:paraId="0262CBD1" w14:textId="4844406F" w:rsidR="00AF343C" w:rsidRPr="00627375" w:rsidRDefault="00AF343C" w:rsidP="008B3C9E">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r>
      <w:r w:rsidR="008B3C9E" w:rsidRPr="00627375">
        <w:rPr>
          <w:color w:val="FFFFFF" w:themeColor="background1"/>
          <w:lang w:val="en-US"/>
        </w:rPr>
        <w:t xml:space="preserve">syslog </w:t>
      </w:r>
      <w:proofErr w:type="gramStart"/>
      <w:r w:rsidR="008B3C9E" w:rsidRPr="00627375">
        <w:rPr>
          <w:color w:val="FFFFFF" w:themeColor="background1"/>
          <w:lang w:val="en-US"/>
        </w:rPr>
        <w:t>security;</w:t>
      </w:r>
      <w:proofErr w:type="gramEnd"/>
    </w:p>
    <w:p w14:paraId="2331D26A" w14:textId="77777777" w:rsidR="00AF343C" w:rsidRPr="00627375" w:rsidRDefault="00AF343C" w:rsidP="00AF343C">
      <w:pPr>
        <w:spacing w:after="0"/>
        <w:rPr>
          <w:color w:val="FFFFFF" w:themeColor="background1"/>
          <w:lang w:val="en-US"/>
        </w:rPr>
      </w:pPr>
      <w:r w:rsidRPr="00627375">
        <w:rPr>
          <w:color w:val="FFFFFF" w:themeColor="background1"/>
          <w:lang w:val="en-US"/>
        </w:rPr>
        <w:tab/>
      </w:r>
      <w:r w:rsidRPr="00627375">
        <w:rPr>
          <w:color w:val="FFFFFF" w:themeColor="background1"/>
          <w:lang w:val="en-US"/>
        </w:rPr>
        <w:tab/>
        <w:t xml:space="preserve">severity </w:t>
      </w:r>
      <w:proofErr w:type="gramStart"/>
      <w:r w:rsidRPr="00627375">
        <w:rPr>
          <w:color w:val="FFFFFF" w:themeColor="background1"/>
          <w:lang w:val="en-US"/>
        </w:rPr>
        <w:t>info;</w:t>
      </w:r>
      <w:proofErr w:type="gramEnd"/>
    </w:p>
    <w:p w14:paraId="4961FCE8" w14:textId="77777777" w:rsidR="00AF343C" w:rsidRPr="00627375" w:rsidRDefault="00AF343C" w:rsidP="00AF343C">
      <w:pPr>
        <w:spacing w:after="0"/>
        <w:rPr>
          <w:color w:val="FFFFFF" w:themeColor="background1"/>
          <w:lang w:val="en-US"/>
        </w:rPr>
      </w:pPr>
      <w:r w:rsidRPr="00627375">
        <w:rPr>
          <w:color w:val="FFFFFF" w:themeColor="background1"/>
          <w:lang w:val="en-US"/>
        </w:rPr>
        <w:tab/>
        <w:t>};</w:t>
      </w:r>
    </w:p>
    <w:p w14:paraId="4EE1E25D" w14:textId="77777777" w:rsidR="008B3C9E" w:rsidRPr="00627375" w:rsidRDefault="008B3C9E" w:rsidP="008B3C9E">
      <w:pPr>
        <w:spacing w:after="0"/>
        <w:rPr>
          <w:color w:val="FFFFFF" w:themeColor="background1"/>
          <w:lang w:val="en-US"/>
        </w:rPr>
      </w:pPr>
      <w:r w:rsidRPr="00627375">
        <w:rPr>
          <w:color w:val="FFFFFF" w:themeColor="background1"/>
          <w:lang w:val="en-US"/>
        </w:rPr>
        <w:tab/>
        <w:t xml:space="preserve">category xfer-out { transfers; slog; </w:t>
      </w:r>
      <w:proofErr w:type="gramStart"/>
      <w:r w:rsidRPr="00627375">
        <w:rPr>
          <w:color w:val="FFFFFF" w:themeColor="background1"/>
          <w:lang w:val="en-US"/>
        </w:rPr>
        <w:t>};</w:t>
      </w:r>
      <w:proofErr w:type="gramEnd"/>
      <w:r w:rsidRPr="00627375">
        <w:rPr>
          <w:color w:val="FFFFFF" w:themeColor="background1"/>
          <w:lang w:val="en-US"/>
        </w:rPr>
        <w:t xml:space="preserve">        </w:t>
      </w:r>
    </w:p>
    <w:p w14:paraId="4AB5D696" w14:textId="55F9BB3A"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xfer-in { transfers; slog; </w:t>
      </w:r>
      <w:proofErr w:type="gramStart"/>
      <w:r w:rsidRPr="00627375">
        <w:rPr>
          <w:color w:val="FFFFFF" w:themeColor="background1"/>
          <w:lang w:val="en-US"/>
        </w:rPr>
        <w:t>};</w:t>
      </w:r>
      <w:proofErr w:type="gramEnd"/>
    </w:p>
    <w:p w14:paraId="3CF6194D" w14:textId="68907F14"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r>
      <w:proofErr w:type="gramStart"/>
      <w:r w:rsidRPr="00627375">
        <w:rPr>
          <w:color w:val="FFFFFF" w:themeColor="background1"/>
          <w:lang w:val="en-US"/>
        </w:rPr>
        <w:t>category</w:t>
      </w:r>
      <w:proofErr w:type="gramEnd"/>
      <w:r w:rsidRPr="00627375">
        <w:rPr>
          <w:color w:val="FFFFFF" w:themeColor="background1"/>
          <w:lang w:val="en-US"/>
        </w:rPr>
        <w:t xml:space="preserve"> notify { notify; };        </w:t>
      </w:r>
    </w:p>
    <w:p w14:paraId="48356C86" w14:textId="0A680865"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lame-servers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44912A72" w14:textId="3E833B3B"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config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1016221F" w14:textId="48FA1EFA"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default { general; </w:t>
      </w:r>
      <w:proofErr w:type="gramStart"/>
      <w:r w:rsidRPr="00627375">
        <w:rPr>
          <w:color w:val="FFFFFF" w:themeColor="background1"/>
          <w:lang w:val="en-US"/>
        </w:rPr>
        <w:t>};</w:t>
      </w:r>
      <w:proofErr w:type="gramEnd"/>
      <w:r w:rsidRPr="00627375">
        <w:rPr>
          <w:color w:val="FFFFFF" w:themeColor="background1"/>
          <w:lang w:val="en-US"/>
        </w:rPr>
        <w:t xml:space="preserve">        </w:t>
      </w:r>
    </w:p>
    <w:p w14:paraId="3C27B669" w14:textId="3015620D"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security { general; slog; </w:t>
      </w:r>
      <w:proofErr w:type="gramStart"/>
      <w:r w:rsidRPr="00627375">
        <w:rPr>
          <w:color w:val="FFFFFF" w:themeColor="background1"/>
          <w:lang w:val="en-US"/>
        </w:rPr>
        <w:t>};</w:t>
      </w:r>
      <w:proofErr w:type="gramEnd"/>
      <w:r w:rsidRPr="00627375">
        <w:rPr>
          <w:color w:val="FFFFFF" w:themeColor="background1"/>
          <w:lang w:val="en-US"/>
        </w:rPr>
        <w:t xml:space="preserve">        </w:t>
      </w:r>
    </w:p>
    <w:p w14:paraId="5A8DA7FE" w14:textId="4D91F641"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w:t>
      </w:r>
      <w:proofErr w:type="spellStart"/>
      <w:r w:rsidRPr="00627375">
        <w:rPr>
          <w:color w:val="FFFFFF" w:themeColor="background1"/>
          <w:lang w:val="en-US"/>
        </w:rPr>
        <w:t>dnssec</w:t>
      </w:r>
      <w:proofErr w:type="spellEnd"/>
      <w:r w:rsidRPr="00627375">
        <w:rPr>
          <w:color w:val="FFFFFF" w:themeColor="background1"/>
          <w:lang w:val="en-US"/>
        </w:rPr>
        <w:t xml:space="preserve"> { </w:t>
      </w:r>
      <w:proofErr w:type="spellStart"/>
      <w:r w:rsidRPr="00627375">
        <w:rPr>
          <w:color w:val="FFFFFF" w:themeColor="background1"/>
          <w:lang w:val="en-US"/>
        </w:rPr>
        <w:t>dnssec</w:t>
      </w:r>
      <w:proofErr w:type="spellEnd"/>
      <w:r w:rsidRPr="00627375">
        <w:rPr>
          <w:color w:val="FFFFFF" w:themeColor="background1"/>
          <w:lang w:val="en-US"/>
        </w:rPr>
        <w:t xml:space="preserve">; </w:t>
      </w:r>
      <w:proofErr w:type="gramStart"/>
      <w:r w:rsidRPr="00627375">
        <w:rPr>
          <w:color w:val="FFFFFF" w:themeColor="background1"/>
          <w:lang w:val="en-US"/>
        </w:rPr>
        <w:t>};</w:t>
      </w:r>
      <w:proofErr w:type="gramEnd"/>
      <w:r w:rsidRPr="00627375">
        <w:rPr>
          <w:color w:val="FFFFFF" w:themeColor="background1"/>
          <w:lang w:val="en-US"/>
        </w:rPr>
        <w:t xml:space="preserve">        </w:t>
      </w:r>
    </w:p>
    <w:p w14:paraId="724CD61C" w14:textId="04259017" w:rsidR="008B3C9E" w:rsidRPr="00627375" w:rsidRDefault="008B3C9E" w:rsidP="008B3C9E">
      <w:pPr>
        <w:spacing w:after="0"/>
        <w:rPr>
          <w:color w:val="FFFFFF" w:themeColor="background1"/>
          <w:lang w:val="en-US"/>
        </w:rPr>
      </w:pPr>
      <w:r w:rsidRPr="00627375">
        <w:rPr>
          <w:color w:val="FFFFFF" w:themeColor="background1"/>
          <w:lang w:val="en-US"/>
        </w:rPr>
        <w:t xml:space="preserve">   </w:t>
      </w:r>
      <w:r w:rsidRPr="00627375">
        <w:rPr>
          <w:color w:val="FFFFFF" w:themeColor="background1"/>
          <w:lang w:val="en-US"/>
        </w:rPr>
        <w:tab/>
        <w:t xml:space="preserve">category queries { query; </w:t>
      </w:r>
      <w:proofErr w:type="gramStart"/>
      <w:r w:rsidRPr="00627375">
        <w:rPr>
          <w:color w:val="FFFFFF" w:themeColor="background1"/>
          <w:lang w:val="en-US"/>
        </w:rPr>
        <w:t>};</w:t>
      </w:r>
      <w:proofErr w:type="gramEnd"/>
    </w:p>
    <w:p w14:paraId="261377E6" w14:textId="0A653F2F" w:rsidR="008B3C9E" w:rsidRPr="00627375" w:rsidRDefault="008B3C9E" w:rsidP="008B3C9E">
      <w:pPr>
        <w:spacing w:after="0"/>
        <w:rPr>
          <w:color w:val="FFFFFF" w:themeColor="background1"/>
          <w:lang w:val="en-US"/>
        </w:rPr>
      </w:pPr>
      <w:r w:rsidRPr="00627375">
        <w:rPr>
          <w:color w:val="FFFFFF" w:themeColor="background1"/>
          <w:lang w:val="en-US"/>
        </w:rPr>
        <w:t>};</w:t>
      </w:r>
    </w:p>
    <w:p w14:paraId="08AC97D4" w14:textId="26D5293A" w:rsidR="00AF343C" w:rsidRPr="00AF343C" w:rsidRDefault="00AF343C" w:rsidP="006E0998">
      <w:pPr>
        <w:jc w:val="left"/>
        <w:rPr>
          <w:lang w:val="en-US"/>
        </w:rPr>
      </w:pPr>
    </w:p>
    <w:sectPr w:rsidR="00AF343C" w:rsidRPr="00AF343C" w:rsidSect="00C2513C">
      <w:headerReference w:type="default" r:id="rId20"/>
      <w:footerReference w:type="default" r:id="rId2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76BFB" w14:textId="77777777" w:rsidR="00C2513C" w:rsidRDefault="00C2513C" w:rsidP="006651C9">
      <w:r>
        <w:separator/>
      </w:r>
    </w:p>
  </w:endnote>
  <w:endnote w:type="continuationSeparator" w:id="0">
    <w:p w14:paraId="285B5323" w14:textId="77777777" w:rsidR="00C2513C" w:rsidRDefault="00C2513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CB873" w14:textId="77777777" w:rsidR="00C2513C" w:rsidRDefault="00C2513C" w:rsidP="006651C9">
      <w:r>
        <w:separator/>
      </w:r>
    </w:p>
  </w:footnote>
  <w:footnote w:type="continuationSeparator" w:id="0">
    <w:p w14:paraId="1727990D" w14:textId="77777777" w:rsidR="00C2513C" w:rsidRDefault="00C2513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6C3144"/>
    <w:multiLevelType w:val="hybridMultilevel"/>
    <w:tmpl w:val="FF32A71C"/>
    <w:lvl w:ilvl="0" w:tplc="E76A6CD0">
      <w:start w:val="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C0D74"/>
    <w:multiLevelType w:val="hybridMultilevel"/>
    <w:tmpl w:val="ECE81706"/>
    <w:lvl w:ilvl="0" w:tplc="5BCE59F2">
      <w:numFmt w:val="bullet"/>
      <w:lvlText w:val="-"/>
      <w:lvlJc w:val="left"/>
      <w:pPr>
        <w:ind w:left="1069" w:hanging="360"/>
      </w:pPr>
      <w:rPr>
        <w:rFonts w:ascii="Cambria" w:eastAsiaTheme="minorEastAsia" w:hAnsi="Cambria"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7"/>
  </w:num>
  <w:num w:numId="7" w16cid:durableId="148256367">
    <w:abstractNumId w:val="4"/>
  </w:num>
  <w:num w:numId="8" w16cid:durableId="1970235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11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546F"/>
    <w:rsid w:val="000326C5"/>
    <w:rsid w:val="00040686"/>
    <w:rsid w:val="00043500"/>
    <w:rsid w:val="00053EC9"/>
    <w:rsid w:val="00062EA2"/>
    <w:rsid w:val="0007411A"/>
    <w:rsid w:val="000861DC"/>
    <w:rsid w:val="00086F56"/>
    <w:rsid w:val="00090F1C"/>
    <w:rsid w:val="00094346"/>
    <w:rsid w:val="000B050F"/>
    <w:rsid w:val="000B2047"/>
    <w:rsid w:val="000B4128"/>
    <w:rsid w:val="000E17D7"/>
    <w:rsid w:val="0010030E"/>
    <w:rsid w:val="00104F8B"/>
    <w:rsid w:val="0011166D"/>
    <w:rsid w:val="0013030C"/>
    <w:rsid w:val="00135E5E"/>
    <w:rsid w:val="00137D4F"/>
    <w:rsid w:val="00141084"/>
    <w:rsid w:val="00141ED7"/>
    <w:rsid w:val="00154F18"/>
    <w:rsid w:val="001639D2"/>
    <w:rsid w:val="00171453"/>
    <w:rsid w:val="001730CA"/>
    <w:rsid w:val="001735F4"/>
    <w:rsid w:val="00176FC5"/>
    <w:rsid w:val="00181261"/>
    <w:rsid w:val="0019346C"/>
    <w:rsid w:val="00195692"/>
    <w:rsid w:val="001A02BE"/>
    <w:rsid w:val="001A4BC9"/>
    <w:rsid w:val="001B0DA4"/>
    <w:rsid w:val="001B2284"/>
    <w:rsid w:val="001B31B1"/>
    <w:rsid w:val="001C0FBB"/>
    <w:rsid w:val="001E3C9D"/>
    <w:rsid w:val="001F18B5"/>
    <w:rsid w:val="001F5B35"/>
    <w:rsid w:val="00202362"/>
    <w:rsid w:val="00227CAB"/>
    <w:rsid w:val="0023104F"/>
    <w:rsid w:val="00237AC7"/>
    <w:rsid w:val="002534DD"/>
    <w:rsid w:val="00255463"/>
    <w:rsid w:val="00264EFC"/>
    <w:rsid w:val="0029129A"/>
    <w:rsid w:val="00291A4D"/>
    <w:rsid w:val="0029491E"/>
    <w:rsid w:val="002A0170"/>
    <w:rsid w:val="002A724D"/>
    <w:rsid w:val="002B66A6"/>
    <w:rsid w:val="002C2707"/>
    <w:rsid w:val="002D5A35"/>
    <w:rsid w:val="002F38AD"/>
    <w:rsid w:val="002F4FD5"/>
    <w:rsid w:val="00324271"/>
    <w:rsid w:val="003565E2"/>
    <w:rsid w:val="00364ADF"/>
    <w:rsid w:val="00386EA8"/>
    <w:rsid w:val="003874D9"/>
    <w:rsid w:val="003A6441"/>
    <w:rsid w:val="003B5121"/>
    <w:rsid w:val="003B76F1"/>
    <w:rsid w:val="003D1534"/>
    <w:rsid w:val="003D593C"/>
    <w:rsid w:val="00411EC1"/>
    <w:rsid w:val="00442C9B"/>
    <w:rsid w:val="00462B1C"/>
    <w:rsid w:val="00463284"/>
    <w:rsid w:val="00464FE6"/>
    <w:rsid w:val="004656AF"/>
    <w:rsid w:val="00472FC1"/>
    <w:rsid w:val="00476BD5"/>
    <w:rsid w:val="004871F8"/>
    <w:rsid w:val="004A0931"/>
    <w:rsid w:val="004A6277"/>
    <w:rsid w:val="004C0B7E"/>
    <w:rsid w:val="004D07A9"/>
    <w:rsid w:val="005004B5"/>
    <w:rsid w:val="00515EF9"/>
    <w:rsid w:val="005224AB"/>
    <w:rsid w:val="00526DD1"/>
    <w:rsid w:val="0054751E"/>
    <w:rsid w:val="00552A23"/>
    <w:rsid w:val="00555A29"/>
    <w:rsid w:val="00576717"/>
    <w:rsid w:val="005826E9"/>
    <w:rsid w:val="0058332A"/>
    <w:rsid w:val="005A13A0"/>
    <w:rsid w:val="005A6BFD"/>
    <w:rsid w:val="005B7179"/>
    <w:rsid w:val="005E3647"/>
    <w:rsid w:val="005F0FDC"/>
    <w:rsid w:val="005F7ED1"/>
    <w:rsid w:val="00600FA9"/>
    <w:rsid w:val="00603C1C"/>
    <w:rsid w:val="00616E43"/>
    <w:rsid w:val="0061722D"/>
    <w:rsid w:val="006235B1"/>
    <w:rsid w:val="00627375"/>
    <w:rsid w:val="00632F74"/>
    <w:rsid w:val="00660C9E"/>
    <w:rsid w:val="006651C9"/>
    <w:rsid w:val="006676EB"/>
    <w:rsid w:val="00677FFB"/>
    <w:rsid w:val="00694069"/>
    <w:rsid w:val="006B445E"/>
    <w:rsid w:val="006E0998"/>
    <w:rsid w:val="006F1C37"/>
    <w:rsid w:val="006F7CFD"/>
    <w:rsid w:val="007029CC"/>
    <w:rsid w:val="007113F3"/>
    <w:rsid w:val="00726528"/>
    <w:rsid w:val="0072769D"/>
    <w:rsid w:val="0074494D"/>
    <w:rsid w:val="00746B5E"/>
    <w:rsid w:val="007734FC"/>
    <w:rsid w:val="007975A2"/>
    <w:rsid w:val="007E515A"/>
    <w:rsid w:val="007F348C"/>
    <w:rsid w:val="007F4F1D"/>
    <w:rsid w:val="00807216"/>
    <w:rsid w:val="00812F30"/>
    <w:rsid w:val="008131E4"/>
    <w:rsid w:val="0081378A"/>
    <w:rsid w:val="00814A9A"/>
    <w:rsid w:val="008223B2"/>
    <w:rsid w:val="008260C6"/>
    <w:rsid w:val="00836229"/>
    <w:rsid w:val="00842026"/>
    <w:rsid w:val="00854C52"/>
    <w:rsid w:val="00857753"/>
    <w:rsid w:val="0087101A"/>
    <w:rsid w:val="008915FD"/>
    <w:rsid w:val="008B3C9E"/>
    <w:rsid w:val="008B7D69"/>
    <w:rsid w:val="008E54B8"/>
    <w:rsid w:val="00901EB1"/>
    <w:rsid w:val="00907377"/>
    <w:rsid w:val="00912EAE"/>
    <w:rsid w:val="00942C5C"/>
    <w:rsid w:val="00964578"/>
    <w:rsid w:val="00987A59"/>
    <w:rsid w:val="00996D15"/>
    <w:rsid w:val="009A6D3D"/>
    <w:rsid w:val="009B403D"/>
    <w:rsid w:val="009B7A97"/>
    <w:rsid w:val="009C5DAA"/>
    <w:rsid w:val="009D14A1"/>
    <w:rsid w:val="009D525D"/>
    <w:rsid w:val="009F6919"/>
    <w:rsid w:val="00A00073"/>
    <w:rsid w:val="00A0507F"/>
    <w:rsid w:val="00A2322D"/>
    <w:rsid w:val="00A2335B"/>
    <w:rsid w:val="00A57B23"/>
    <w:rsid w:val="00A65EE4"/>
    <w:rsid w:val="00A71CDE"/>
    <w:rsid w:val="00A72567"/>
    <w:rsid w:val="00A73ACD"/>
    <w:rsid w:val="00A76ABB"/>
    <w:rsid w:val="00A82DEC"/>
    <w:rsid w:val="00A86A47"/>
    <w:rsid w:val="00AA04D5"/>
    <w:rsid w:val="00AC0341"/>
    <w:rsid w:val="00AC5A19"/>
    <w:rsid w:val="00AF343C"/>
    <w:rsid w:val="00AF6BD9"/>
    <w:rsid w:val="00AF7742"/>
    <w:rsid w:val="00AF79AA"/>
    <w:rsid w:val="00B05D15"/>
    <w:rsid w:val="00B3766B"/>
    <w:rsid w:val="00B42384"/>
    <w:rsid w:val="00B503AF"/>
    <w:rsid w:val="00B80DE0"/>
    <w:rsid w:val="00B829E1"/>
    <w:rsid w:val="00B859F6"/>
    <w:rsid w:val="00B87024"/>
    <w:rsid w:val="00B87D29"/>
    <w:rsid w:val="00B87E9A"/>
    <w:rsid w:val="00B95C66"/>
    <w:rsid w:val="00BA7787"/>
    <w:rsid w:val="00BB0579"/>
    <w:rsid w:val="00BD6711"/>
    <w:rsid w:val="00BE08CD"/>
    <w:rsid w:val="00BF0E26"/>
    <w:rsid w:val="00BF31D7"/>
    <w:rsid w:val="00C02E38"/>
    <w:rsid w:val="00C2513C"/>
    <w:rsid w:val="00C44235"/>
    <w:rsid w:val="00C57AAD"/>
    <w:rsid w:val="00C57FC3"/>
    <w:rsid w:val="00C6384C"/>
    <w:rsid w:val="00CA50C2"/>
    <w:rsid w:val="00CB69B1"/>
    <w:rsid w:val="00CC6E13"/>
    <w:rsid w:val="00CF1965"/>
    <w:rsid w:val="00D02404"/>
    <w:rsid w:val="00D17B47"/>
    <w:rsid w:val="00D20E4A"/>
    <w:rsid w:val="00D30292"/>
    <w:rsid w:val="00D33D2A"/>
    <w:rsid w:val="00D35D00"/>
    <w:rsid w:val="00D71019"/>
    <w:rsid w:val="00D86F3D"/>
    <w:rsid w:val="00D90008"/>
    <w:rsid w:val="00D97D16"/>
    <w:rsid w:val="00DA2D1E"/>
    <w:rsid w:val="00DD79AE"/>
    <w:rsid w:val="00DE4713"/>
    <w:rsid w:val="00DF1E00"/>
    <w:rsid w:val="00E049F4"/>
    <w:rsid w:val="00E06D7B"/>
    <w:rsid w:val="00E13747"/>
    <w:rsid w:val="00E14117"/>
    <w:rsid w:val="00E1535B"/>
    <w:rsid w:val="00E175A8"/>
    <w:rsid w:val="00E247B0"/>
    <w:rsid w:val="00E274F7"/>
    <w:rsid w:val="00E319EE"/>
    <w:rsid w:val="00E5405E"/>
    <w:rsid w:val="00E75220"/>
    <w:rsid w:val="00E84F83"/>
    <w:rsid w:val="00EB464B"/>
    <w:rsid w:val="00EC0EFE"/>
    <w:rsid w:val="00EF37DB"/>
    <w:rsid w:val="00F03EA1"/>
    <w:rsid w:val="00F40A20"/>
    <w:rsid w:val="00F626E2"/>
    <w:rsid w:val="00F63047"/>
    <w:rsid w:val="00F71897"/>
    <w:rsid w:val="00F8101C"/>
    <w:rsid w:val="00F84B8B"/>
    <w:rsid w:val="00FA4A96"/>
    <w:rsid w:val="00FD327C"/>
    <w:rsid w:val="00FF3BD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14"/>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29A"/>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15101895">
      <w:bodyDiv w:val="1"/>
      <w:marLeft w:val="0"/>
      <w:marRight w:val="0"/>
      <w:marTop w:val="0"/>
      <w:marBottom w:val="0"/>
      <w:divBdr>
        <w:top w:val="none" w:sz="0" w:space="0" w:color="auto"/>
        <w:left w:val="none" w:sz="0" w:space="0" w:color="auto"/>
        <w:bottom w:val="none" w:sz="0" w:space="0" w:color="auto"/>
        <w:right w:val="none" w:sz="0" w:space="0" w:color="auto"/>
      </w:divBdr>
    </w:div>
    <w:div w:id="1060440844">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1961960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12</Pages>
  <Words>1219</Words>
  <Characters>6706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2024-04-21T10:52:00Z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