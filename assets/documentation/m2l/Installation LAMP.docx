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5C55" w14:textId="303FFF99" w:rsidR="00AC5A19" w:rsidRDefault="00F14E42" w:rsidP="005224AB">
      <w:r>
        <w:rPr>
          <w:noProof/>
        </w:rPr>
        <w:pict w14:anchorId="1E3D1334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2" type="#_x0000_t202" style="position:absolute;left:0;text-align:left;margin-left:-35.6pt;margin-top:-31.85pt;width:360.75pt;height:11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" filled="f" stroked="f">
            <v:textbox style="mso-next-textbox:#Zone de texte 2">
              <w:txbxContent>
                <w:p w14:paraId="06205A91" w14:textId="4CA1E721" w:rsidR="006B445E" w:rsidRPr="00AC5A19" w:rsidRDefault="00462B1C">
                  <w:pPr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</w:pPr>
                  <w:r w:rsidRPr="00AC5A19"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  <w:t xml:space="preserve"> </w:t>
                  </w:r>
                  <w:r w:rsidR="00B05D15">
                    <w:rPr>
                      <w:rFonts w:ascii="Gill Sans MT" w:hAnsi="Gill Sans MT"/>
                      <w:b/>
                      <w:color w:val="0070C0"/>
                      <w:sz w:val="68"/>
                      <w:szCs w:val="68"/>
                    </w:rPr>
                    <w:t>Installation de LAMP</w:t>
                  </w:r>
                </w:p>
              </w:txbxContent>
            </v:textbox>
          </v:shape>
        </w:pict>
      </w:r>
      <w:r w:rsidR="00AC5A19">
        <w:rPr>
          <w:noProof/>
        </w:rPr>
        <w:drawing>
          <wp:anchor distT="0" distB="0" distL="114300" distR="114300" simplePos="0" relativeHeight="251635712" behindDoc="1" locked="0" layoutInCell="1" allowOverlap="1" wp14:anchorId="49B682C2" wp14:editId="09A54E2B">
            <wp:simplePos x="0" y="0"/>
            <wp:positionH relativeFrom="column">
              <wp:posOffset>-902335</wp:posOffset>
            </wp:positionH>
            <wp:positionV relativeFrom="paragraph">
              <wp:posOffset>-881380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34784" w14:textId="13E4C440" w:rsidR="00AC5A19" w:rsidRDefault="00AC5A19" w:rsidP="005224AB"/>
    <w:p w14:paraId="28EE9146" w14:textId="22EF71D7" w:rsidR="00AC5A19" w:rsidRDefault="00AC5A19" w:rsidP="005224AB"/>
    <w:p w14:paraId="585DB057" w14:textId="5E640E93" w:rsidR="00AC5A19" w:rsidRDefault="00F14E42" w:rsidP="005224AB">
      <w:r>
        <w:rPr>
          <w:noProof/>
        </w:rPr>
        <w:pict w14:anchorId="0B2127A6">
          <v:shape id="Zone de texte 4" o:spid="_x0000_s2051" type="#_x0000_t202" style="position:absolute;left:0;text-align:left;margin-left:-12.45pt;margin-top:15.95pt;width:268.85pt;height:32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" filled="f" stroked="f">
            <v:textbox>
              <w:txbxContent>
                <w:p w14:paraId="6CB57356" w14:textId="320C6829" w:rsidR="008915FD" w:rsidRPr="00B87D29" w:rsidRDefault="00AC5A19">
                  <w:pP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</w:pPr>
                  <w: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>Projet m2l.org</w:t>
                  </w:r>
                </w:p>
              </w:txbxContent>
            </v:textbox>
          </v:shape>
        </w:pict>
      </w:r>
    </w:p>
    <w:p w14:paraId="26D9380C" w14:textId="12F243CE" w:rsidR="00AC5A19" w:rsidRDefault="00AC5A19" w:rsidP="005224AB"/>
    <w:p w14:paraId="3EAE4D37" w14:textId="183D9177" w:rsidR="00AC5A19" w:rsidRDefault="00AC5A19" w:rsidP="005224AB"/>
    <w:p w14:paraId="6A3E2D9E" w14:textId="05494CDC" w:rsidR="00AC5A19" w:rsidRDefault="00AC5A19" w:rsidP="005224AB"/>
    <w:p w14:paraId="4A4100E2" w14:textId="73DAB125" w:rsidR="00AC5A19" w:rsidRDefault="00AC5A19" w:rsidP="005224AB"/>
    <w:p w14:paraId="31FB05A4" w14:textId="6E4420AD" w:rsidR="00AC5A19" w:rsidRDefault="00AC5A19" w:rsidP="005224AB"/>
    <w:p w14:paraId="504CB052" w14:textId="0FFCA729" w:rsidR="00AC5A19" w:rsidRDefault="00AC5A19" w:rsidP="005224AB"/>
    <w:p w14:paraId="2928D2F4" w14:textId="2EA27951" w:rsidR="00AC5A19" w:rsidRDefault="00AC5A19" w:rsidP="005224AB"/>
    <w:p w14:paraId="72EE6F7A" w14:textId="0481C31F" w:rsidR="00AC5A19" w:rsidRDefault="00AC5A19" w:rsidP="005224AB"/>
    <w:p w14:paraId="2BE3E8A4" w14:textId="32473295" w:rsidR="00AC5A19" w:rsidRDefault="00AC5A19" w:rsidP="005224AB"/>
    <w:p w14:paraId="54704ED0" w14:textId="72E7F1BE" w:rsidR="00AC5A19" w:rsidRDefault="00AC5A19" w:rsidP="005224AB"/>
    <w:p w14:paraId="6A92B07A" w14:textId="2304356B" w:rsidR="00AC5A19" w:rsidRDefault="00AC5A19" w:rsidP="005224AB"/>
    <w:p w14:paraId="5F566BDF" w14:textId="6B2A0B3A" w:rsidR="00AC5A19" w:rsidRDefault="00AC5A19" w:rsidP="005224AB"/>
    <w:p w14:paraId="5A87BED8" w14:textId="2C0E260E" w:rsidR="00AC5A19" w:rsidRDefault="00AC5A19" w:rsidP="005224AB"/>
    <w:p w14:paraId="3E5FB1FE" w14:textId="217825C7" w:rsidR="00AC5A19" w:rsidRDefault="00AC5A19" w:rsidP="005224AB"/>
    <w:p w14:paraId="39156577" w14:textId="2BB6D1C7" w:rsidR="00AC5A19" w:rsidRDefault="00AC5A19" w:rsidP="005224AB"/>
    <w:p w14:paraId="7CB756C2" w14:textId="0C3E1745" w:rsidR="00AC5A19" w:rsidRDefault="00AC5A19" w:rsidP="005224AB"/>
    <w:p w14:paraId="277DC11E" w14:textId="1D82BC64" w:rsidR="00AC5A19" w:rsidRDefault="00AC5A19" w:rsidP="005224AB"/>
    <w:p w14:paraId="5789B5D4" w14:textId="53414477" w:rsidR="00AC5A19" w:rsidRDefault="00AC5A19" w:rsidP="005224AB"/>
    <w:p w14:paraId="0C26B442" w14:textId="016887AB" w:rsidR="00AC5A19" w:rsidRDefault="00AC5A19" w:rsidP="005224AB"/>
    <w:p w14:paraId="3657BF10" w14:textId="504FB2AE" w:rsidR="00AC5A19" w:rsidRDefault="00AC5A19" w:rsidP="005224AB"/>
    <w:p w14:paraId="2636DABF" w14:textId="68583FD3" w:rsidR="00AC5A19" w:rsidRDefault="00AC5A19" w:rsidP="005224AB"/>
    <w:p w14:paraId="46F483AF" w14:textId="0660B328" w:rsidR="00AC5A19" w:rsidRDefault="00AC5A19" w:rsidP="005224AB"/>
    <w:p w14:paraId="3A8530B1" w14:textId="6CE682BC" w:rsidR="00AC5A19" w:rsidRDefault="00AC5A19" w:rsidP="005224AB"/>
    <w:p w14:paraId="621D61D5" w14:textId="4BF53C1F" w:rsidR="0074494D" w:rsidRPr="0074494D" w:rsidRDefault="00F14E42" w:rsidP="005224AB">
      <w:r>
        <w:rPr>
          <w:noProof/>
        </w:rPr>
        <w:pict w14:anchorId="779136E2">
          <v:shape id="Zone de texte 1948001865" o:spid="_x0000_s2050" type="#_x0000_t202" style="position:absolute;left:0;text-align:left;margin-left:241.15pt;margin-top:173.95pt;width:268.85pt;height:2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" filled="f" stroked="f">
            <v:textbox>
              <w:txbxContent>
                <w:p w14:paraId="66D08B3B" w14:textId="3451AB87" w:rsidR="000E17D7" w:rsidRPr="00B87D29" w:rsidRDefault="000E17D7" w:rsidP="000E17D7">
                  <w:pP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</w:pPr>
                  <w:r>
                    <w:rPr>
                      <w:rFonts w:ascii="Gill Sans MT" w:hAnsi="Gill Sans MT"/>
                      <w:color w:val="0070C0"/>
                      <w:sz w:val="34"/>
                      <w:szCs w:val="34"/>
                    </w:rPr>
                    <w:t>DUMAS Lucie</w:t>
                  </w:r>
                </w:p>
              </w:txbxContent>
            </v:textbox>
          </v:shape>
        </w:pict>
      </w:r>
      <w:r w:rsidR="0074494D">
        <w:rPr>
          <w:rFonts w:ascii="Arial" w:hAnsi="Arial" w:cs="Arial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4902656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C232070" w14:textId="6BEE0731" w:rsidR="00DA2D1E" w:rsidRDefault="00DA2D1E">
          <w:pPr>
            <w:pStyle w:val="En-ttedetabledesmatires"/>
          </w:pPr>
          <w:r>
            <w:t>Table des matières</w:t>
          </w:r>
        </w:p>
        <w:p w14:paraId="03AFD576" w14:textId="77777777" w:rsidR="00DA2D1E" w:rsidRDefault="00DA2D1E">
          <w:pPr>
            <w:pStyle w:val="TM1"/>
            <w:tabs>
              <w:tab w:val="right" w:leader="dot" w:pos="9057"/>
            </w:tabs>
          </w:pPr>
        </w:p>
        <w:p w14:paraId="096C7562" w14:textId="60D9FEA0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87241" w:history="1">
            <w:r w:rsidR="00442C9B" w:rsidRPr="00810A71">
              <w:rPr>
                <w:rStyle w:val="Lienhypertexte"/>
                <w:noProof/>
              </w:rPr>
              <w:t>LAMP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_Toc145487241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3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20DFE487" w14:textId="66621186" w:rsidR="00442C9B" w:rsidRDefault="00F14E42">
          <w:pPr>
            <w:pStyle w:val="TM2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2" w:history="1">
            <w:r w:rsidR="00442C9B" w:rsidRPr="00810A71">
              <w:rPr>
                <w:rStyle w:val="Lienhypertexte"/>
                <w:noProof/>
              </w:rPr>
              <w:t>Qu’est-ce que LAMP ?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_Toc145487242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3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484EE429" w14:textId="56CB9761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3" w:history="1">
            <w:r w:rsidR="00442C9B" w:rsidRPr="00810A71">
              <w:rPr>
                <w:rStyle w:val="Lienhypertexte"/>
                <w:noProof/>
              </w:rPr>
              <w:t>Le serveur web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_Toc145487243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4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1593DFED" w14:textId="20DE6464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4" w:history="1">
            <w:r w:rsidR="00442C9B" w:rsidRPr="00810A71">
              <w:rPr>
                <w:rStyle w:val="Lienhypertexte"/>
                <w:noProof/>
              </w:rPr>
              <w:t>SQLite3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_Toc145487244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6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65023135" w14:textId="2B907CE8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5" w:history="1">
            <w:r w:rsidR="00442C9B" w:rsidRPr="00810A71">
              <w:rPr>
                <w:rStyle w:val="Lienhypertexte"/>
                <w:noProof/>
              </w:rPr>
              <w:t>MariaDB (MySQL)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_Toc145487245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9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20269B3E" w14:textId="6C17EF40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6" w:history="1">
            <w:r w:rsidR="00442C9B" w:rsidRPr="00810A71">
              <w:rPr>
                <w:rStyle w:val="Lienhypertexte"/>
                <w:noProof/>
              </w:rPr>
              <w:t>PHPMyAdmin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_Toc145487246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12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041E5CF6" w14:textId="22D6311F" w:rsidR="00442C9B" w:rsidRDefault="00F14E42">
          <w:pPr>
            <w:pStyle w:val="TM1"/>
            <w:tabs>
              <w:tab w:val="right" w:leader="dot" w:pos="9057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45487247" w:history="1">
            <w:r w:rsidR="00442C9B" w:rsidRPr="00810A71">
              <w:rPr>
                <w:rStyle w:val="Lienhypertexte"/>
                <w:noProof/>
              </w:rPr>
              <w:t>Finalisation</w:t>
            </w:r>
            <w:r w:rsidR="00442C9B">
              <w:rPr>
                <w:noProof/>
                <w:webHidden/>
              </w:rPr>
              <w:tab/>
            </w:r>
            <w:r w:rsidR="00442C9B">
              <w:rPr>
                <w:noProof/>
                <w:webHidden/>
              </w:rPr>
              <w:fldChar w:fldCharType="begin"/>
            </w:r>
            <w:r w:rsidR="00442C9B">
              <w:rPr>
                <w:noProof/>
                <w:webHidden/>
              </w:rPr>
              <w:instrText xml:space="preserve"> PAGEREF _Toc145487247 \h </w:instrText>
            </w:r>
            <w:r w:rsidR="00442C9B">
              <w:rPr>
                <w:noProof/>
                <w:webHidden/>
              </w:rPr>
            </w:r>
            <w:r w:rsidR="00442C9B">
              <w:rPr>
                <w:noProof/>
                <w:webHidden/>
              </w:rPr>
              <w:fldChar w:fldCharType="separate"/>
            </w:r>
            <w:r w:rsidR="000948E7">
              <w:rPr>
                <w:noProof/>
                <w:webHidden/>
              </w:rPr>
              <w:t>15</w:t>
            </w:r>
            <w:r w:rsidR="00442C9B">
              <w:rPr>
                <w:noProof/>
                <w:webHidden/>
              </w:rPr>
              <w:fldChar w:fldCharType="end"/>
            </w:r>
          </w:hyperlink>
        </w:p>
        <w:p w14:paraId="3AA02EF9" w14:textId="1BE10F21" w:rsidR="00DA2D1E" w:rsidRDefault="00F14E42">
          <w:r>
            <w:rPr>
              <w:b/>
              <w:bCs/>
              <w:noProof/>
            </w:rPr>
            <w:fldChar w:fldCharType="end"/>
          </w:r>
        </w:p>
      </w:sdtContent>
    </w:sdt>
    <w:p w14:paraId="12975494" w14:textId="77777777" w:rsidR="00DA2D1E" w:rsidRDefault="00DA2D1E" w:rsidP="00DA2D1E"/>
    <w:p w14:paraId="4014D211" w14:textId="2A620E96" w:rsidR="0029129A" w:rsidRDefault="00B05D15" w:rsidP="0029129A">
      <w:pPr>
        <w:pStyle w:val="Titre1"/>
      </w:pPr>
      <w:bookmarkStart w:id="0" w:name="_Toc145487241"/>
      <w:r>
        <w:lastRenderedPageBreak/>
        <w:t>LAMP</w:t>
      </w:r>
      <w:bookmarkEnd w:id="0"/>
    </w:p>
    <w:p w14:paraId="6E6B228F" w14:textId="66BB264A" w:rsidR="0029129A" w:rsidRDefault="0029129A" w:rsidP="00677FFB">
      <w:pPr>
        <w:pStyle w:val="Titre2"/>
      </w:pPr>
      <w:r>
        <w:br/>
      </w:r>
      <w:bookmarkStart w:id="1" w:name="_Toc145487242"/>
      <w:r>
        <w:t>Qu’est-ce qu</w:t>
      </w:r>
      <w:r w:rsidR="00B05D15">
        <w:t>e LAMP ?</w:t>
      </w:r>
      <w:bookmarkEnd w:id="1"/>
    </w:p>
    <w:p w14:paraId="0AE6D1F3" w14:textId="77777777" w:rsidR="00135E5E" w:rsidRDefault="00135E5E" w:rsidP="00135E5E"/>
    <w:p w14:paraId="2B71EFD3" w14:textId="7B0F54FE" w:rsidR="00135E5E" w:rsidRDefault="00135E5E" w:rsidP="00135E5E">
      <w:pPr>
        <w:ind w:firstLine="709"/>
      </w:pPr>
      <w:r>
        <w:t>LAMP est un ensemble de logiciels libres permettant de construire des serveurs de sites web. L’acronyme LAMP signifie Linux Apache My</w:t>
      </w:r>
      <w:r w:rsidR="006235B1">
        <w:t>SQL</w:t>
      </w:r>
      <w:r>
        <w:t xml:space="preserve"> (ou </w:t>
      </w:r>
      <w:proofErr w:type="spellStart"/>
      <w:r>
        <w:t>MariaDB</w:t>
      </w:r>
      <w:proofErr w:type="spellEnd"/>
      <w:r>
        <w:t>) PHP :</w:t>
      </w:r>
    </w:p>
    <w:p w14:paraId="5E4713A3" w14:textId="79CAD1D8" w:rsidR="00135E5E" w:rsidRDefault="00135E5E" w:rsidP="00135E5E">
      <w:pPr>
        <w:pStyle w:val="Paragraphedeliste"/>
        <w:numPr>
          <w:ilvl w:val="0"/>
          <w:numId w:val="8"/>
        </w:numPr>
      </w:pPr>
      <w:r>
        <w:t>« Linux » fait référence au système d’exploitation compatible avec cet ensemble de logiciels. Il en existe également pour Windows (WAMP) ou encore Mac (MAMP)</w:t>
      </w:r>
      <w:r w:rsidR="006235B1">
        <w:t>.</w:t>
      </w:r>
    </w:p>
    <w:p w14:paraId="153694DB" w14:textId="60985151" w:rsidR="00135E5E" w:rsidRDefault="00135E5E" w:rsidP="00135E5E">
      <w:pPr>
        <w:pStyle w:val="Paragraphedeliste"/>
        <w:numPr>
          <w:ilvl w:val="0"/>
          <w:numId w:val="8"/>
        </w:numPr>
      </w:pPr>
      <w:r>
        <w:t xml:space="preserve">Apache </w:t>
      </w:r>
      <w:r w:rsidR="006235B1">
        <w:t xml:space="preserve">est un logiciel </w:t>
      </w:r>
      <w:r w:rsidR="00B829E1">
        <w:t>de serveurs gratuits et open-source permettant la création et la gestion de serveurs web.</w:t>
      </w:r>
    </w:p>
    <w:p w14:paraId="6CCCA3A0" w14:textId="5DD04236" w:rsidR="00135E5E" w:rsidRDefault="006235B1" w:rsidP="00135E5E">
      <w:pPr>
        <w:pStyle w:val="Paragraphedeliste"/>
        <w:numPr>
          <w:ilvl w:val="0"/>
          <w:numId w:val="8"/>
        </w:numPr>
      </w:pPr>
      <w:r>
        <w:t>MySQL est un SGBDR</w:t>
      </w:r>
      <w:r w:rsidR="00B829E1">
        <w:t xml:space="preserve">, c’est-à-dire un </w:t>
      </w:r>
      <w:r>
        <w:t xml:space="preserve">Système de Gestion de Bases de Données Relationnelles </w:t>
      </w:r>
      <w:r w:rsidR="00B829E1">
        <w:t>open-source.</w:t>
      </w:r>
    </w:p>
    <w:p w14:paraId="06BE9D6E" w14:textId="4BD01126" w:rsidR="00135E5E" w:rsidRPr="00135E5E" w:rsidRDefault="00135E5E" w:rsidP="00135E5E">
      <w:pPr>
        <w:pStyle w:val="Paragraphedeliste"/>
        <w:numPr>
          <w:ilvl w:val="0"/>
          <w:numId w:val="8"/>
        </w:numPr>
      </w:pPr>
      <w:r>
        <w:t>PHP</w:t>
      </w:r>
      <w:r w:rsidR="00442C9B">
        <w:t xml:space="preserve"> (ou PHP </w:t>
      </w:r>
      <w:proofErr w:type="spellStart"/>
      <w:r w:rsidR="00442C9B">
        <w:t>Hypertext</w:t>
      </w:r>
      <w:proofErr w:type="spellEnd"/>
      <w:r w:rsidR="00442C9B">
        <w:t xml:space="preserve"> </w:t>
      </w:r>
      <w:proofErr w:type="spellStart"/>
      <w:r w:rsidR="00442C9B">
        <w:t>Preprocessor</w:t>
      </w:r>
      <w:proofErr w:type="spellEnd"/>
      <w:r w:rsidR="00442C9B">
        <w:t>) est un langage de scripts généraliste et open-source, spécialement conçu pour le développement d’applications web. Il peut être intégré facilement au HTML.</w:t>
      </w:r>
    </w:p>
    <w:p w14:paraId="2204982C" w14:textId="654FF107" w:rsidR="00A00073" w:rsidRDefault="00DF1E00" w:rsidP="00A00073">
      <w:pPr>
        <w:pStyle w:val="Titre1"/>
      </w:pPr>
      <w:bookmarkStart w:id="2" w:name="_Toc145487243"/>
      <w:r>
        <w:lastRenderedPageBreak/>
        <w:t>Le serveur web</w:t>
      </w:r>
      <w:bookmarkEnd w:id="2"/>
    </w:p>
    <w:p w14:paraId="4B19CC63" w14:textId="77777777" w:rsidR="00A00073" w:rsidRDefault="00A00073" w:rsidP="00A00073"/>
    <w:p w14:paraId="69040666" w14:textId="77777777" w:rsidR="00DF1E00" w:rsidRDefault="00DF1E00" w:rsidP="00A00073">
      <w:r>
        <w:tab/>
        <w:t xml:space="preserve">Lors de la dernière mission, nous avions installé apache2 afin de créer notre serveur web. Pour plus de détails, nous pouvons nous référer à la mission « Installation de conteneurs LXC ». </w:t>
      </w:r>
    </w:p>
    <w:p w14:paraId="56EB2F03" w14:textId="48BC3BCA" w:rsidR="00DF1E00" w:rsidRDefault="00DF1E00" w:rsidP="00DF1E00">
      <w:pPr>
        <w:ind w:firstLine="709"/>
      </w:pPr>
      <w:r>
        <w:t xml:space="preserve">Pour cette mission, nous effectuerons nos manipulations majoritairement dans le conteneur web. Nous pouvons vérifier qu’il soit bien installé et lancé grâce aux commandes </w:t>
      </w:r>
      <w:proofErr w:type="spellStart"/>
      <w:r>
        <w:t>netstat</w:t>
      </w:r>
      <w:proofErr w:type="spellEnd"/>
      <w:r>
        <w:t xml:space="preserve"> et </w:t>
      </w:r>
      <w:proofErr w:type="spellStart"/>
      <w:r>
        <w:t>systemctl</w:t>
      </w:r>
      <w:proofErr w:type="spellEnd"/>
      <w:r>
        <w:t> :</w:t>
      </w:r>
    </w:p>
    <w:p w14:paraId="164C52DF" w14:textId="34635136" w:rsidR="00264EFC" w:rsidRDefault="00F14E42" w:rsidP="00264EFC">
      <w:r>
        <w:rPr>
          <w:noProof/>
        </w:rPr>
        <w:pict w14:anchorId="0630EFDE">
          <v:rect id="_x0000_s2054" style="position:absolute;left:0;text-align:left;margin-left:-9.25pt;margin-top:15.95pt;width:470.75pt;height:38.2pt;z-index:-251653120" fillcolor="#1c1a10 [334]" stroked="f"/>
        </w:pict>
      </w:r>
    </w:p>
    <w:p w14:paraId="3FDA58ED" w14:textId="1421FDF9" w:rsidR="00090F1C" w:rsidRPr="00E1535B" w:rsidRDefault="00090F1C" w:rsidP="00264EFC">
      <w:pPr>
        <w:spacing w:after="0"/>
        <w:rPr>
          <w:color w:val="FFFFFF" w:themeColor="background1"/>
        </w:rPr>
      </w:pPr>
      <w:proofErr w:type="spellStart"/>
      <w:r w:rsidRPr="00E1535B">
        <w:rPr>
          <w:color w:val="FFFFFF" w:themeColor="background1"/>
        </w:rPr>
        <w:t>systemctl</w:t>
      </w:r>
      <w:proofErr w:type="spellEnd"/>
      <w:r w:rsidRPr="00E1535B">
        <w:rPr>
          <w:color w:val="FFFFFF" w:themeColor="background1"/>
        </w:rPr>
        <w:t xml:space="preserve"> </w:t>
      </w:r>
      <w:proofErr w:type="spellStart"/>
      <w:r w:rsidRPr="00E1535B">
        <w:rPr>
          <w:color w:val="FFFFFF" w:themeColor="background1"/>
        </w:rPr>
        <w:t>status</w:t>
      </w:r>
      <w:proofErr w:type="spellEnd"/>
      <w:r w:rsidRPr="00E1535B">
        <w:rPr>
          <w:color w:val="FFFFFF" w:themeColor="background1"/>
        </w:rPr>
        <w:t xml:space="preserve"> apache2</w:t>
      </w:r>
    </w:p>
    <w:p w14:paraId="371236B9" w14:textId="372E8623" w:rsidR="00264EFC" w:rsidRPr="00E1535B" w:rsidRDefault="00264EFC" w:rsidP="00090F1C">
      <w:pPr>
        <w:spacing w:after="0"/>
        <w:rPr>
          <w:color w:val="FFFFFF" w:themeColor="background1"/>
        </w:rPr>
      </w:pPr>
      <w:proofErr w:type="spellStart"/>
      <w:r w:rsidRPr="00E1535B">
        <w:rPr>
          <w:color w:val="FFFFFF" w:themeColor="background1"/>
        </w:rPr>
        <w:t>netstat</w:t>
      </w:r>
      <w:proofErr w:type="spellEnd"/>
      <w:r w:rsidRPr="00E1535B">
        <w:rPr>
          <w:color w:val="FFFFFF" w:themeColor="background1"/>
        </w:rPr>
        <w:t xml:space="preserve"> -</w:t>
      </w:r>
      <w:proofErr w:type="spellStart"/>
      <w:r w:rsidRPr="00E1535B">
        <w:rPr>
          <w:color w:val="FFFFFF" w:themeColor="background1"/>
        </w:rPr>
        <w:t>nat</w:t>
      </w:r>
      <w:proofErr w:type="spellEnd"/>
    </w:p>
    <w:p w14:paraId="00A43C41" w14:textId="77777777" w:rsidR="00264EFC" w:rsidRPr="00E1535B" w:rsidRDefault="00264EFC" w:rsidP="00264EFC">
      <w:pPr>
        <w:rPr>
          <w:color w:val="FFFFFF" w:themeColor="background1"/>
        </w:rPr>
      </w:pPr>
    </w:p>
    <w:p w14:paraId="0A8BF741" w14:textId="5644DDEB" w:rsidR="00090F1C" w:rsidRDefault="00090F1C" w:rsidP="00264EFC">
      <w:r>
        <w:rPr>
          <w:noProof/>
        </w:rPr>
        <w:drawing>
          <wp:anchor distT="0" distB="0" distL="114300" distR="114300" simplePos="0" relativeHeight="251643904" behindDoc="0" locked="0" layoutInCell="1" allowOverlap="1" wp14:anchorId="47CEF7D3" wp14:editId="11DF7468">
            <wp:simplePos x="0" y="0"/>
            <wp:positionH relativeFrom="column">
              <wp:posOffset>-635</wp:posOffset>
            </wp:positionH>
            <wp:positionV relativeFrom="paragraph">
              <wp:posOffset>620395</wp:posOffset>
            </wp:positionV>
            <wp:extent cx="5759450" cy="978535"/>
            <wp:effectExtent l="0" t="0" r="0" b="0"/>
            <wp:wrapTopAndBottom/>
            <wp:docPr id="60238085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535B">
        <w:rPr>
          <w:color w:val="FFFFFF" w:themeColor="background1"/>
        </w:rPr>
        <w:tab/>
      </w:r>
      <w:r>
        <w:t xml:space="preserve">La commande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apache 2 nous permet de voir si le service est en cours d’exécution, s’il est à l’arrêt ou s’il rencontre des difficultés à démarrer. </w:t>
      </w:r>
    </w:p>
    <w:p w14:paraId="290D4722" w14:textId="43A789EE" w:rsidR="00090F1C" w:rsidRDefault="00090F1C" w:rsidP="00264EFC"/>
    <w:p w14:paraId="4C71955A" w14:textId="616E3D7B" w:rsidR="00090F1C" w:rsidRPr="00090F1C" w:rsidRDefault="00090F1C" w:rsidP="00264EFC">
      <w:r>
        <w:tab/>
        <w:t xml:space="preserve">Nous pouvons également voir lorsque nous effectuons cette commande le PID du service. L’identifiant de processus, ou PID (Process Identifier) est un code unique attribué à tout processus lors de son démarrage (uniquement sur les systèmes Unix ou Windows). Le PID attribué à apache2 lors de ce démarrage est 30086. Le PID est aussi trouvable en effectuant la commande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natp</w:t>
      </w:r>
      <w:proofErr w:type="spellEnd"/>
      <w:r>
        <w:t>.</w:t>
      </w:r>
    </w:p>
    <w:p w14:paraId="4E2AD6C9" w14:textId="1E909674" w:rsidR="00264EFC" w:rsidRDefault="00264EFC" w:rsidP="00264EFC">
      <w:pPr>
        <w:ind w:firstLine="709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6D3104BB" wp14:editId="25B48D3B">
            <wp:simplePos x="0" y="0"/>
            <wp:positionH relativeFrom="column">
              <wp:posOffset>-635</wp:posOffset>
            </wp:positionH>
            <wp:positionV relativeFrom="paragraph">
              <wp:posOffset>792480</wp:posOffset>
            </wp:positionV>
            <wp:extent cx="5760720" cy="981710"/>
            <wp:effectExtent l="0" t="0" r="0" b="0"/>
            <wp:wrapTopAndBottom/>
            <wp:docPr id="1970170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commande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</w:t>
      </w:r>
      <w:proofErr w:type="spellEnd"/>
      <w:r>
        <w:t xml:space="preserve"> nous indique tous les ports en mode « </w:t>
      </w:r>
      <w:proofErr w:type="spellStart"/>
      <w:r>
        <w:t>Listen</w:t>
      </w:r>
      <w:proofErr w:type="spellEnd"/>
      <w:r>
        <w:t> » (ou écoute) de notre conteneur. Pour vérifier qu’apache2 soit fonctionnel, nous vérifions que le port 80 soit bien en écoute :</w:t>
      </w:r>
    </w:p>
    <w:p w14:paraId="63BC48C5" w14:textId="77777777" w:rsidR="00264EFC" w:rsidRDefault="00264EFC" w:rsidP="00264EFC">
      <w:pPr>
        <w:ind w:firstLine="709"/>
      </w:pPr>
    </w:p>
    <w:p w14:paraId="4C694903" w14:textId="17F8B3AF" w:rsidR="00264EFC" w:rsidRDefault="003A6441" w:rsidP="00264EFC">
      <w:pPr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0F3A2126" wp14:editId="42A1C20B">
            <wp:simplePos x="0" y="0"/>
            <wp:positionH relativeFrom="column">
              <wp:posOffset>365125</wp:posOffset>
            </wp:positionH>
            <wp:positionV relativeFrom="paragraph">
              <wp:posOffset>598805</wp:posOffset>
            </wp:positionV>
            <wp:extent cx="5019675" cy="2025248"/>
            <wp:effectExtent l="0" t="0" r="0" b="0"/>
            <wp:wrapTopAndBottom/>
            <wp:docPr id="18485133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25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4EFC">
        <w:t>Pour modifier le port d’écoute d’apache2, nous devons changer le fichier /</w:t>
      </w:r>
      <w:proofErr w:type="spellStart"/>
      <w:r w:rsidR="00264EFC">
        <w:t>etc</w:t>
      </w:r>
      <w:proofErr w:type="spellEnd"/>
      <w:r w:rsidR="00264EFC">
        <w:t>/apache2/</w:t>
      </w:r>
      <w:proofErr w:type="spellStart"/>
      <w:r w:rsidR="00264EFC">
        <w:t>ports.conf</w:t>
      </w:r>
      <w:proofErr w:type="spellEnd"/>
      <w:r w:rsidR="00264EFC">
        <w:t xml:space="preserve"> comme ceci :</w:t>
      </w:r>
    </w:p>
    <w:p w14:paraId="3C2DF87D" w14:textId="77777777" w:rsidR="003A6441" w:rsidRDefault="003A6441" w:rsidP="00264EFC">
      <w:pPr>
        <w:ind w:firstLine="709"/>
      </w:pPr>
    </w:p>
    <w:p w14:paraId="5097C084" w14:textId="754F89B0" w:rsidR="003A6441" w:rsidRDefault="00A2335B" w:rsidP="00264EFC">
      <w:pPr>
        <w:ind w:firstLine="709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7241D5C0" wp14:editId="38120311">
            <wp:simplePos x="0" y="0"/>
            <wp:positionH relativeFrom="column">
              <wp:posOffset>-635</wp:posOffset>
            </wp:positionH>
            <wp:positionV relativeFrom="paragraph">
              <wp:posOffset>539115</wp:posOffset>
            </wp:positionV>
            <wp:extent cx="5760720" cy="1122680"/>
            <wp:effectExtent l="0" t="0" r="0" b="0"/>
            <wp:wrapTopAndBottom/>
            <wp:docPr id="105312582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441">
        <w:t xml:space="preserve">Si nous redémarrons le service apache et que nous retapons la commande </w:t>
      </w:r>
      <w:proofErr w:type="spellStart"/>
      <w:r w:rsidR="003A6441">
        <w:t>netstat</w:t>
      </w:r>
      <w:proofErr w:type="spellEnd"/>
      <w:r w:rsidR="003A6441">
        <w:t xml:space="preserve"> -</w:t>
      </w:r>
      <w:proofErr w:type="spellStart"/>
      <w:r w:rsidR="003A6441">
        <w:t>nat</w:t>
      </w:r>
      <w:proofErr w:type="spellEnd"/>
      <w:r w:rsidR="003A6441">
        <w:t>, nous voyons qu’apache n’écoute plus le port 80. Il écoute maintenant le port 1234.</w:t>
      </w:r>
    </w:p>
    <w:p w14:paraId="270141A2" w14:textId="77777777" w:rsidR="00A2335B" w:rsidRDefault="00A2335B" w:rsidP="00264EFC">
      <w:pPr>
        <w:ind w:firstLine="709"/>
      </w:pPr>
    </w:p>
    <w:p w14:paraId="7132BB34" w14:textId="067D3614" w:rsidR="00264EFC" w:rsidRPr="00264EFC" w:rsidRDefault="00A2335B" w:rsidP="00A2335B">
      <w:r>
        <w:t>Pour le service apache2, les fichiers de log sont situés dans le dossier /var/log/apache2</w:t>
      </w:r>
    </w:p>
    <w:p w14:paraId="21A8394A" w14:textId="7C243CE9" w:rsidR="00137D4F" w:rsidRDefault="00DF1E00" w:rsidP="00137D4F">
      <w:pPr>
        <w:pStyle w:val="Titre1"/>
      </w:pPr>
      <w:bookmarkStart w:id="3" w:name="_Toc145487244"/>
      <w:r>
        <w:lastRenderedPageBreak/>
        <w:t>SQLite3</w:t>
      </w:r>
      <w:bookmarkEnd w:id="3"/>
    </w:p>
    <w:p w14:paraId="31F2A6FA" w14:textId="77777777" w:rsidR="00137D4F" w:rsidRDefault="00137D4F" w:rsidP="00137D4F"/>
    <w:p w14:paraId="56CFE3DE" w14:textId="1B982207" w:rsidR="0054751E" w:rsidRDefault="00A2335B" w:rsidP="00A2335B">
      <w:pPr>
        <w:tabs>
          <w:tab w:val="left" w:pos="709"/>
          <w:tab w:val="left" w:pos="2772"/>
        </w:tabs>
      </w:pPr>
      <w:r>
        <w:tab/>
        <w:t>Nous allons maintenant installer SQLite3. Pour ce faire, nous allons mettre à jour nos paquets et télécharger les nouveaux paquets nécessaires :</w:t>
      </w:r>
    </w:p>
    <w:p w14:paraId="57F2CB9E" w14:textId="36C375BF" w:rsidR="00A2335B" w:rsidRDefault="00F14E42" w:rsidP="00A2335B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56" style="position:absolute;left:0;text-align:left;margin-left:-8.65pt;margin-top:17.1pt;width:470.75pt;height:38.2pt;z-index:-251652096" fillcolor="#1c1a10 [334]" stroked="f"/>
        </w:pict>
      </w:r>
    </w:p>
    <w:p w14:paraId="293DFD4B" w14:textId="50A34A08" w:rsidR="00A2335B" w:rsidRPr="00A2335B" w:rsidRDefault="00A2335B" w:rsidP="00A2335B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A2335B">
        <w:rPr>
          <w:color w:val="FFFFFF" w:themeColor="background1"/>
          <w:lang w:val="en-US"/>
        </w:rPr>
        <w:t>apt update</w:t>
      </w:r>
      <w:r w:rsidR="00A82DEC">
        <w:rPr>
          <w:color w:val="FFFFFF" w:themeColor="background1"/>
          <w:lang w:val="en-US"/>
        </w:rPr>
        <w:t xml:space="preserve"> &amp;&amp; apt upgrade</w:t>
      </w:r>
    </w:p>
    <w:p w14:paraId="15530930" w14:textId="4C8C3332" w:rsidR="00A2335B" w:rsidRDefault="00A2335B" w:rsidP="00A2335B">
      <w:pPr>
        <w:tabs>
          <w:tab w:val="left" w:pos="709"/>
          <w:tab w:val="left" w:pos="2772"/>
        </w:tabs>
        <w:rPr>
          <w:color w:val="FFFFFF" w:themeColor="background1"/>
          <w:lang w:val="en-US"/>
        </w:rPr>
      </w:pPr>
      <w:r w:rsidRPr="00A2335B">
        <w:rPr>
          <w:color w:val="FFFFFF" w:themeColor="background1"/>
          <w:lang w:val="en-US"/>
        </w:rPr>
        <w:t>apt install sqlite3 php-sqlite3 libapache2-mod-php</w:t>
      </w:r>
    </w:p>
    <w:p w14:paraId="16D26CD0" w14:textId="77777777" w:rsidR="00A2335B" w:rsidRDefault="00A2335B" w:rsidP="00A2335B">
      <w:pPr>
        <w:tabs>
          <w:tab w:val="left" w:pos="709"/>
          <w:tab w:val="left" w:pos="2772"/>
        </w:tabs>
        <w:rPr>
          <w:color w:val="FFFFFF" w:themeColor="background1"/>
          <w:lang w:val="en-US"/>
        </w:rPr>
      </w:pPr>
    </w:p>
    <w:p w14:paraId="562ABEE2" w14:textId="35140357" w:rsidR="00A2335B" w:rsidRDefault="00A2335B" w:rsidP="00A2335B">
      <w:pPr>
        <w:tabs>
          <w:tab w:val="left" w:pos="709"/>
          <w:tab w:val="left" w:pos="2772"/>
        </w:tabs>
      </w:pPr>
      <w:r w:rsidRPr="00A2335B">
        <w:t>Voici la liste de</w:t>
      </w:r>
      <w:r>
        <w:t>s modules complémentaires installés :</w:t>
      </w:r>
    </w:p>
    <w:p w14:paraId="7841FA52" w14:textId="77777777" w:rsidR="00A2335B" w:rsidRDefault="00A2335B" w:rsidP="00A2335B">
      <w:pPr>
        <w:tabs>
          <w:tab w:val="left" w:pos="709"/>
          <w:tab w:val="left" w:pos="2772"/>
        </w:tabs>
      </w:pPr>
    </w:p>
    <w:p w14:paraId="798BBBD0" w14:textId="77777777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 xml:space="preserve">libapache2-mod-php </w:t>
      </w:r>
    </w:p>
    <w:p w14:paraId="24235120" w14:textId="77777777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 xml:space="preserve">libapache2-mod-php7.4 </w:t>
      </w:r>
    </w:p>
    <w:p w14:paraId="5944ABB7" w14:textId="00B1129A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libreadline8</w:t>
      </w:r>
    </w:p>
    <w:p w14:paraId="6B269A9B" w14:textId="555621D5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libsodium23</w:t>
      </w:r>
    </w:p>
    <w:p w14:paraId="3875FD88" w14:textId="6DC0058E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proofErr w:type="spellStart"/>
      <w:r w:rsidRPr="002A0170">
        <w:t>php-common</w:t>
      </w:r>
      <w:proofErr w:type="spellEnd"/>
    </w:p>
    <w:p w14:paraId="35816772" w14:textId="7065FD95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php-sqlite3</w:t>
      </w:r>
    </w:p>
    <w:p w14:paraId="04D930E8" w14:textId="6466D00B" w:rsidR="00A2335B" w:rsidRPr="002A0170" w:rsidRDefault="00A2335B" w:rsidP="0023104F">
      <w:pPr>
        <w:tabs>
          <w:tab w:val="left" w:pos="709"/>
          <w:tab w:val="left" w:pos="2772"/>
        </w:tabs>
        <w:spacing w:after="0"/>
      </w:pPr>
      <w:r w:rsidRPr="002A0170">
        <w:t>php7.4-cli</w:t>
      </w:r>
    </w:p>
    <w:p w14:paraId="6FF22F56" w14:textId="23A13AB8" w:rsidR="0023104F" w:rsidRPr="002A0170" w:rsidRDefault="0023104F" w:rsidP="0023104F">
      <w:pPr>
        <w:tabs>
          <w:tab w:val="left" w:pos="709"/>
          <w:tab w:val="left" w:pos="2772"/>
        </w:tabs>
        <w:spacing w:after="0"/>
      </w:pPr>
      <w:r w:rsidRPr="002A0170">
        <w:t>php7.4-common</w:t>
      </w:r>
    </w:p>
    <w:p w14:paraId="3DE28CCB" w14:textId="6FB277DF" w:rsidR="0023104F" w:rsidRPr="002A0170" w:rsidRDefault="0023104F" w:rsidP="0023104F">
      <w:pPr>
        <w:tabs>
          <w:tab w:val="left" w:pos="709"/>
          <w:tab w:val="left" w:pos="2772"/>
        </w:tabs>
        <w:spacing w:after="0"/>
      </w:pPr>
      <w:r w:rsidRPr="002A0170">
        <w:t>php7.4-json</w:t>
      </w:r>
    </w:p>
    <w:p w14:paraId="1CA05FCD" w14:textId="6F009575" w:rsidR="0023104F" w:rsidRDefault="0023104F" w:rsidP="0023104F">
      <w:pPr>
        <w:tabs>
          <w:tab w:val="left" w:pos="709"/>
          <w:tab w:val="left" w:pos="2772"/>
        </w:tabs>
        <w:spacing w:after="0"/>
        <w:rPr>
          <w:lang w:val="en-US"/>
        </w:rPr>
      </w:pPr>
      <w:r>
        <w:rPr>
          <w:lang w:val="en-US"/>
        </w:rPr>
        <w:t>php7.4-opcache</w:t>
      </w:r>
    </w:p>
    <w:p w14:paraId="3947EB94" w14:textId="0549FD8D" w:rsidR="0023104F" w:rsidRDefault="0023104F" w:rsidP="0023104F">
      <w:pPr>
        <w:tabs>
          <w:tab w:val="left" w:pos="709"/>
          <w:tab w:val="left" w:pos="2772"/>
        </w:tabs>
        <w:spacing w:after="0"/>
        <w:rPr>
          <w:lang w:val="en-US"/>
        </w:rPr>
      </w:pPr>
      <w:r>
        <w:rPr>
          <w:lang w:val="en-US"/>
        </w:rPr>
        <w:t>php7.4-readline</w:t>
      </w:r>
    </w:p>
    <w:p w14:paraId="046E7D5A" w14:textId="4D3B1E97" w:rsidR="0023104F" w:rsidRDefault="0023104F" w:rsidP="0023104F">
      <w:pPr>
        <w:tabs>
          <w:tab w:val="left" w:pos="709"/>
          <w:tab w:val="left" w:pos="2772"/>
        </w:tabs>
        <w:spacing w:after="0"/>
        <w:rPr>
          <w:lang w:val="en-US"/>
        </w:rPr>
      </w:pPr>
      <w:r>
        <w:rPr>
          <w:lang w:val="en-US"/>
        </w:rPr>
        <w:t>php7.4-sqlite3</w:t>
      </w:r>
      <w:r>
        <w:rPr>
          <w:lang w:val="en-US"/>
        </w:rPr>
        <w:br/>
      </w:r>
      <w:proofErr w:type="spellStart"/>
      <w:r>
        <w:rPr>
          <w:lang w:val="en-US"/>
        </w:rPr>
        <w:t>psmisc</w:t>
      </w:r>
      <w:proofErr w:type="spellEnd"/>
    </w:p>
    <w:p w14:paraId="347D0F43" w14:textId="66CDC252" w:rsidR="0023104F" w:rsidRPr="002A0170" w:rsidRDefault="0023104F" w:rsidP="0023104F">
      <w:pPr>
        <w:tabs>
          <w:tab w:val="left" w:pos="709"/>
          <w:tab w:val="left" w:pos="2772"/>
        </w:tabs>
        <w:spacing w:after="0"/>
      </w:pPr>
      <w:proofErr w:type="spellStart"/>
      <w:r w:rsidRPr="002A0170">
        <w:t>readline-common</w:t>
      </w:r>
      <w:proofErr w:type="spellEnd"/>
    </w:p>
    <w:p w14:paraId="0E5F42B9" w14:textId="4979B53B" w:rsidR="0023104F" w:rsidRPr="002A0170" w:rsidRDefault="0023104F" w:rsidP="0023104F">
      <w:pPr>
        <w:tabs>
          <w:tab w:val="left" w:pos="709"/>
          <w:tab w:val="left" w:pos="2772"/>
        </w:tabs>
      </w:pPr>
      <w:r w:rsidRPr="002A0170">
        <w:t>sqlite3</w:t>
      </w:r>
    </w:p>
    <w:p w14:paraId="411B3158" w14:textId="77777777" w:rsidR="0023104F" w:rsidRPr="002A0170" w:rsidRDefault="0023104F" w:rsidP="0023104F">
      <w:pPr>
        <w:tabs>
          <w:tab w:val="left" w:pos="709"/>
          <w:tab w:val="left" w:pos="2772"/>
        </w:tabs>
      </w:pPr>
    </w:p>
    <w:p w14:paraId="0EDCF323" w14:textId="4722248E" w:rsidR="0023104F" w:rsidRDefault="0023104F" w:rsidP="0023104F">
      <w:pPr>
        <w:tabs>
          <w:tab w:val="left" w:pos="709"/>
          <w:tab w:val="left" w:pos="2772"/>
        </w:tabs>
      </w:pPr>
      <w:r>
        <w:tab/>
      </w:r>
      <w:r w:rsidRPr="0023104F">
        <w:t xml:space="preserve">Nous créons un script </w:t>
      </w:r>
      <w:proofErr w:type="spellStart"/>
      <w:r w:rsidRPr="0023104F">
        <w:t>i</w:t>
      </w:r>
      <w:r>
        <w:t>nfo.php</w:t>
      </w:r>
      <w:proofErr w:type="spellEnd"/>
      <w:r>
        <w:t xml:space="preserve"> dans notre dossier /var/www/html qui nous servira à vérifier la librairie PDO pour SQLite3 en accédant à notre site : </w:t>
      </w:r>
      <w:r w:rsidRPr="0023104F">
        <w:t>http://10.31.96.50/info.php</w:t>
      </w:r>
    </w:p>
    <w:p w14:paraId="6CDFE62E" w14:textId="38B83BF6" w:rsidR="0023104F" w:rsidRDefault="00F14E42" w:rsidP="0023104F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57" style="position:absolute;left:0;text-align:left;margin-left:-8.65pt;margin-top:16.25pt;width:470.75pt;height:52pt;z-index:-251651072" fillcolor="#1c1a10 [334]" stroked="f"/>
        </w:pict>
      </w:r>
    </w:p>
    <w:p w14:paraId="66A1C4CE" w14:textId="077F739E" w:rsidR="0023104F" w:rsidRPr="0023104F" w:rsidRDefault="0023104F" w:rsidP="0023104F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3104F">
        <w:rPr>
          <w:color w:val="FFFFFF" w:themeColor="background1"/>
        </w:rPr>
        <w:t>&lt;?</w:t>
      </w:r>
      <w:proofErr w:type="spellStart"/>
      <w:r w:rsidRPr="0023104F">
        <w:rPr>
          <w:color w:val="FFFFFF" w:themeColor="background1"/>
        </w:rPr>
        <w:t>php</w:t>
      </w:r>
      <w:proofErr w:type="spellEnd"/>
    </w:p>
    <w:p w14:paraId="64BE0871" w14:textId="3513946B" w:rsidR="0023104F" w:rsidRPr="0023104F" w:rsidRDefault="0023104F" w:rsidP="0023104F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3104F">
        <w:rPr>
          <w:color w:val="FFFFFF" w:themeColor="background1"/>
        </w:rPr>
        <w:tab/>
      </w:r>
      <w:proofErr w:type="spellStart"/>
      <w:r>
        <w:rPr>
          <w:color w:val="FFFFFF" w:themeColor="background1"/>
        </w:rPr>
        <w:t>p</w:t>
      </w:r>
      <w:r w:rsidRPr="0023104F">
        <w:rPr>
          <w:color w:val="FFFFFF" w:themeColor="background1"/>
        </w:rPr>
        <w:t>hpinfo</w:t>
      </w:r>
      <w:proofErr w:type="spellEnd"/>
      <w:r w:rsidRPr="0023104F">
        <w:rPr>
          <w:color w:val="FFFFFF" w:themeColor="background1"/>
        </w:rPr>
        <w:t>() ;</w:t>
      </w:r>
    </w:p>
    <w:p w14:paraId="0457B7A9" w14:textId="28F0F138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46976" behindDoc="0" locked="0" layoutInCell="1" allowOverlap="1" wp14:anchorId="17E5CEE3" wp14:editId="260C74D9">
            <wp:simplePos x="0" y="0"/>
            <wp:positionH relativeFrom="column">
              <wp:posOffset>-635</wp:posOffset>
            </wp:positionH>
            <wp:positionV relativeFrom="paragraph">
              <wp:posOffset>494030</wp:posOffset>
            </wp:positionV>
            <wp:extent cx="5760720" cy="654050"/>
            <wp:effectExtent l="0" t="0" r="0" b="0"/>
            <wp:wrapTopAndBottom/>
            <wp:docPr id="12003495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3104F">
        <w:rPr>
          <w:color w:val="FFFFFF" w:themeColor="background1"/>
        </w:rPr>
        <w:t>?&gt;</w:t>
      </w:r>
    </w:p>
    <w:p w14:paraId="2520E4BD" w14:textId="089198F7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</w:p>
    <w:p w14:paraId="202BA707" w14:textId="686C9730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</w:p>
    <w:p w14:paraId="414AD3F9" w14:textId="48545185" w:rsidR="0023104F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</w:p>
    <w:p w14:paraId="37740FC2" w14:textId="47611C3E" w:rsidR="0023104F" w:rsidRDefault="0023104F" w:rsidP="0023104F">
      <w:pPr>
        <w:tabs>
          <w:tab w:val="left" w:pos="709"/>
          <w:tab w:val="left" w:pos="2772"/>
        </w:tabs>
      </w:pPr>
      <w:r>
        <w:rPr>
          <w:color w:val="FFFFFF" w:themeColor="background1"/>
        </w:rPr>
        <w:lastRenderedPageBreak/>
        <w:tab/>
      </w:r>
      <w:r>
        <w:t>Toujours dans le dossier /var/www/html, nous devons créer une base de données correspondant au cahier des charges à l’aide de la commande suivante et du SQL nécessaire :</w:t>
      </w:r>
    </w:p>
    <w:p w14:paraId="5B01819F" w14:textId="1C052032" w:rsidR="0023104F" w:rsidRDefault="00F14E42" w:rsidP="0023104F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59" style="position:absolute;left:0;text-align:left;margin-left:-8.65pt;margin-top:13.8pt;width:470.75pt;height:30.4pt;z-index:-251650048" fillcolor="#1c1a10 [334]" stroked="f"/>
        </w:pict>
      </w:r>
    </w:p>
    <w:p w14:paraId="3AF72BF1" w14:textId="48A18419" w:rsidR="0023104F" w:rsidRPr="008131E4" w:rsidRDefault="0023104F" w:rsidP="0023104F">
      <w:pPr>
        <w:tabs>
          <w:tab w:val="left" w:pos="709"/>
          <w:tab w:val="left" w:pos="2772"/>
        </w:tabs>
        <w:rPr>
          <w:color w:val="FFFFFF" w:themeColor="background1"/>
        </w:rPr>
      </w:pPr>
      <w:r w:rsidRPr="008131E4">
        <w:rPr>
          <w:color w:val="FFFFFF" w:themeColor="background1"/>
        </w:rPr>
        <w:t xml:space="preserve">sqlite3 </w:t>
      </w:r>
      <w:proofErr w:type="spellStart"/>
      <w:r w:rsidR="008131E4" w:rsidRPr="008131E4">
        <w:rPr>
          <w:color w:val="FFFFFF" w:themeColor="background1"/>
        </w:rPr>
        <w:t>myCDS.db</w:t>
      </w:r>
      <w:proofErr w:type="spellEnd"/>
    </w:p>
    <w:p w14:paraId="4772D1FB" w14:textId="77777777" w:rsidR="008131E4" w:rsidRDefault="008131E4" w:rsidP="0023104F">
      <w:pPr>
        <w:tabs>
          <w:tab w:val="left" w:pos="709"/>
          <w:tab w:val="left" w:pos="2772"/>
        </w:tabs>
      </w:pPr>
    </w:p>
    <w:p w14:paraId="45B6D4E8" w14:textId="7BF14957" w:rsidR="008131E4" w:rsidRDefault="00F14E42" w:rsidP="0023104F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60" style="position:absolute;left:0;text-align:left;margin-left:-8.65pt;margin-top:13.2pt;width:470.75pt;height:270.4pt;z-index:-251649024" fillcolor="#1c1a10 [334]" stroked="f"/>
        </w:pict>
      </w:r>
    </w:p>
    <w:p w14:paraId="6D0DF185" w14:textId="3B250DE5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9BBB59" w:themeColor="accent3"/>
        </w:rPr>
      </w:pPr>
      <w:r w:rsidRPr="0002546F">
        <w:rPr>
          <w:color w:val="9BBB59" w:themeColor="accent3"/>
        </w:rPr>
        <w:t># Création des tables</w:t>
      </w:r>
    </w:p>
    <w:p w14:paraId="06F8FACD" w14:textId="77777777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</w:p>
    <w:p w14:paraId="3A40D7F6" w14:textId="582631AC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create table artist (</w:t>
      </w:r>
      <w:proofErr w:type="spellStart"/>
      <w:r w:rsidRPr="0002546F">
        <w:rPr>
          <w:color w:val="FFFFFF" w:themeColor="background1"/>
          <w:lang w:val="en-US"/>
        </w:rPr>
        <w:t>art_id</w:t>
      </w:r>
      <w:proofErr w:type="spellEnd"/>
      <w:r w:rsidRPr="0002546F">
        <w:rPr>
          <w:color w:val="FFFFFF" w:themeColor="background1"/>
          <w:lang w:val="en-US"/>
        </w:rPr>
        <w:t xml:space="preserve"> INTEGER PRIMARY KEY, </w:t>
      </w:r>
      <w:proofErr w:type="spellStart"/>
      <w:r w:rsidRPr="0002546F">
        <w:rPr>
          <w:color w:val="FFFFFF" w:themeColor="background1"/>
          <w:lang w:val="en-US"/>
        </w:rPr>
        <w:t>art_name</w:t>
      </w:r>
      <w:proofErr w:type="spellEnd"/>
      <w:r w:rsidRPr="0002546F">
        <w:rPr>
          <w:color w:val="FFFFFF" w:themeColor="background1"/>
          <w:lang w:val="en-US"/>
        </w:rPr>
        <w:t xml:space="preserve"> TEXT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2E1E7764" w14:textId="6734BBF9" w:rsidR="008131E4" w:rsidRPr="0002546F" w:rsidRDefault="008131E4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create table cd (</w:t>
      </w:r>
      <w:proofErr w:type="spellStart"/>
      <w:r w:rsidRPr="0002546F">
        <w:rPr>
          <w:color w:val="FFFFFF" w:themeColor="background1"/>
          <w:lang w:val="en-US"/>
        </w:rPr>
        <w:t>cd_id</w:t>
      </w:r>
      <w:proofErr w:type="spellEnd"/>
      <w:r w:rsidRPr="0002546F">
        <w:rPr>
          <w:color w:val="FFFFFF" w:themeColor="background1"/>
          <w:lang w:val="en-US"/>
        </w:rPr>
        <w:t xml:space="preserve"> INTEGER PRIMARY KEY, </w:t>
      </w:r>
      <w:proofErr w:type="spellStart"/>
      <w:r w:rsidRPr="0002546F">
        <w:rPr>
          <w:color w:val="FFFFFF" w:themeColor="background1"/>
          <w:lang w:val="en-US"/>
        </w:rPr>
        <w:t>art_id</w:t>
      </w:r>
      <w:proofErr w:type="spellEnd"/>
      <w:r w:rsidRPr="0002546F">
        <w:rPr>
          <w:color w:val="FFFFFF" w:themeColor="background1"/>
          <w:lang w:val="en-US"/>
        </w:rPr>
        <w:t xml:space="preserve"> INTEGER NOT NULL</w:t>
      </w:r>
      <w:r w:rsidR="0061722D" w:rsidRPr="0002546F">
        <w:rPr>
          <w:color w:val="FFFFFF" w:themeColor="background1"/>
          <w:lang w:val="en-US"/>
        </w:rPr>
        <w:t xml:space="preserve">, </w:t>
      </w:r>
      <w:proofErr w:type="spellStart"/>
      <w:r w:rsidR="0061722D" w:rsidRPr="0002546F">
        <w:rPr>
          <w:color w:val="FFFFFF" w:themeColor="background1"/>
          <w:lang w:val="en-US"/>
        </w:rPr>
        <w:t>cd_title</w:t>
      </w:r>
      <w:proofErr w:type="spellEnd"/>
      <w:r w:rsidR="0061722D" w:rsidRPr="0002546F">
        <w:rPr>
          <w:color w:val="FFFFFF" w:themeColor="background1"/>
          <w:lang w:val="en-US"/>
        </w:rPr>
        <w:t xml:space="preserve"> TEXT NOT NULL, </w:t>
      </w:r>
      <w:proofErr w:type="spellStart"/>
      <w:r w:rsidR="0061722D" w:rsidRPr="0002546F">
        <w:rPr>
          <w:color w:val="FFFFFF" w:themeColor="background1"/>
          <w:lang w:val="en-US"/>
        </w:rPr>
        <w:t>cd_date</w:t>
      </w:r>
      <w:proofErr w:type="spellEnd"/>
      <w:r w:rsidR="0061722D" w:rsidRPr="0002546F">
        <w:rPr>
          <w:color w:val="FFFFFF" w:themeColor="background1"/>
          <w:lang w:val="en-US"/>
        </w:rPr>
        <w:t xml:space="preserve"> TEXT</w:t>
      </w:r>
      <w:proofErr w:type="gramStart"/>
      <w:r w:rsidR="0061722D" w:rsidRPr="0002546F">
        <w:rPr>
          <w:color w:val="FFFFFF" w:themeColor="background1"/>
          <w:lang w:val="en-US"/>
        </w:rPr>
        <w:t>);</w:t>
      </w:r>
      <w:proofErr w:type="gramEnd"/>
    </w:p>
    <w:p w14:paraId="6B5C3AC3" w14:textId="77777777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</w:p>
    <w:p w14:paraId="60EC723B" w14:textId="2F766E95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9BBB59" w:themeColor="accent3"/>
          <w:lang w:val="en-US"/>
        </w:rPr>
      </w:pPr>
      <w:r w:rsidRPr="0002546F">
        <w:rPr>
          <w:color w:val="9BBB59" w:themeColor="accent3"/>
          <w:lang w:val="en-US"/>
        </w:rPr>
        <w:t xml:space="preserve"># Insertion des </w:t>
      </w:r>
      <w:proofErr w:type="spellStart"/>
      <w:r w:rsidRPr="0002546F">
        <w:rPr>
          <w:color w:val="9BBB59" w:themeColor="accent3"/>
          <w:lang w:val="en-US"/>
        </w:rPr>
        <w:t>données</w:t>
      </w:r>
      <w:proofErr w:type="spellEnd"/>
      <w:r w:rsidRPr="0002546F">
        <w:rPr>
          <w:color w:val="9BBB59" w:themeColor="accent3"/>
          <w:lang w:val="en-US"/>
        </w:rPr>
        <w:t xml:space="preserve"> </w:t>
      </w:r>
    </w:p>
    <w:p w14:paraId="5EA920EC" w14:textId="77777777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</w:p>
    <w:p w14:paraId="3FF8A0A5" w14:textId="3229B4B9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‘Peter Gabriel’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72F92A4D" w14:textId="6909D3CA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‘Bruce Hornsby’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09F0A6B0" w14:textId="7C55F257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‘Lyle Lovett’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72BFF67F" w14:textId="5EB12FDB" w:rsidR="0061722D" w:rsidRPr="0002546F" w:rsidRDefault="0061722D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artist (</w:t>
      </w:r>
      <w:proofErr w:type="spellStart"/>
      <w:r w:rsidRPr="0002546F">
        <w:rPr>
          <w:color w:val="FFFFFF" w:themeColor="background1"/>
          <w:lang w:val="en-US"/>
        </w:rPr>
        <w:t>art_id,art_name</w:t>
      </w:r>
      <w:proofErr w:type="spellEnd"/>
      <w:r w:rsidRPr="0002546F">
        <w:rPr>
          <w:color w:val="FFFFFF" w:themeColor="background1"/>
          <w:lang w:val="en-US"/>
        </w:rPr>
        <w:t>) values (NULL, ‘Beach Boys’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7F783799" w14:textId="182D9886" w:rsidR="0061722D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(NULL,1,’Us’,’1992’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62F47614" w14:textId="367DD086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(NULL,2,’The Way It Is’, ‘1986’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60AB1757" w14:textId="429FBF36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(NULL,2,’Scenes from the Southside’,’1990’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0E80067C" w14:textId="49F6AF3A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(NULL,1,’Security’,’1990’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5FF00D84" w14:textId="1FC3BAA8" w:rsidR="0002546F" w:rsidRPr="0002546F" w:rsidRDefault="0002546F" w:rsidP="0061722D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(NULL,3,’Joshua Judges Ruth’,’1992’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4CBF7F92" w14:textId="3DE86399" w:rsidR="0002546F" w:rsidRPr="0002546F" w:rsidRDefault="0002546F" w:rsidP="0002546F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02546F">
        <w:rPr>
          <w:color w:val="FFFFFF" w:themeColor="background1"/>
          <w:lang w:val="en-US"/>
        </w:rPr>
        <w:t>insert into cd (</w:t>
      </w:r>
      <w:proofErr w:type="spellStart"/>
      <w:r w:rsidRPr="0002546F">
        <w:rPr>
          <w:color w:val="FFFFFF" w:themeColor="background1"/>
          <w:lang w:val="en-US"/>
        </w:rPr>
        <w:t>cd_id,art_id,cd_title,cd_date</w:t>
      </w:r>
      <w:proofErr w:type="spellEnd"/>
      <w:r w:rsidRPr="0002546F">
        <w:rPr>
          <w:color w:val="FFFFFF" w:themeColor="background1"/>
          <w:lang w:val="en-US"/>
        </w:rPr>
        <w:t>) values (NULL,4,’Pet Sounds’, ‘1966’</w:t>
      </w:r>
      <w:proofErr w:type="gramStart"/>
      <w:r w:rsidRPr="0002546F">
        <w:rPr>
          <w:color w:val="FFFFFF" w:themeColor="background1"/>
          <w:lang w:val="en-US"/>
        </w:rPr>
        <w:t>);</w:t>
      </w:r>
      <w:proofErr w:type="gramEnd"/>
    </w:p>
    <w:p w14:paraId="6D5764B6" w14:textId="77777777" w:rsidR="0002546F" w:rsidRPr="0061722D" w:rsidRDefault="0002546F" w:rsidP="0061722D">
      <w:pPr>
        <w:tabs>
          <w:tab w:val="left" w:pos="709"/>
          <w:tab w:val="left" w:pos="2772"/>
        </w:tabs>
        <w:spacing w:after="0"/>
        <w:rPr>
          <w:lang w:val="en-US"/>
        </w:rPr>
      </w:pPr>
    </w:p>
    <w:p w14:paraId="678349A4" w14:textId="39616610" w:rsidR="0023104F" w:rsidRDefault="0023104F" w:rsidP="00A2335B">
      <w:pPr>
        <w:tabs>
          <w:tab w:val="left" w:pos="709"/>
          <w:tab w:val="left" w:pos="2772"/>
        </w:tabs>
        <w:rPr>
          <w:lang w:val="en-US"/>
        </w:rPr>
      </w:pPr>
    </w:p>
    <w:p w14:paraId="7407B7DB" w14:textId="1A21D57B" w:rsidR="0002546F" w:rsidRDefault="00694069" w:rsidP="00A2335B">
      <w:pPr>
        <w:tabs>
          <w:tab w:val="left" w:pos="709"/>
          <w:tab w:val="left" w:pos="2772"/>
        </w:tabs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5567A1C1" wp14:editId="28E4A694">
            <wp:simplePos x="0" y="0"/>
            <wp:positionH relativeFrom="column">
              <wp:posOffset>974725</wp:posOffset>
            </wp:positionH>
            <wp:positionV relativeFrom="paragraph">
              <wp:posOffset>2005330</wp:posOffset>
            </wp:positionV>
            <wp:extent cx="3810000" cy="1543050"/>
            <wp:effectExtent l="0" t="0" r="0" b="0"/>
            <wp:wrapTopAndBottom/>
            <wp:docPr id="17113026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5F00969B" wp14:editId="53EF92EE">
            <wp:simplePos x="0" y="0"/>
            <wp:positionH relativeFrom="column">
              <wp:posOffset>967105</wp:posOffset>
            </wp:positionH>
            <wp:positionV relativeFrom="paragraph">
              <wp:posOffset>567055</wp:posOffset>
            </wp:positionV>
            <wp:extent cx="3810000" cy="1304925"/>
            <wp:effectExtent l="0" t="0" r="0" b="0"/>
            <wp:wrapTopAndBottom/>
            <wp:docPr id="16385563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546F" w:rsidRPr="000948E7">
        <w:tab/>
      </w:r>
      <w:r w:rsidR="0002546F" w:rsidRPr="0002546F">
        <w:t>Nous pouvons alors effectuer u</w:t>
      </w:r>
      <w:r w:rsidR="0002546F">
        <w:t>ne requête SQL pour vérifier le contenu de notre base de données :</w:t>
      </w:r>
    </w:p>
    <w:p w14:paraId="7FCF1B96" w14:textId="7E1E1979" w:rsidR="00694069" w:rsidRDefault="00694069" w:rsidP="00A2335B">
      <w:pPr>
        <w:tabs>
          <w:tab w:val="left" w:pos="709"/>
          <w:tab w:val="left" w:pos="2772"/>
        </w:tabs>
      </w:pPr>
      <w:r>
        <w:lastRenderedPageBreak/>
        <w:tab/>
        <w:t xml:space="preserve">Nous créons le script PHP </w:t>
      </w:r>
      <w:proofErr w:type="spellStart"/>
      <w:r>
        <w:t>bdd.php</w:t>
      </w:r>
      <w:proofErr w:type="spellEnd"/>
      <w:r>
        <w:t xml:space="preserve"> qui nous permettra d’afficher le contenu de la base :</w:t>
      </w:r>
    </w:p>
    <w:p w14:paraId="1EA02BEC" w14:textId="4C2B51CB" w:rsidR="00694069" w:rsidRDefault="00F14E42" w:rsidP="00A2335B">
      <w:pPr>
        <w:tabs>
          <w:tab w:val="left" w:pos="709"/>
          <w:tab w:val="left" w:pos="2772"/>
        </w:tabs>
      </w:pPr>
      <w:r>
        <w:rPr>
          <w:noProof/>
        </w:rPr>
        <w:pict w14:anchorId="0630EFDE">
          <v:rect id="_x0000_s2064" style="position:absolute;left:0;text-align:left;margin-left:-8.65pt;margin-top:15.4pt;width:470.75pt;height:361.6pt;z-index:-251648000" fillcolor="#1c1a10 [334]" stroked="f"/>
        </w:pict>
      </w:r>
    </w:p>
    <w:p w14:paraId="007A834F" w14:textId="1B956CA5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>&lt;?</w:t>
      </w:r>
      <w:proofErr w:type="spellStart"/>
      <w:r w:rsidRPr="002A0170">
        <w:rPr>
          <w:color w:val="FFFFFF" w:themeColor="background1"/>
          <w:lang w:val="en-US"/>
        </w:rPr>
        <w:t>php</w:t>
      </w:r>
      <w:proofErr w:type="spellEnd"/>
    </w:p>
    <w:p w14:paraId="38DF9C15" w14:textId="790A0F00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>try {</w:t>
      </w:r>
    </w:p>
    <w:p w14:paraId="4ABA62F1" w14:textId="437BB963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Pr="00E175A8">
        <w:rPr>
          <w:color w:val="FFFFFF" w:themeColor="background1"/>
          <w:lang w:val="en-US"/>
        </w:rPr>
        <w:t>$</w:t>
      </w:r>
      <w:proofErr w:type="spellStart"/>
      <w:r w:rsidRPr="00E175A8">
        <w:rPr>
          <w:color w:val="FFFFFF" w:themeColor="background1"/>
          <w:lang w:val="en-US"/>
        </w:rPr>
        <w:t>db</w:t>
      </w:r>
      <w:proofErr w:type="spellEnd"/>
      <w:r w:rsidRPr="00E175A8">
        <w:rPr>
          <w:color w:val="FFFFFF" w:themeColor="background1"/>
          <w:lang w:val="en-US"/>
        </w:rPr>
        <w:t xml:space="preserve"> = new PDO(‘</w:t>
      </w:r>
      <w:proofErr w:type="spellStart"/>
      <w:r w:rsidRPr="00E175A8">
        <w:rPr>
          <w:color w:val="FFFFFF" w:themeColor="background1"/>
          <w:lang w:val="en-US"/>
        </w:rPr>
        <w:t>sqlite</w:t>
      </w:r>
      <w:proofErr w:type="spellEnd"/>
      <w:r w:rsidRPr="00E175A8">
        <w:rPr>
          <w:color w:val="FFFFFF" w:themeColor="background1"/>
          <w:lang w:val="en-US"/>
        </w:rPr>
        <w:t> :</w:t>
      </w:r>
      <w:proofErr w:type="spellStart"/>
      <w:r w:rsidRPr="00E175A8">
        <w:rPr>
          <w:color w:val="FFFFFF" w:themeColor="background1"/>
          <w:lang w:val="en-US"/>
        </w:rPr>
        <w:t>myCDS.db</w:t>
      </w:r>
      <w:proofErr w:type="spellEnd"/>
      <w:r w:rsidRPr="00E175A8">
        <w:rPr>
          <w:color w:val="FFFFFF" w:themeColor="background1"/>
          <w:lang w:val="en-US"/>
        </w:rPr>
        <w:t>’</w:t>
      </w:r>
      <w:proofErr w:type="gramStart"/>
      <w:r w:rsidRPr="00E175A8">
        <w:rPr>
          <w:color w:val="FFFFFF" w:themeColor="background1"/>
          <w:lang w:val="en-US"/>
        </w:rPr>
        <w:t>);</w:t>
      </w:r>
      <w:proofErr w:type="gramEnd"/>
    </w:p>
    <w:p w14:paraId="6D886680" w14:textId="4EE4BBF0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  <w:lang w:val="en-US"/>
        </w:rPr>
        <w:tab/>
      </w:r>
      <w:proofErr w:type="spellStart"/>
      <w:r w:rsidRPr="00E175A8">
        <w:rPr>
          <w:color w:val="FFFFFF" w:themeColor="background1"/>
        </w:rPr>
        <w:t>print</w:t>
      </w:r>
      <w:proofErr w:type="spellEnd"/>
      <w:r w:rsidRPr="00E175A8">
        <w:rPr>
          <w:color w:val="FFFFFF" w:themeColor="background1"/>
        </w:rPr>
        <w:t xml:space="preserve"> (“&lt;b&gt;Connecté à la base&lt;/b&gt;&lt;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 “) ;</w:t>
      </w:r>
    </w:p>
    <w:p w14:paraId="6C10EF9D" w14:textId="40487DD4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</w:rPr>
        <w:tab/>
      </w:r>
      <w:proofErr w:type="spellStart"/>
      <w:r w:rsidRPr="00E175A8">
        <w:rPr>
          <w:color w:val="FFFFFF" w:themeColor="background1"/>
        </w:rPr>
        <w:t>print</w:t>
      </w:r>
      <w:proofErr w:type="spellEnd"/>
      <w:r w:rsidRPr="00E175A8">
        <w:rPr>
          <w:color w:val="FFFFFF" w:themeColor="background1"/>
        </w:rPr>
        <w:t xml:space="preserve"> (“ &lt;b&gt;Les artistes&lt;/b&gt;&lt;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&gt;“) ;</w:t>
      </w:r>
    </w:p>
    <w:p w14:paraId="5B40A043" w14:textId="7E9685BC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</w:rPr>
        <w:tab/>
      </w:r>
      <w:r w:rsidRPr="002A0170">
        <w:rPr>
          <w:color w:val="FFFFFF" w:themeColor="background1"/>
          <w:lang w:val="en-US"/>
        </w:rPr>
        <w:t>$</w:t>
      </w:r>
      <w:proofErr w:type="spellStart"/>
      <w:r w:rsidRPr="002A0170">
        <w:rPr>
          <w:color w:val="FFFFFF" w:themeColor="background1"/>
          <w:lang w:val="en-US"/>
        </w:rPr>
        <w:t>sql</w:t>
      </w:r>
      <w:proofErr w:type="spellEnd"/>
      <w:r w:rsidRPr="002A0170">
        <w:rPr>
          <w:color w:val="FFFFFF" w:themeColor="background1"/>
          <w:lang w:val="en-US"/>
        </w:rPr>
        <w:t xml:space="preserve"> = ‘SELECT * from artist</w:t>
      </w:r>
      <w:proofErr w:type="gramStart"/>
      <w:r w:rsidRPr="002A0170">
        <w:rPr>
          <w:color w:val="FFFFFF" w:themeColor="background1"/>
          <w:lang w:val="en-US"/>
        </w:rPr>
        <w:t>’ ;</w:t>
      </w:r>
      <w:proofErr w:type="gramEnd"/>
    </w:p>
    <w:p w14:paraId="56161C92" w14:textId="31DC84DA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  <w:t>$result = $</w:t>
      </w:r>
      <w:proofErr w:type="spellStart"/>
      <w:r w:rsidRPr="002A0170">
        <w:rPr>
          <w:color w:val="FFFFFF" w:themeColor="background1"/>
          <w:lang w:val="en-US"/>
        </w:rPr>
        <w:t>db</w:t>
      </w:r>
      <w:proofErr w:type="spellEnd"/>
      <w:r w:rsidRPr="002A0170">
        <w:rPr>
          <w:color w:val="FFFFFF" w:themeColor="background1"/>
          <w:lang w:val="en-US"/>
        </w:rPr>
        <w:t>-&gt;query($</w:t>
      </w:r>
      <w:proofErr w:type="spellStart"/>
      <w:r w:rsidRPr="002A0170">
        <w:rPr>
          <w:color w:val="FFFFFF" w:themeColor="background1"/>
          <w:lang w:val="en-US"/>
        </w:rPr>
        <w:t>sql</w:t>
      </w:r>
      <w:proofErr w:type="spellEnd"/>
      <w:proofErr w:type="gramStart"/>
      <w:r w:rsidRPr="002A0170">
        <w:rPr>
          <w:color w:val="FFFFFF" w:themeColor="background1"/>
          <w:lang w:val="en-US"/>
        </w:rPr>
        <w:t>) ;</w:t>
      </w:r>
      <w:proofErr w:type="gramEnd"/>
    </w:p>
    <w:p w14:paraId="28F08258" w14:textId="2DC53306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</w:p>
    <w:p w14:paraId="0D9AF5E5" w14:textId="668C2AEB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  <w:t>foreach ($result as $row) {</w:t>
      </w:r>
    </w:p>
    <w:p w14:paraId="7464E1AC" w14:textId="548BCEE5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="00A82DEC" w:rsidRPr="002A0170">
        <w:rPr>
          <w:color w:val="FFFFFF" w:themeColor="background1"/>
          <w:lang w:val="en-US"/>
        </w:rPr>
        <w:t xml:space="preserve">           </w:t>
      </w:r>
      <w:r w:rsidRPr="00E175A8">
        <w:rPr>
          <w:color w:val="FFFFFF" w:themeColor="background1"/>
          <w:lang w:val="en-US"/>
        </w:rPr>
        <w:t>print ($row[‘</w:t>
      </w:r>
      <w:proofErr w:type="spellStart"/>
      <w:r w:rsidRPr="00E175A8">
        <w:rPr>
          <w:color w:val="FFFFFF" w:themeColor="background1"/>
          <w:lang w:val="en-US"/>
        </w:rPr>
        <w:t>art_id</w:t>
      </w:r>
      <w:proofErr w:type="spellEnd"/>
      <w:r w:rsidRPr="00E175A8">
        <w:rPr>
          <w:color w:val="FFFFFF" w:themeColor="background1"/>
          <w:lang w:val="en-US"/>
        </w:rPr>
        <w:t>’]. “.\</w:t>
      </w:r>
      <w:proofErr w:type="spellStart"/>
      <w:r w:rsidRPr="00E175A8">
        <w:rPr>
          <w:color w:val="FFFFFF" w:themeColor="background1"/>
          <w:lang w:val="en-US"/>
        </w:rPr>
        <w:t>t“.$row</w:t>
      </w:r>
      <w:proofErr w:type="spellEnd"/>
      <w:r w:rsidRPr="00E175A8">
        <w:rPr>
          <w:color w:val="FFFFFF" w:themeColor="background1"/>
          <w:lang w:val="en-US"/>
        </w:rPr>
        <w:t>[‘</w:t>
      </w:r>
      <w:proofErr w:type="spellStart"/>
      <w:r w:rsidRPr="00E175A8">
        <w:rPr>
          <w:color w:val="FFFFFF" w:themeColor="background1"/>
          <w:lang w:val="en-US"/>
        </w:rPr>
        <w:t>art_name</w:t>
      </w:r>
      <w:proofErr w:type="spellEnd"/>
      <w:r w:rsidRPr="00E175A8">
        <w:rPr>
          <w:color w:val="FFFFFF" w:themeColor="background1"/>
          <w:lang w:val="en-US"/>
        </w:rPr>
        <w:t>’].’&lt;</w:t>
      </w:r>
      <w:proofErr w:type="spellStart"/>
      <w:r w:rsidRPr="00E175A8">
        <w:rPr>
          <w:color w:val="FFFFFF" w:themeColor="background1"/>
          <w:lang w:val="en-US"/>
        </w:rPr>
        <w:t>br</w:t>
      </w:r>
      <w:proofErr w:type="spellEnd"/>
      <w:r w:rsidRPr="00E175A8">
        <w:rPr>
          <w:color w:val="FFFFFF" w:themeColor="background1"/>
          <w:lang w:val="en-US"/>
        </w:rPr>
        <w:t>&gt;’</w:t>
      </w:r>
      <w:proofErr w:type="gramStart"/>
      <w:r w:rsidRPr="00E175A8">
        <w:rPr>
          <w:color w:val="FFFFFF" w:themeColor="background1"/>
          <w:lang w:val="en-US"/>
        </w:rPr>
        <w:t>);</w:t>
      </w:r>
      <w:proofErr w:type="gramEnd"/>
    </w:p>
    <w:p w14:paraId="6C94C879" w14:textId="53AE3B80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  <w:lang w:val="en-US"/>
        </w:rPr>
        <w:tab/>
      </w:r>
      <w:r w:rsidRPr="002A0170">
        <w:rPr>
          <w:color w:val="FFFFFF" w:themeColor="background1"/>
        </w:rPr>
        <w:t>};</w:t>
      </w:r>
    </w:p>
    <w:p w14:paraId="117BD3F4" w14:textId="77777777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</w:p>
    <w:p w14:paraId="5E5F2BF3" w14:textId="01C37119" w:rsidR="00694069" w:rsidRPr="00E175A8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A0170">
        <w:rPr>
          <w:color w:val="FFFFFF" w:themeColor="background1"/>
        </w:rPr>
        <w:tab/>
      </w:r>
      <w:proofErr w:type="spellStart"/>
      <w:r w:rsidRPr="00E175A8">
        <w:rPr>
          <w:color w:val="FFFFFF" w:themeColor="background1"/>
        </w:rPr>
        <w:t>print</w:t>
      </w:r>
      <w:proofErr w:type="spellEnd"/>
      <w:r w:rsidRPr="00E175A8">
        <w:rPr>
          <w:color w:val="FFFFFF" w:themeColor="background1"/>
        </w:rPr>
        <w:t xml:space="preserve"> (“&lt;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&gt;&lt;b&gt;Les albums&lt;/b&gt;&lt;</w:t>
      </w:r>
      <w:proofErr w:type="spellStart"/>
      <w:r w:rsidRPr="00E175A8">
        <w:rPr>
          <w:color w:val="FFFFFF" w:themeColor="background1"/>
        </w:rPr>
        <w:t>br</w:t>
      </w:r>
      <w:proofErr w:type="spellEnd"/>
      <w:r w:rsidRPr="00E175A8">
        <w:rPr>
          <w:color w:val="FFFFFF" w:themeColor="background1"/>
        </w:rPr>
        <w:t>&gt;“) ;</w:t>
      </w:r>
    </w:p>
    <w:p w14:paraId="5BD18F2B" w14:textId="286A83E6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</w:rPr>
        <w:tab/>
      </w:r>
      <w:r w:rsidRPr="002A0170">
        <w:rPr>
          <w:color w:val="FFFFFF" w:themeColor="background1"/>
          <w:lang w:val="en-US"/>
        </w:rPr>
        <w:t>$</w:t>
      </w:r>
      <w:proofErr w:type="spellStart"/>
      <w:r w:rsidRPr="002A0170">
        <w:rPr>
          <w:color w:val="FFFFFF" w:themeColor="background1"/>
          <w:lang w:val="en-US"/>
        </w:rPr>
        <w:t>sql</w:t>
      </w:r>
      <w:proofErr w:type="spellEnd"/>
      <w:r w:rsidRPr="002A0170">
        <w:rPr>
          <w:color w:val="FFFFFF" w:themeColor="background1"/>
          <w:lang w:val="en-US"/>
        </w:rPr>
        <w:t xml:space="preserve"> = ‘SELECT * from cd</w:t>
      </w:r>
      <w:proofErr w:type="gramStart"/>
      <w:r w:rsidRPr="002A0170">
        <w:rPr>
          <w:color w:val="FFFFFF" w:themeColor="background1"/>
          <w:lang w:val="en-US"/>
        </w:rPr>
        <w:t>’ ;</w:t>
      </w:r>
      <w:proofErr w:type="gramEnd"/>
    </w:p>
    <w:p w14:paraId="19D2FD16" w14:textId="6B8C405E" w:rsidR="00694069" w:rsidRPr="002A0170" w:rsidRDefault="00694069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="00E175A8" w:rsidRPr="002A0170">
        <w:rPr>
          <w:color w:val="FFFFFF" w:themeColor="background1"/>
          <w:lang w:val="en-US"/>
        </w:rPr>
        <w:t>$result = $</w:t>
      </w:r>
      <w:proofErr w:type="spellStart"/>
      <w:r w:rsidR="00E175A8" w:rsidRPr="002A0170">
        <w:rPr>
          <w:color w:val="FFFFFF" w:themeColor="background1"/>
          <w:lang w:val="en-US"/>
        </w:rPr>
        <w:t>db</w:t>
      </w:r>
      <w:proofErr w:type="spellEnd"/>
      <w:r w:rsidR="00E175A8" w:rsidRPr="002A0170">
        <w:rPr>
          <w:color w:val="FFFFFF" w:themeColor="background1"/>
          <w:lang w:val="en-US"/>
        </w:rPr>
        <w:t>-&gt;query($</w:t>
      </w:r>
      <w:proofErr w:type="spellStart"/>
      <w:r w:rsidR="00E175A8" w:rsidRPr="002A0170">
        <w:rPr>
          <w:color w:val="FFFFFF" w:themeColor="background1"/>
          <w:lang w:val="en-US"/>
        </w:rPr>
        <w:t>sql</w:t>
      </w:r>
      <w:proofErr w:type="spellEnd"/>
      <w:proofErr w:type="gramStart"/>
      <w:r w:rsidR="00E175A8" w:rsidRPr="002A0170">
        <w:rPr>
          <w:color w:val="FFFFFF" w:themeColor="background1"/>
          <w:lang w:val="en-US"/>
        </w:rPr>
        <w:t>) ;</w:t>
      </w:r>
      <w:proofErr w:type="gramEnd"/>
    </w:p>
    <w:p w14:paraId="33CA80EE" w14:textId="77777777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</w:p>
    <w:p w14:paraId="5A364AFD" w14:textId="1FBF6251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  <w:t>foreach ($result as $row) {</w:t>
      </w:r>
    </w:p>
    <w:p w14:paraId="799FBF33" w14:textId="062A56A7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2A0170">
        <w:rPr>
          <w:color w:val="FFFFFF" w:themeColor="background1"/>
          <w:lang w:val="en-US"/>
        </w:rPr>
        <w:tab/>
      </w:r>
      <w:r w:rsidR="00A82DEC" w:rsidRPr="00A82DEC">
        <w:rPr>
          <w:color w:val="FFFFFF" w:themeColor="background1"/>
          <w:lang w:val="en-US"/>
        </w:rPr>
        <w:t xml:space="preserve">  </w:t>
      </w:r>
      <w:r w:rsidR="00A82DEC">
        <w:rPr>
          <w:color w:val="FFFFFF" w:themeColor="background1"/>
          <w:lang w:val="en-US"/>
        </w:rPr>
        <w:t xml:space="preserve">        </w:t>
      </w:r>
      <w:r w:rsidRPr="00E175A8">
        <w:rPr>
          <w:color w:val="FFFFFF" w:themeColor="background1"/>
          <w:lang w:val="en-US"/>
        </w:rPr>
        <w:t>print ($row['art_id'].".\t".$row['cd_title'].".\t".$row['cd_date'].'&lt;br&gt;'</w:t>
      </w:r>
      <w:proofErr w:type="gramStart"/>
      <w:r w:rsidRPr="00E175A8">
        <w:rPr>
          <w:color w:val="FFFFFF" w:themeColor="background1"/>
          <w:lang w:val="en-US"/>
        </w:rPr>
        <w:t>);</w:t>
      </w:r>
      <w:proofErr w:type="gramEnd"/>
    </w:p>
    <w:p w14:paraId="41384D71" w14:textId="037F0A45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ab/>
        <w:t>};</w:t>
      </w:r>
    </w:p>
    <w:p w14:paraId="5CB886B1" w14:textId="7744CE76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ab/>
        <w:t>$</w:t>
      </w:r>
      <w:proofErr w:type="spellStart"/>
      <w:r w:rsidRPr="00E175A8">
        <w:rPr>
          <w:color w:val="FFFFFF" w:themeColor="background1"/>
          <w:lang w:val="en-US"/>
        </w:rPr>
        <w:t>db</w:t>
      </w:r>
      <w:proofErr w:type="spellEnd"/>
      <w:r w:rsidRPr="00E175A8">
        <w:rPr>
          <w:color w:val="FFFFFF" w:themeColor="background1"/>
          <w:lang w:val="en-US"/>
        </w:rPr>
        <w:t xml:space="preserve"> = </w:t>
      </w:r>
      <w:proofErr w:type="gramStart"/>
      <w:r w:rsidRPr="00E175A8">
        <w:rPr>
          <w:color w:val="FFFFFF" w:themeColor="background1"/>
          <w:lang w:val="en-US"/>
        </w:rPr>
        <w:t>NULL;</w:t>
      </w:r>
      <w:proofErr w:type="gramEnd"/>
    </w:p>
    <w:p w14:paraId="267BB304" w14:textId="3748B6F3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>}</w:t>
      </w:r>
    </w:p>
    <w:p w14:paraId="1EBA7DBE" w14:textId="008AB884" w:rsidR="00E175A8" w:rsidRPr="00E175A8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  <w:lang w:val="en-US"/>
        </w:rPr>
      </w:pPr>
      <w:r w:rsidRPr="00E175A8">
        <w:rPr>
          <w:color w:val="FFFFFF" w:themeColor="background1"/>
          <w:lang w:val="en-US"/>
        </w:rPr>
        <w:t>catch(</w:t>
      </w:r>
      <w:proofErr w:type="spellStart"/>
      <w:r w:rsidRPr="00E175A8">
        <w:rPr>
          <w:color w:val="FFFFFF" w:themeColor="background1"/>
          <w:lang w:val="en-US"/>
        </w:rPr>
        <w:t>PDOException</w:t>
      </w:r>
      <w:proofErr w:type="spellEnd"/>
      <w:r w:rsidRPr="00E175A8">
        <w:rPr>
          <w:color w:val="FFFFFF" w:themeColor="background1"/>
          <w:lang w:val="en-US"/>
        </w:rPr>
        <w:t xml:space="preserve"> $e) {</w:t>
      </w:r>
    </w:p>
    <w:p w14:paraId="660E3EB8" w14:textId="53CE7878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E175A8">
        <w:rPr>
          <w:color w:val="FFFFFF" w:themeColor="background1"/>
          <w:lang w:val="en-US"/>
        </w:rPr>
        <w:tab/>
      </w:r>
      <w:proofErr w:type="spellStart"/>
      <w:r w:rsidRPr="002A0170">
        <w:rPr>
          <w:color w:val="FFFFFF" w:themeColor="background1"/>
        </w:rPr>
        <w:t>print</w:t>
      </w:r>
      <w:proofErr w:type="spellEnd"/>
      <w:r w:rsidRPr="002A0170">
        <w:rPr>
          <w:color w:val="FFFFFF" w:themeColor="background1"/>
        </w:rPr>
        <w:t xml:space="preserve"> (‘Exception : ‘. $e-&gt;</w:t>
      </w:r>
      <w:proofErr w:type="spellStart"/>
      <w:r w:rsidRPr="002A0170">
        <w:rPr>
          <w:color w:val="FFFFFF" w:themeColor="background1"/>
        </w:rPr>
        <w:t>getMessage</w:t>
      </w:r>
      <w:proofErr w:type="spellEnd"/>
      <w:r w:rsidRPr="002A0170">
        <w:rPr>
          <w:color w:val="FFFFFF" w:themeColor="background1"/>
        </w:rPr>
        <w:t>());</w:t>
      </w:r>
    </w:p>
    <w:p w14:paraId="50C4DD67" w14:textId="2B6EA3CB" w:rsidR="00E175A8" w:rsidRPr="002A0170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2A0170">
        <w:rPr>
          <w:color w:val="FFFFFF" w:themeColor="background1"/>
        </w:rPr>
        <w:t>]</w:t>
      </w:r>
    </w:p>
    <w:p w14:paraId="473AE71C" w14:textId="3AB720ED" w:rsidR="00E175A8" w:rsidRPr="006F7CFD" w:rsidRDefault="00E175A8" w:rsidP="00E175A8">
      <w:pPr>
        <w:tabs>
          <w:tab w:val="left" w:pos="709"/>
          <w:tab w:val="left" w:pos="2772"/>
        </w:tabs>
        <w:spacing w:after="0"/>
        <w:rPr>
          <w:color w:val="FFFFFF" w:themeColor="background1"/>
        </w:rPr>
      </w:pPr>
      <w:r w:rsidRPr="006F7CFD">
        <w:rPr>
          <w:color w:val="FFFFFF" w:themeColor="background1"/>
        </w:rPr>
        <w:t>?&gt;</w:t>
      </w:r>
    </w:p>
    <w:p w14:paraId="3EFFD2BF" w14:textId="77777777" w:rsidR="00E175A8" w:rsidRPr="006F7CFD" w:rsidRDefault="00E175A8" w:rsidP="00A2335B">
      <w:pPr>
        <w:tabs>
          <w:tab w:val="left" w:pos="709"/>
          <w:tab w:val="left" w:pos="2772"/>
        </w:tabs>
      </w:pPr>
    </w:p>
    <w:p w14:paraId="0527F3CF" w14:textId="77777777" w:rsidR="00694069" w:rsidRPr="006F7CFD" w:rsidRDefault="00694069" w:rsidP="00A2335B">
      <w:pPr>
        <w:tabs>
          <w:tab w:val="left" w:pos="709"/>
          <w:tab w:val="left" w:pos="2772"/>
        </w:tabs>
      </w:pPr>
    </w:p>
    <w:p w14:paraId="32C748F6" w14:textId="3BB8C8EF" w:rsidR="0002546F" w:rsidRPr="006F7CFD" w:rsidRDefault="0002546F" w:rsidP="00A2335B">
      <w:pPr>
        <w:tabs>
          <w:tab w:val="left" w:pos="709"/>
          <w:tab w:val="left" w:pos="2772"/>
        </w:tabs>
      </w:pPr>
    </w:p>
    <w:p w14:paraId="3F06376A" w14:textId="21B47A8D" w:rsidR="0002546F" w:rsidRPr="006F7CFD" w:rsidRDefault="0002546F" w:rsidP="00A2335B">
      <w:pPr>
        <w:tabs>
          <w:tab w:val="left" w:pos="709"/>
          <w:tab w:val="left" w:pos="2772"/>
        </w:tabs>
      </w:pPr>
    </w:p>
    <w:p w14:paraId="127AF69D" w14:textId="5034F182" w:rsidR="0002546F" w:rsidRPr="006F7CFD" w:rsidRDefault="0002546F" w:rsidP="00A2335B">
      <w:pPr>
        <w:tabs>
          <w:tab w:val="left" w:pos="709"/>
          <w:tab w:val="left" w:pos="2772"/>
        </w:tabs>
      </w:pPr>
    </w:p>
    <w:p w14:paraId="36416B17" w14:textId="32C7FC09" w:rsidR="0054751E" w:rsidRPr="00694069" w:rsidRDefault="00DF1E00" w:rsidP="0054751E">
      <w:pPr>
        <w:pStyle w:val="Titre1"/>
      </w:pPr>
      <w:bookmarkStart w:id="4" w:name="_Toc145487245"/>
      <w:proofErr w:type="spellStart"/>
      <w:r w:rsidRPr="00694069">
        <w:lastRenderedPageBreak/>
        <w:t>MariaDB</w:t>
      </w:r>
      <w:proofErr w:type="spellEnd"/>
      <w:r w:rsidRPr="00694069">
        <w:t xml:space="preserve"> (MySQL)</w:t>
      </w:r>
      <w:bookmarkEnd w:id="4"/>
    </w:p>
    <w:p w14:paraId="1ED0FAFE" w14:textId="54710D25" w:rsidR="0054751E" w:rsidRDefault="0054751E" w:rsidP="0054751E"/>
    <w:p w14:paraId="19FBA834" w14:textId="3C919824" w:rsidR="00A82DEC" w:rsidRDefault="00A82DEC" w:rsidP="0054751E">
      <w:r>
        <w:t xml:space="preserve">Nous allons maintenant installer </w:t>
      </w:r>
      <w:proofErr w:type="spellStart"/>
      <w:r>
        <w:t>MariaDB</w:t>
      </w:r>
      <w:proofErr w:type="spellEnd"/>
      <w:r>
        <w:t>. Nous mettons à jour nos paquets :</w:t>
      </w:r>
    </w:p>
    <w:p w14:paraId="766015D9" w14:textId="2594783A" w:rsidR="00A82DEC" w:rsidRDefault="00F14E42" w:rsidP="0054751E">
      <w:r>
        <w:rPr>
          <w:noProof/>
        </w:rPr>
        <w:pict w14:anchorId="0630EFDE">
          <v:rect id="_x0000_s2065" style="position:absolute;left:0;text-align:left;margin-left:-8.05pt;margin-top:16.95pt;width:467.75pt;height:37.6pt;z-index:-251646976" fillcolor="#1c1a10 [334]" stroked="f"/>
        </w:pict>
      </w:r>
    </w:p>
    <w:p w14:paraId="49B408AB" w14:textId="1B75AE98" w:rsidR="00A82DEC" w:rsidRPr="006F7CFD" w:rsidRDefault="00A82DEC" w:rsidP="006F7CFD">
      <w:pPr>
        <w:spacing w:after="0"/>
        <w:rPr>
          <w:color w:val="FFFFFF" w:themeColor="background1"/>
          <w:lang w:val="en-US"/>
        </w:rPr>
      </w:pPr>
      <w:r w:rsidRPr="006F7CFD">
        <w:rPr>
          <w:color w:val="FFFFFF" w:themeColor="background1"/>
          <w:lang w:val="en-US"/>
        </w:rPr>
        <w:t>apt update &amp;&amp; apt upgrade</w:t>
      </w:r>
    </w:p>
    <w:p w14:paraId="01F84152" w14:textId="7E277A64" w:rsidR="006F7CFD" w:rsidRPr="00D02404" w:rsidRDefault="00A82DEC" w:rsidP="001F18B5">
      <w:pPr>
        <w:rPr>
          <w:lang w:val="en-US"/>
        </w:rPr>
      </w:pPr>
      <w:r w:rsidRPr="006F7CFD">
        <w:rPr>
          <w:color w:val="FFFFFF" w:themeColor="background1"/>
          <w:lang w:val="en-US"/>
        </w:rPr>
        <w:t xml:space="preserve">apt install </w:t>
      </w:r>
      <w:proofErr w:type="spellStart"/>
      <w:r w:rsidRPr="006F7CFD">
        <w:rPr>
          <w:color w:val="FFFFFF" w:themeColor="background1"/>
          <w:lang w:val="en-US"/>
        </w:rPr>
        <w:t>mariadb</w:t>
      </w:r>
      <w:proofErr w:type="spellEnd"/>
      <w:r w:rsidRPr="006F7CFD">
        <w:rPr>
          <w:color w:val="FFFFFF" w:themeColor="background1"/>
          <w:lang w:val="en-US"/>
        </w:rPr>
        <w:t xml:space="preserve">-server </w:t>
      </w:r>
      <w:proofErr w:type="spellStart"/>
      <w:r w:rsidRPr="006F7CFD">
        <w:rPr>
          <w:color w:val="FFFFFF" w:themeColor="background1"/>
          <w:lang w:val="en-US"/>
        </w:rPr>
        <w:t>php-mysql</w:t>
      </w:r>
      <w:proofErr w:type="spellEnd"/>
    </w:p>
    <w:p w14:paraId="6C048039" w14:textId="77777777" w:rsidR="001F18B5" w:rsidRPr="00D02404" w:rsidRDefault="001F18B5" w:rsidP="0054751E">
      <w:pPr>
        <w:rPr>
          <w:lang w:val="en-US"/>
        </w:rPr>
      </w:pPr>
    </w:p>
    <w:p w14:paraId="67A65D73" w14:textId="178C91B1" w:rsidR="006F7CFD" w:rsidRDefault="006F7CFD" w:rsidP="001F18B5">
      <w:pPr>
        <w:ind w:firstLine="709"/>
      </w:pPr>
      <w:r>
        <w:t xml:space="preserve">Nous terminons l’installation de </w:t>
      </w:r>
      <w:proofErr w:type="spellStart"/>
      <w:r>
        <w:t>MariaDB</w:t>
      </w:r>
      <w:proofErr w:type="spellEnd"/>
      <w:r>
        <w:t xml:space="preserve"> grâce à l’installation sécurisée. Pour cela, nous entrons la commande</w:t>
      </w:r>
      <w:r w:rsidR="001F18B5">
        <w:t> :</w:t>
      </w:r>
    </w:p>
    <w:p w14:paraId="3CB36D42" w14:textId="4B5C5E0F" w:rsidR="001F18B5" w:rsidRDefault="00F14E42" w:rsidP="001F18B5">
      <w:r>
        <w:rPr>
          <w:noProof/>
        </w:rPr>
        <w:pict w14:anchorId="0630EFDE">
          <v:rect id="_x0000_s2066" style="position:absolute;left:0;text-align:left;margin-left:-7.2pt;margin-top:16.85pt;width:467.75pt;height:23.8pt;z-index:-251645952;mso-position-horizontal-relative:margin" fillcolor="#1c1a10 [334]" stroked="f">
            <w10:wrap anchorx="margin"/>
          </v:rect>
        </w:pict>
      </w:r>
    </w:p>
    <w:p w14:paraId="466BDADF" w14:textId="79C5A065" w:rsidR="001F18B5" w:rsidRPr="001F18B5" w:rsidRDefault="001F18B5" w:rsidP="001F18B5">
      <w:pPr>
        <w:rPr>
          <w:color w:val="FFFFFF" w:themeColor="background1"/>
        </w:rPr>
      </w:pPr>
      <w:proofErr w:type="spellStart"/>
      <w:r w:rsidRPr="001F18B5">
        <w:rPr>
          <w:color w:val="FFFFFF" w:themeColor="background1"/>
        </w:rPr>
        <w:t>mysql_secure_installation</w:t>
      </w:r>
      <w:proofErr w:type="spellEnd"/>
    </w:p>
    <w:p w14:paraId="77D659AF" w14:textId="757E67A2" w:rsidR="006F7CFD" w:rsidRDefault="006F7CFD" w:rsidP="0054751E"/>
    <w:p w14:paraId="4A64B6C2" w14:textId="4E96C8BA" w:rsidR="001F18B5" w:rsidRDefault="00464FE6" w:rsidP="0054751E">
      <w:r>
        <w:rPr>
          <w:noProof/>
        </w:rPr>
        <w:drawing>
          <wp:anchor distT="0" distB="0" distL="114300" distR="114300" simplePos="0" relativeHeight="251638784" behindDoc="0" locked="0" layoutInCell="1" allowOverlap="1" wp14:anchorId="5793F507" wp14:editId="50C75218">
            <wp:simplePos x="0" y="0"/>
            <wp:positionH relativeFrom="column">
              <wp:posOffset>6985</wp:posOffset>
            </wp:positionH>
            <wp:positionV relativeFrom="paragraph">
              <wp:posOffset>572135</wp:posOffset>
            </wp:positionV>
            <wp:extent cx="5749290" cy="1716405"/>
            <wp:effectExtent l="0" t="0" r="0" b="0"/>
            <wp:wrapTopAndBottom/>
            <wp:docPr id="21442455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1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8B5">
        <w:tab/>
        <w:t>Dans un premier temps, le script nous demande un mot de passe root (par défaut, il n’en mettra aucun) :</w:t>
      </w:r>
    </w:p>
    <w:p w14:paraId="770E2B27" w14:textId="124DD2A5" w:rsidR="005A13A0" w:rsidRDefault="005A13A0" w:rsidP="0054751E"/>
    <w:p w14:paraId="2BBCF204" w14:textId="721E73F4" w:rsidR="00D02404" w:rsidRDefault="00464FE6" w:rsidP="00C44235">
      <w:pPr>
        <w:ind w:firstLine="709"/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66AEBD8E" wp14:editId="1A9AE076">
            <wp:simplePos x="0" y="0"/>
            <wp:positionH relativeFrom="column">
              <wp:posOffset>-635</wp:posOffset>
            </wp:positionH>
            <wp:positionV relativeFrom="paragraph">
              <wp:posOffset>457835</wp:posOffset>
            </wp:positionV>
            <wp:extent cx="5759450" cy="1295400"/>
            <wp:effectExtent l="0" t="0" r="0" b="0"/>
            <wp:wrapTopAndBottom/>
            <wp:docPr id="1741911397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404">
        <w:t>Nous choisissons ensuite toutes les entrées par défaut pour tous les paramètres suivants :</w:t>
      </w:r>
    </w:p>
    <w:p w14:paraId="1574DBBD" w14:textId="77B0CCA7" w:rsidR="00600FA9" w:rsidRDefault="00600FA9" w:rsidP="00600FA9"/>
    <w:p w14:paraId="07C3013B" w14:textId="4BC12296" w:rsidR="00D02404" w:rsidRDefault="00D02404" w:rsidP="0054751E"/>
    <w:p w14:paraId="06B3F5E0" w14:textId="7B92110D" w:rsidR="00D02404" w:rsidRDefault="00D02404" w:rsidP="0054751E"/>
    <w:p w14:paraId="05299C3E" w14:textId="77777777" w:rsidR="00D02404" w:rsidRDefault="00D02404" w:rsidP="0054751E"/>
    <w:p w14:paraId="5D902AF3" w14:textId="77777777" w:rsidR="00D02404" w:rsidRDefault="00D02404" w:rsidP="0054751E"/>
    <w:p w14:paraId="42F0D467" w14:textId="7275998F" w:rsidR="00464FE6" w:rsidRDefault="00464FE6" w:rsidP="0054751E">
      <w:r>
        <w:rPr>
          <w:noProof/>
        </w:rPr>
        <w:lastRenderedPageBreak/>
        <w:drawing>
          <wp:anchor distT="0" distB="0" distL="114300" distR="114300" simplePos="0" relativeHeight="251637760" behindDoc="0" locked="0" layoutInCell="1" allowOverlap="1" wp14:anchorId="73DDB066" wp14:editId="69C1F455">
            <wp:simplePos x="0" y="0"/>
            <wp:positionH relativeFrom="column">
              <wp:posOffset>-635</wp:posOffset>
            </wp:positionH>
            <wp:positionV relativeFrom="paragraph">
              <wp:posOffset>258445</wp:posOffset>
            </wp:positionV>
            <wp:extent cx="5760720" cy="1266825"/>
            <wp:effectExtent l="0" t="0" r="0" b="0"/>
            <wp:wrapTopAndBottom/>
            <wp:docPr id="165586793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13FC56F7" wp14:editId="21E85999">
            <wp:simplePos x="0" y="0"/>
            <wp:positionH relativeFrom="column">
              <wp:posOffset>-635</wp:posOffset>
            </wp:positionH>
            <wp:positionV relativeFrom="paragraph">
              <wp:posOffset>1789430</wp:posOffset>
            </wp:positionV>
            <wp:extent cx="5760720" cy="2180590"/>
            <wp:effectExtent l="0" t="0" r="0" b="0"/>
            <wp:wrapTopAndBottom/>
            <wp:docPr id="212395948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AA88E" w14:textId="6C47D1DB" w:rsidR="005A13A0" w:rsidRDefault="005A13A0" w:rsidP="0054751E"/>
    <w:p w14:paraId="47C29FB7" w14:textId="17EE0E13" w:rsidR="000B050F" w:rsidRDefault="000B050F" w:rsidP="0054751E">
      <w:r>
        <w:rPr>
          <w:noProof/>
        </w:rPr>
        <w:drawing>
          <wp:anchor distT="0" distB="0" distL="114300" distR="114300" simplePos="0" relativeHeight="251642880" behindDoc="0" locked="0" layoutInCell="1" allowOverlap="1" wp14:anchorId="514DFB5A" wp14:editId="529DFC28">
            <wp:simplePos x="0" y="0"/>
            <wp:positionH relativeFrom="column">
              <wp:posOffset>-1270</wp:posOffset>
            </wp:positionH>
            <wp:positionV relativeFrom="paragraph">
              <wp:posOffset>2446655</wp:posOffset>
            </wp:positionV>
            <wp:extent cx="5761990" cy="982980"/>
            <wp:effectExtent l="0" t="0" r="0" b="0"/>
            <wp:wrapTopAndBottom/>
            <wp:docPr id="262553635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1F155" w14:textId="54A82903" w:rsidR="000B050F" w:rsidRDefault="000B050F" w:rsidP="0054751E">
      <w:r>
        <w:rPr>
          <w:noProof/>
        </w:rPr>
        <w:drawing>
          <wp:anchor distT="0" distB="0" distL="114300" distR="114300" simplePos="0" relativeHeight="251644928" behindDoc="0" locked="0" layoutInCell="1" allowOverlap="1" wp14:anchorId="39E6AF75" wp14:editId="44818682">
            <wp:simplePos x="0" y="0"/>
            <wp:positionH relativeFrom="column">
              <wp:posOffset>-635</wp:posOffset>
            </wp:positionH>
            <wp:positionV relativeFrom="paragraph">
              <wp:posOffset>1243965</wp:posOffset>
            </wp:positionV>
            <wp:extent cx="5759450" cy="1165860"/>
            <wp:effectExtent l="0" t="0" r="0" b="0"/>
            <wp:wrapTopAndBottom/>
            <wp:docPr id="4334801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FA9">
        <w:tab/>
      </w:r>
    </w:p>
    <w:p w14:paraId="428D2304" w14:textId="77777777" w:rsidR="00600FA9" w:rsidRDefault="00600FA9" w:rsidP="00600FA9">
      <w:r>
        <w:tab/>
      </w:r>
    </w:p>
    <w:p w14:paraId="16714B9C" w14:textId="5B17FE8C" w:rsidR="002A0170" w:rsidRDefault="002A0170" w:rsidP="00600FA9">
      <w:pPr>
        <w:ind w:firstLine="709"/>
      </w:pPr>
      <w:r>
        <w:t xml:space="preserve">Nous allons maintenant créer un nouvel utilisateur. Pour cela, nous commençons par nous connecter au client </w:t>
      </w:r>
      <w:proofErr w:type="spellStart"/>
      <w:r>
        <w:t>MariaDB</w:t>
      </w:r>
      <w:proofErr w:type="spellEnd"/>
      <w:r>
        <w:t> :</w:t>
      </w:r>
    </w:p>
    <w:p w14:paraId="6B8B1902" w14:textId="40424DD6" w:rsidR="002A0170" w:rsidRDefault="00F14E42" w:rsidP="002A0170">
      <w:pPr>
        <w:tabs>
          <w:tab w:val="left" w:pos="3540"/>
        </w:tabs>
      </w:pPr>
      <w:r>
        <w:rPr>
          <w:noProof/>
        </w:rPr>
        <w:pict w14:anchorId="0630EFDE">
          <v:rect id="_x0000_s2068" style="position:absolute;left:0;text-align:left;margin-left:-7.2pt;margin-top:17.5pt;width:467.75pt;height:23.8pt;z-index:-251644928;mso-position-horizontal-relative:margin" fillcolor="#1c1a10 [334]" stroked="f">
            <w10:wrap anchorx="margin"/>
          </v:rect>
        </w:pict>
      </w:r>
    </w:p>
    <w:p w14:paraId="637311ED" w14:textId="6C55B398" w:rsidR="00600FA9" w:rsidRDefault="002A0170" w:rsidP="002A0170">
      <w:pPr>
        <w:tabs>
          <w:tab w:val="left" w:pos="3540"/>
        </w:tabs>
        <w:rPr>
          <w:color w:val="FFFFFF" w:themeColor="background1"/>
        </w:rPr>
      </w:pPr>
      <w:proofErr w:type="spellStart"/>
      <w:r w:rsidRPr="002A0170">
        <w:rPr>
          <w:color w:val="FFFFFF" w:themeColor="background1"/>
        </w:rPr>
        <w:t>mysql</w:t>
      </w:r>
      <w:proofErr w:type="spellEnd"/>
      <w:r w:rsidRPr="002A0170">
        <w:rPr>
          <w:color w:val="FFFFFF" w:themeColor="background1"/>
        </w:rPr>
        <w:t xml:space="preserve"> -u root -p</w:t>
      </w:r>
      <w:r w:rsidR="00600FA9">
        <w:rPr>
          <w:color w:val="FFFFFF" w:themeColor="background1"/>
        </w:rPr>
        <w:tab/>
      </w:r>
    </w:p>
    <w:p w14:paraId="208744F2" w14:textId="77777777" w:rsidR="00600FA9" w:rsidRDefault="00600FA9" w:rsidP="002A0170">
      <w:pPr>
        <w:tabs>
          <w:tab w:val="left" w:pos="3540"/>
        </w:tabs>
        <w:rPr>
          <w:color w:val="FFFFFF" w:themeColor="background1"/>
        </w:rPr>
      </w:pPr>
    </w:p>
    <w:p w14:paraId="07737937" w14:textId="250DE141" w:rsidR="002A0170" w:rsidRPr="00600FA9" w:rsidRDefault="002A0170" w:rsidP="002A0170">
      <w:pPr>
        <w:tabs>
          <w:tab w:val="left" w:pos="3540"/>
        </w:tabs>
        <w:rPr>
          <w:color w:val="FFFFFF" w:themeColor="background1"/>
        </w:rPr>
      </w:pPr>
      <w:r w:rsidRPr="002A0170">
        <w:t>Nous créons</w:t>
      </w:r>
      <w:r>
        <w:t xml:space="preserve"> ensuite le compte </w:t>
      </w:r>
      <w:proofErr w:type="spellStart"/>
      <w:r>
        <w:t>dba</w:t>
      </w:r>
      <w:proofErr w:type="spellEnd"/>
      <w:r>
        <w:t xml:space="preserve"> qui aura tous les droits sur les bases de données :</w:t>
      </w:r>
    </w:p>
    <w:p w14:paraId="5755B19D" w14:textId="77777777" w:rsidR="002A0170" w:rsidRDefault="002A0170" w:rsidP="002A0170">
      <w:pPr>
        <w:tabs>
          <w:tab w:val="left" w:pos="3540"/>
        </w:tabs>
      </w:pPr>
    </w:p>
    <w:p w14:paraId="44C50316" w14:textId="731E6819" w:rsidR="002A0170" w:rsidRPr="00CC6E13" w:rsidRDefault="00F14E42" w:rsidP="00CC6E13">
      <w:pPr>
        <w:tabs>
          <w:tab w:val="left" w:pos="3540"/>
        </w:tabs>
        <w:spacing w:after="0"/>
        <w:rPr>
          <w:color w:val="9BBB59" w:themeColor="accent3"/>
        </w:rPr>
      </w:pPr>
      <w:r>
        <w:rPr>
          <w:noProof/>
        </w:rPr>
        <w:lastRenderedPageBreak/>
        <w:pict w14:anchorId="0630EFDE">
          <v:rect id="_x0000_s2069" style="position:absolute;left:0;text-align:left;margin-left:-7.2pt;margin-top:-3pt;width:460.15pt;height:124.75pt;z-index:-251643904;mso-position-horizontal-relative:margin" fillcolor="#1c1a10 [334]" stroked="f">
            <w10:wrap anchorx="margin"/>
          </v:rect>
        </w:pict>
      </w:r>
      <w:r w:rsidR="002A0170" w:rsidRPr="00CC6E13">
        <w:rPr>
          <w:color w:val="9BBB59" w:themeColor="accent3"/>
        </w:rPr>
        <w:t>#</w:t>
      </w:r>
      <w:r w:rsidR="00CC6E13" w:rsidRPr="00CC6E13">
        <w:rPr>
          <w:color w:val="9BBB59" w:themeColor="accent3"/>
        </w:rPr>
        <w:t xml:space="preserve"> </w:t>
      </w:r>
      <w:r w:rsidR="002A0170" w:rsidRPr="00CC6E13">
        <w:rPr>
          <w:color w:val="9BBB59" w:themeColor="accent3"/>
        </w:rPr>
        <w:t>Création de l’utilisateur</w:t>
      </w:r>
    </w:p>
    <w:p w14:paraId="04E527E5" w14:textId="3753CEF0" w:rsidR="00CC6E13" w:rsidRPr="00B70D81" w:rsidRDefault="00CC6E13" w:rsidP="00CC6E13">
      <w:pPr>
        <w:tabs>
          <w:tab w:val="left" w:pos="3540"/>
        </w:tabs>
        <w:spacing w:after="0"/>
        <w:rPr>
          <w:color w:val="FFFFFF" w:themeColor="background1"/>
          <w:lang w:val="en-US"/>
        </w:rPr>
      </w:pPr>
      <w:r w:rsidRPr="00B70D81">
        <w:rPr>
          <w:color w:val="FFFFFF" w:themeColor="background1"/>
          <w:lang w:val="en-US"/>
        </w:rPr>
        <w:t>create user ‘</w:t>
      </w:r>
      <w:proofErr w:type="spellStart"/>
      <w:r w:rsidRPr="00B70D81">
        <w:rPr>
          <w:color w:val="FFFFFF" w:themeColor="background1"/>
          <w:lang w:val="en-US"/>
        </w:rPr>
        <w:t>dba’@’localhost</w:t>
      </w:r>
      <w:proofErr w:type="spellEnd"/>
      <w:r w:rsidRPr="00B70D81">
        <w:rPr>
          <w:color w:val="FFFFFF" w:themeColor="background1"/>
          <w:lang w:val="en-US"/>
        </w:rPr>
        <w:t>’ identified by ‘</w:t>
      </w:r>
      <w:proofErr w:type="spellStart"/>
      <w:r w:rsidRPr="00B70D81">
        <w:rPr>
          <w:color w:val="FFFFFF" w:themeColor="background1"/>
          <w:lang w:val="en-US"/>
        </w:rPr>
        <w:t>drowssap</w:t>
      </w:r>
      <w:proofErr w:type="spellEnd"/>
      <w:proofErr w:type="gramStart"/>
      <w:r w:rsidRPr="00B70D81">
        <w:rPr>
          <w:color w:val="FFFFFF" w:themeColor="background1"/>
          <w:lang w:val="en-US"/>
        </w:rPr>
        <w:t>’;</w:t>
      </w:r>
      <w:proofErr w:type="gramEnd"/>
    </w:p>
    <w:p w14:paraId="3C1A3012" w14:textId="77777777" w:rsidR="00CC6E13" w:rsidRPr="00B70D81" w:rsidRDefault="00CC6E13" w:rsidP="00CC6E13">
      <w:pPr>
        <w:tabs>
          <w:tab w:val="left" w:pos="3540"/>
        </w:tabs>
        <w:spacing w:after="0"/>
        <w:rPr>
          <w:lang w:val="en-US"/>
        </w:rPr>
      </w:pPr>
    </w:p>
    <w:p w14:paraId="12B45BFE" w14:textId="7B798FB5" w:rsidR="00CC6E13" w:rsidRPr="00CC6E13" w:rsidRDefault="00CC6E13" w:rsidP="00CC6E13">
      <w:pPr>
        <w:tabs>
          <w:tab w:val="left" w:pos="3540"/>
        </w:tabs>
        <w:spacing w:after="0"/>
        <w:rPr>
          <w:color w:val="9BBB59" w:themeColor="accent3"/>
        </w:rPr>
      </w:pPr>
      <w:r w:rsidRPr="00CC6E13">
        <w:rPr>
          <w:color w:val="9BBB59" w:themeColor="accent3"/>
        </w:rPr>
        <w:t># Attribution des droits sur toutes les bases de données</w:t>
      </w:r>
    </w:p>
    <w:p w14:paraId="514E9CB6" w14:textId="61F48B5D" w:rsidR="00CC6E13" w:rsidRPr="00CC6E13" w:rsidRDefault="00CC6E13" w:rsidP="00CC6E13">
      <w:pPr>
        <w:tabs>
          <w:tab w:val="left" w:pos="3540"/>
        </w:tabs>
        <w:spacing w:after="0"/>
        <w:rPr>
          <w:color w:val="FFFFFF" w:themeColor="background1"/>
          <w:lang w:val="en-US"/>
        </w:rPr>
      </w:pPr>
      <w:r w:rsidRPr="00CC6E13">
        <w:rPr>
          <w:color w:val="FFFFFF" w:themeColor="background1"/>
          <w:lang w:val="en-US"/>
        </w:rPr>
        <w:t>grant all privileges on *.* to ‘</w:t>
      </w:r>
      <w:proofErr w:type="spellStart"/>
      <w:r w:rsidRPr="00CC6E13">
        <w:rPr>
          <w:color w:val="FFFFFF" w:themeColor="background1"/>
          <w:lang w:val="en-US"/>
        </w:rPr>
        <w:t>dba’@’localhost</w:t>
      </w:r>
      <w:proofErr w:type="spellEnd"/>
      <w:r w:rsidRPr="00CC6E13">
        <w:rPr>
          <w:color w:val="FFFFFF" w:themeColor="background1"/>
          <w:lang w:val="en-US"/>
        </w:rPr>
        <w:t xml:space="preserve">’ with grant </w:t>
      </w:r>
      <w:proofErr w:type="gramStart"/>
      <w:r w:rsidRPr="00CC6E13">
        <w:rPr>
          <w:color w:val="FFFFFF" w:themeColor="background1"/>
          <w:lang w:val="en-US"/>
        </w:rPr>
        <w:t>option;</w:t>
      </w:r>
      <w:proofErr w:type="gramEnd"/>
    </w:p>
    <w:p w14:paraId="4450DE26" w14:textId="77777777" w:rsidR="00CC6E13" w:rsidRDefault="00CC6E13" w:rsidP="00CC6E13">
      <w:pPr>
        <w:tabs>
          <w:tab w:val="left" w:pos="3540"/>
        </w:tabs>
        <w:spacing w:after="0"/>
        <w:rPr>
          <w:lang w:val="en-US"/>
        </w:rPr>
      </w:pPr>
    </w:p>
    <w:p w14:paraId="2C04EBD0" w14:textId="0C6C3202" w:rsidR="00CC6E13" w:rsidRPr="00CC6E13" w:rsidRDefault="00CC6E13" w:rsidP="00CC6E13">
      <w:pPr>
        <w:tabs>
          <w:tab w:val="left" w:pos="3540"/>
        </w:tabs>
        <w:spacing w:after="0"/>
        <w:rPr>
          <w:color w:val="9BBB59" w:themeColor="accent3"/>
        </w:rPr>
      </w:pPr>
      <w:r w:rsidRPr="00CC6E13">
        <w:rPr>
          <w:color w:val="9BBB59" w:themeColor="accent3"/>
        </w:rPr>
        <w:t xml:space="preserve"># Mise à jour des privilèges de la base de données </w:t>
      </w:r>
    </w:p>
    <w:p w14:paraId="4EF2644F" w14:textId="053BCB57" w:rsidR="00CC6E13" w:rsidRDefault="00CC6E13" w:rsidP="002A0170">
      <w:pPr>
        <w:tabs>
          <w:tab w:val="left" w:pos="3540"/>
        </w:tabs>
        <w:rPr>
          <w:color w:val="FFFFFF" w:themeColor="background1"/>
        </w:rPr>
      </w:pPr>
      <w:r w:rsidRPr="00CC6E13">
        <w:rPr>
          <w:color w:val="FFFFFF" w:themeColor="background1"/>
        </w:rPr>
        <w:t xml:space="preserve">flush </w:t>
      </w:r>
      <w:proofErr w:type="spellStart"/>
      <w:r w:rsidRPr="00CC6E13">
        <w:rPr>
          <w:color w:val="FFFFFF" w:themeColor="background1"/>
        </w:rPr>
        <w:t>privileges</w:t>
      </w:r>
      <w:proofErr w:type="spellEnd"/>
      <w:r w:rsidRPr="00CC6E13">
        <w:rPr>
          <w:color w:val="FFFFFF" w:themeColor="background1"/>
        </w:rPr>
        <w:t> ;</w:t>
      </w:r>
    </w:p>
    <w:p w14:paraId="003A70E0" w14:textId="0245FC37" w:rsidR="00600FA9" w:rsidRDefault="00CC6E13" w:rsidP="00600FA9">
      <w:pPr>
        <w:tabs>
          <w:tab w:val="left" w:pos="3540"/>
        </w:tabs>
        <w:ind w:firstLine="709"/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48000" behindDoc="0" locked="0" layoutInCell="1" allowOverlap="1" wp14:anchorId="27C9E5C9" wp14:editId="46EB8239">
            <wp:simplePos x="0" y="0"/>
            <wp:positionH relativeFrom="column">
              <wp:posOffset>-635</wp:posOffset>
            </wp:positionH>
            <wp:positionV relativeFrom="paragraph">
              <wp:posOffset>280035</wp:posOffset>
            </wp:positionV>
            <wp:extent cx="5762625" cy="1143000"/>
            <wp:effectExtent l="0" t="0" r="0" b="0"/>
            <wp:wrapTopAndBottom/>
            <wp:docPr id="9504966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BFA8AF" w14:textId="77777777" w:rsidR="00600FA9" w:rsidRDefault="00600FA9" w:rsidP="00600FA9">
      <w:pPr>
        <w:tabs>
          <w:tab w:val="left" w:pos="3540"/>
        </w:tabs>
        <w:ind w:firstLine="709"/>
        <w:rPr>
          <w:color w:val="FFFFFF" w:themeColor="background1"/>
        </w:rPr>
      </w:pPr>
    </w:p>
    <w:p w14:paraId="673EC9A3" w14:textId="77777777" w:rsidR="0010030E" w:rsidRDefault="00C44235" w:rsidP="0010030E">
      <w:pPr>
        <w:tabs>
          <w:tab w:val="left" w:pos="3540"/>
        </w:tabs>
        <w:ind w:firstLine="709"/>
      </w:pPr>
      <w:r>
        <w:t xml:space="preserve">Nous pouvons nous déconnecter de la base de données avec </w:t>
      </w:r>
      <w:proofErr w:type="spellStart"/>
      <w:r>
        <w:t>Ctrl+D</w:t>
      </w:r>
      <w:proofErr w:type="spellEnd"/>
      <w:r>
        <w:t xml:space="preserve"> et essayer une nouvelle connexion avec l’utilisateur </w:t>
      </w:r>
      <w:proofErr w:type="spellStart"/>
      <w:r>
        <w:t>dba</w:t>
      </w:r>
      <w:proofErr w:type="spellEnd"/>
      <w:r>
        <w:t> :</w:t>
      </w:r>
    </w:p>
    <w:p w14:paraId="70938F22" w14:textId="624F0C51" w:rsidR="0010030E" w:rsidRDefault="00F14E42" w:rsidP="0010030E">
      <w:pPr>
        <w:tabs>
          <w:tab w:val="left" w:pos="3540"/>
        </w:tabs>
      </w:pPr>
      <w:r>
        <w:rPr>
          <w:noProof/>
        </w:rPr>
        <w:pict w14:anchorId="0630EFDE">
          <v:rect id="_x0000_s2071" style="position:absolute;left:0;text-align:left;margin-left:-7.2pt;margin-top:17.5pt;width:467.75pt;height:23.8pt;z-index:-251642880;mso-position-horizontal-relative:margin" fillcolor="#1c1a10 [334]" stroked="f">
            <w10:wrap anchorx="margin"/>
          </v:rect>
        </w:pict>
      </w:r>
    </w:p>
    <w:p w14:paraId="42181372" w14:textId="22AEFC79" w:rsidR="0010030E" w:rsidRPr="0010030E" w:rsidRDefault="0010030E" w:rsidP="0010030E">
      <w:pPr>
        <w:tabs>
          <w:tab w:val="left" w:pos="3540"/>
        </w:tabs>
        <w:rPr>
          <w:color w:val="FFFFFF" w:themeColor="background1"/>
        </w:rPr>
      </w:pPr>
      <w:proofErr w:type="spellStart"/>
      <w:r w:rsidRPr="0010030E">
        <w:rPr>
          <w:color w:val="FFFFFF" w:themeColor="background1"/>
        </w:rPr>
        <w:t>mysql</w:t>
      </w:r>
      <w:proofErr w:type="spellEnd"/>
      <w:r w:rsidRPr="0010030E">
        <w:rPr>
          <w:color w:val="FFFFFF" w:themeColor="background1"/>
        </w:rPr>
        <w:t xml:space="preserve"> -u </w:t>
      </w:r>
      <w:proofErr w:type="spellStart"/>
      <w:r w:rsidRPr="0010030E">
        <w:rPr>
          <w:color w:val="FFFFFF" w:themeColor="background1"/>
        </w:rPr>
        <w:t>dba</w:t>
      </w:r>
      <w:proofErr w:type="spellEnd"/>
      <w:r w:rsidRPr="0010030E">
        <w:rPr>
          <w:color w:val="FFFFFF" w:themeColor="background1"/>
        </w:rPr>
        <w:t xml:space="preserve"> -p</w:t>
      </w:r>
    </w:p>
    <w:p w14:paraId="2A114387" w14:textId="77777777" w:rsidR="0010030E" w:rsidRDefault="0010030E" w:rsidP="0010030E">
      <w:pPr>
        <w:tabs>
          <w:tab w:val="left" w:pos="3540"/>
        </w:tabs>
        <w:ind w:firstLine="709"/>
      </w:pPr>
    </w:p>
    <w:p w14:paraId="7A70593B" w14:textId="71B181C9" w:rsidR="0010030E" w:rsidRDefault="0010030E" w:rsidP="0010030E">
      <w:pPr>
        <w:tabs>
          <w:tab w:val="left" w:pos="3540"/>
        </w:tabs>
        <w:ind w:firstLine="709"/>
      </w:pPr>
      <w:r w:rsidRPr="0010030E">
        <w:t xml:space="preserve">Nous </w:t>
      </w:r>
      <w:r>
        <w:t>affichons ensuite la liste des bases disponibles :</w:t>
      </w:r>
    </w:p>
    <w:p w14:paraId="6EACA1D5" w14:textId="5F69212D" w:rsidR="0010030E" w:rsidRDefault="00F14E42" w:rsidP="0010030E">
      <w:pPr>
        <w:tabs>
          <w:tab w:val="left" w:pos="3540"/>
        </w:tabs>
      </w:pPr>
      <w:r>
        <w:rPr>
          <w:noProof/>
        </w:rPr>
        <w:pict w14:anchorId="0630EFDE">
          <v:rect id="_x0000_s2072" style="position:absolute;left:0;text-align:left;margin-left:-7.2pt;margin-top:15.95pt;width:467.75pt;height:23.8pt;z-index:-251641856;mso-position-horizontal-relative:margin" fillcolor="#1c1a10 [334]" stroked="f">
            <w10:wrap anchorx="margin"/>
          </v:rect>
        </w:pict>
      </w:r>
    </w:p>
    <w:p w14:paraId="64FC667F" w14:textId="76EEF9D0" w:rsidR="0010030E" w:rsidRPr="0010030E" w:rsidRDefault="0010030E" w:rsidP="0010030E">
      <w:pPr>
        <w:tabs>
          <w:tab w:val="left" w:pos="3540"/>
        </w:tabs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65A9A85" wp14:editId="66D747BE">
            <wp:simplePos x="0" y="0"/>
            <wp:positionH relativeFrom="column">
              <wp:posOffset>319405</wp:posOffset>
            </wp:positionH>
            <wp:positionV relativeFrom="paragraph">
              <wp:posOffset>501015</wp:posOffset>
            </wp:positionV>
            <wp:extent cx="5111115" cy="2956560"/>
            <wp:effectExtent l="0" t="0" r="0" b="0"/>
            <wp:wrapTopAndBottom/>
            <wp:docPr id="12210222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30E">
        <w:rPr>
          <w:color w:val="FFFFFF" w:themeColor="background1"/>
        </w:rPr>
        <w:t xml:space="preserve">show </w:t>
      </w:r>
      <w:proofErr w:type="spellStart"/>
      <w:r w:rsidRPr="0010030E">
        <w:rPr>
          <w:color w:val="FFFFFF" w:themeColor="background1"/>
        </w:rPr>
        <w:t>databases</w:t>
      </w:r>
      <w:proofErr w:type="spellEnd"/>
      <w:r>
        <w:rPr>
          <w:color w:val="FFFFFF" w:themeColor="background1"/>
        </w:rPr>
        <w:t> ;</w:t>
      </w:r>
    </w:p>
    <w:p w14:paraId="6258C619" w14:textId="10C4EC80" w:rsidR="00D02404" w:rsidRPr="0010030E" w:rsidRDefault="00DF1E00" w:rsidP="00D02404">
      <w:pPr>
        <w:pStyle w:val="Titre1"/>
      </w:pPr>
      <w:bookmarkStart w:id="5" w:name="_Toc145487246"/>
      <w:r w:rsidRPr="0010030E">
        <w:lastRenderedPageBreak/>
        <w:t>PHPMyAdmin</w:t>
      </w:r>
      <w:bookmarkEnd w:id="5"/>
    </w:p>
    <w:p w14:paraId="5BC688A2" w14:textId="77777777" w:rsidR="00DF1E00" w:rsidRPr="0010030E" w:rsidRDefault="00DF1E00" w:rsidP="00DF1E00"/>
    <w:p w14:paraId="5FF05ACC" w14:textId="77F4F8A9" w:rsidR="0010030E" w:rsidRDefault="0010030E" w:rsidP="00A82DEC">
      <w:pPr>
        <w:ind w:firstLine="709"/>
      </w:pPr>
      <w:r>
        <w:t>Nous allons maintenant installer PHPMyAdmin. Pour ce faire, nous allons d’abord télécharger les modules PHP nécessaires :</w:t>
      </w:r>
    </w:p>
    <w:p w14:paraId="322DF97B" w14:textId="5FCABB78" w:rsidR="0010030E" w:rsidRDefault="00F14E42" w:rsidP="0010030E">
      <w:r>
        <w:rPr>
          <w:noProof/>
        </w:rPr>
        <w:pict w14:anchorId="0630EFDE">
          <v:rect id="_x0000_s2074" style="position:absolute;left:0;text-align:left;margin-left:-7.2pt;margin-top:17.55pt;width:467.75pt;height:35.35pt;z-index:-251640832;mso-position-horizontal-relative:margin" fillcolor="#1c1a10 [334]" stroked="f">
            <w10:wrap anchorx="margin"/>
          </v:rect>
        </w:pict>
      </w:r>
    </w:p>
    <w:p w14:paraId="35CB69FE" w14:textId="50282DA8" w:rsidR="0010030E" w:rsidRPr="00181261" w:rsidRDefault="0010030E" w:rsidP="0010030E">
      <w:pPr>
        <w:spacing w:after="0"/>
        <w:rPr>
          <w:color w:val="FFFFFF" w:themeColor="background1"/>
          <w:lang w:val="en-US"/>
        </w:rPr>
      </w:pPr>
      <w:r w:rsidRPr="00181261">
        <w:rPr>
          <w:color w:val="FFFFFF" w:themeColor="background1"/>
          <w:lang w:val="en-US"/>
        </w:rPr>
        <w:t>apt update &amp;&amp; apt upgrade</w:t>
      </w:r>
    </w:p>
    <w:p w14:paraId="40736193" w14:textId="62C03AED" w:rsidR="0010030E" w:rsidRPr="0010030E" w:rsidRDefault="0010030E" w:rsidP="0010030E">
      <w:pPr>
        <w:rPr>
          <w:color w:val="FFFFFF" w:themeColor="background1"/>
          <w:lang w:val="en-US"/>
        </w:rPr>
      </w:pPr>
      <w:r w:rsidRPr="0010030E">
        <w:rPr>
          <w:color w:val="FFFFFF" w:themeColor="background1"/>
          <w:lang w:val="en-US"/>
        </w:rPr>
        <w:t xml:space="preserve">apt install </w:t>
      </w:r>
      <w:proofErr w:type="spellStart"/>
      <w:r w:rsidRPr="0010030E">
        <w:rPr>
          <w:color w:val="FFFFFF" w:themeColor="background1"/>
          <w:lang w:val="en-US"/>
        </w:rPr>
        <w:t>php-json</w:t>
      </w:r>
      <w:proofErr w:type="spellEnd"/>
      <w:r w:rsidRPr="0010030E">
        <w:rPr>
          <w:color w:val="FFFFFF" w:themeColor="background1"/>
          <w:lang w:val="en-US"/>
        </w:rPr>
        <w:t xml:space="preserve"> </w:t>
      </w:r>
      <w:proofErr w:type="spellStart"/>
      <w:r w:rsidRPr="0010030E">
        <w:rPr>
          <w:color w:val="FFFFFF" w:themeColor="background1"/>
          <w:lang w:val="en-US"/>
        </w:rPr>
        <w:t>php-mbstring</w:t>
      </w:r>
      <w:proofErr w:type="spellEnd"/>
      <w:r w:rsidRPr="0010030E">
        <w:rPr>
          <w:color w:val="FFFFFF" w:themeColor="background1"/>
          <w:lang w:val="en-US"/>
        </w:rPr>
        <w:t xml:space="preserve"> </w:t>
      </w:r>
      <w:proofErr w:type="spellStart"/>
      <w:r w:rsidRPr="0010030E">
        <w:rPr>
          <w:color w:val="FFFFFF" w:themeColor="background1"/>
          <w:lang w:val="en-US"/>
        </w:rPr>
        <w:t>php</w:t>
      </w:r>
      <w:proofErr w:type="spellEnd"/>
      <w:r w:rsidRPr="0010030E">
        <w:rPr>
          <w:color w:val="FFFFFF" w:themeColor="background1"/>
          <w:lang w:val="en-US"/>
        </w:rPr>
        <w:t xml:space="preserve">-zip </w:t>
      </w:r>
      <w:proofErr w:type="spellStart"/>
      <w:r w:rsidRPr="0010030E">
        <w:rPr>
          <w:color w:val="FFFFFF" w:themeColor="background1"/>
          <w:lang w:val="en-US"/>
        </w:rPr>
        <w:t>php-gd</w:t>
      </w:r>
      <w:proofErr w:type="spellEnd"/>
      <w:r w:rsidRPr="0010030E">
        <w:rPr>
          <w:color w:val="FFFFFF" w:themeColor="background1"/>
          <w:lang w:val="en-US"/>
        </w:rPr>
        <w:t xml:space="preserve"> </w:t>
      </w:r>
      <w:proofErr w:type="spellStart"/>
      <w:r w:rsidRPr="0010030E">
        <w:rPr>
          <w:color w:val="FFFFFF" w:themeColor="background1"/>
          <w:lang w:val="en-US"/>
        </w:rPr>
        <w:t>php</w:t>
      </w:r>
      <w:proofErr w:type="spellEnd"/>
      <w:r w:rsidRPr="0010030E">
        <w:rPr>
          <w:color w:val="FFFFFF" w:themeColor="background1"/>
          <w:lang w:val="en-US"/>
        </w:rPr>
        <w:t xml:space="preserve">-xml </w:t>
      </w:r>
      <w:proofErr w:type="spellStart"/>
      <w:r w:rsidRPr="0010030E">
        <w:rPr>
          <w:color w:val="FFFFFF" w:themeColor="background1"/>
          <w:lang w:val="en-US"/>
        </w:rPr>
        <w:t>php</w:t>
      </w:r>
      <w:proofErr w:type="spellEnd"/>
      <w:r w:rsidRPr="0010030E">
        <w:rPr>
          <w:color w:val="FFFFFF" w:themeColor="background1"/>
          <w:lang w:val="en-US"/>
        </w:rPr>
        <w:t>-curl</w:t>
      </w:r>
    </w:p>
    <w:p w14:paraId="5954F5B0" w14:textId="54E8E586" w:rsidR="0010030E" w:rsidRDefault="0010030E" w:rsidP="00A82DEC">
      <w:pPr>
        <w:ind w:firstLine="709"/>
        <w:rPr>
          <w:lang w:val="en-US"/>
        </w:rPr>
      </w:pPr>
    </w:p>
    <w:p w14:paraId="14ACA7C6" w14:textId="266514B4" w:rsidR="0010030E" w:rsidRDefault="0010030E" w:rsidP="00A82DEC">
      <w:pPr>
        <w:ind w:firstLine="709"/>
      </w:pPr>
      <w:r w:rsidRPr="0010030E">
        <w:t>Nous installons ensuite PHPMyA</w:t>
      </w:r>
      <w:r>
        <w:t>dmin :</w:t>
      </w:r>
    </w:p>
    <w:p w14:paraId="0F374FB1" w14:textId="2301D17F" w:rsidR="0010030E" w:rsidRDefault="00F14E42" w:rsidP="0010030E">
      <w:r>
        <w:rPr>
          <w:noProof/>
        </w:rPr>
        <w:pict w14:anchorId="0630EFDE">
          <v:rect id="_x0000_s2075" style="position:absolute;left:0;text-align:left;margin-left:-7.2pt;margin-top:16.25pt;width:467.75pt;height:23.8pt;z-index:-251639808;mso-position-horizontal-relative:margin" fillcolor="#1c1a10 [334]" stroked="f">
            <w10:wrap anchorx="margin"/>
          </v:rect>
        </w:pict>
      </w:r>
    </w:p>
    <w:p w14:paraId="42F4B728" w14:textId="4F98E962" w:rsidR="0010030E" w:rsidRPr="0010030E" w:rsidRDefault="0010030E" w:rsidP="0010030E">
      <w:pPr>
        <w:rPr>
          <w:color w:val="FFFFFF" w:themeColor="background1"/>
        </w:rPr>
      </w:pPr>
      <w:proofErr w:type="spellStart"/>
      <w:r w:rsidRPr="0010030E">
        <w:rPr>
          <w:color w:val="FFFFFF" w:themeColor="background1"/>
        </w:rPr>
        <w:t>apt</w:t>
      </w:r>
      <w:proofErr w:type="spellEnd"/>
      <w:r w:rsidRPr="0010030E">
        <w:rPr>
          <w:color w:val="FFFFFF" w:themeColor="background1"/>
        </w:rPr>
        <w:t xml:space="preserve"> </w:t>
      </w:r>
      <w:proofErr w:type="spellStart"/>
      <w:r w:rsidRPr="0010030E">
        <w:rPr>
          <w:color w:val="FFFFFF" w:themeColor="background1"/>
        </w:rPr>
        <w:t>install</w:t>
      </w:r>
      <w:proofErr w:type="spellEnd"/>
      <w:r w:rsidRPr="0010030E">
        <w:rPr>
          <w:color w:val="FFFFFF" w:themeColor="background1"/>
        </w:rPr>
        <w:t xml:space="preserve"> </w:t>
      </w:r>
      <w:proofErr w:type="spellStart"/>
      <w:r w:rsidRPr="0010030E">
        <w:rPr>
          <w:color w:val="FFFFFF" w:themeColor="background1"/>
        </w:rPr>
        <w:t>phpmyadmin</w:t>
      </w:r>
      <w:proofErr w:type="spellEnd"/>
    </w:p>
    <w:p w14:paraId="41287C97" w14:textId="77777777" w:rsidR="0010030E" w:rsidRDefault="0010030E" w:rsidP="0010030E"/>
    <w:p w14:paraId="72716F4D" w14:textId="4D0DD2C9" w:rsidR="0010030E" w:rsidRDefault="0010030E" w:rsidP="0010030E">
      <w:r>
        <w:rPr>
          <w:noProof/>
        </w:rPr>
        <w:drawing>
          <wp:anchor distT="0" distB="0" distL="114300" distR="114300" simplePos="0" relativeHeight="251652096" behindDoc="0" locked="0" layoutInCell="1" allowOverlap="1" wp14:anchorId="369E5EA1" wp14:editId="6BE824E7">
            <wp:simplePos x="0" y="0"/>
            <wp:positionH relativeFrom="column">
              <wp:posOffset>-635</wp:posOffset>
            </wp:positionH>
            <wp:positionV relativeFrom="paragraph">
              <wp:posOffset>640715</wp:posOffset>
            </wp:positionV>
            <wp:extent cx="5762625" cy="1762125"/>
            <wp:effectExtent l="0" t="0" r="0" b="0"/>
            <wp:wrapTopAndBottom/>
            <wp:docPr id="3157916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  <w:t>Nous suivons les indications en choisissant les mêmes options que sur les captures d’écrans suivantes</w:t>
      </w:r>
      <w:r w:rsidR="00A72567">
        <w:t>. Nous commençons par choisir le mode de configuration de PHPMyAdmin par défaut.</w:t>
      </w:r>
    </w:p>
    <w:p w14:paraId="609A97CD" w14:textId="71943483" w:rsidR="0010030E" w:rsidRDefault="0010030E" w:rsidP="0010030E"/>
    <w:p w14:paraId="15FE6188" w14:textId="01D41490" w:rsidR="0010030E" w:rsidRDefault="0010030E" w:rsidP="0010030E">
      <w:pPr>
        <w:ind w:firstLine="709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54CA762" wp14:editId="6E07AFCF">
            <wp:simplePos x="0" y="0"/>
            <wp:positionH relativeFrom="column">
              <wp:posOffset>-635</wp:posOffset>
            </wp:positionH>
            <wp:positionV relativeFrom="paragraph">
              <wp:posOffset>450215</wp:posOffset>
            </wp:positionV>
            <wp:extent cx="5762625" cy="1200150"/>
            <wp:effectExtent l="0" t="0" r="0" b="0"/>
            <wp:wrapTopAndBottom/>
            <wp:docPr id="11810560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67" w:rsidRPr="00A72567">
        <w:t xml:space="preserve"> </w:t>
      </w:r>
      <w:r w:rsidR="00A72567">
        <w:t>Nous laissons le mots de passe de connexion MySQL par défaut en laissant le champs vide.</w:t>
      </w:r>
    </w:p>
    <w:p w14:paraId="205FD298" w14:textId="77777777" w:rsidR="0010030E" w:rsidRDefault="0010030E" w:rsidP="0010030E"/>
    <w:p w14:paraId="135E277A" w14:textId="7511570A" w:rsidR="0010030E" w:rsidRDefault="0010030E" w:rsidP="0010030E">
      <w:r>
        <w:tab/>
      </w:r>
    </w:p>
    <w:p w14:paraId="4C080C49" w14:textId="77777777" w:rsidR="001F5B35" w:rsidRDefault="001F5B35" w:rsidP="0010030E"/>
    <w:p w14:paraId="0FA982F6" w14:textId="77777777" w:rsidR="001F5B35" w:rsidRDefault="001F5B35" w:rsidP="0010030E"/>
    <w:p w14:paraId="0773F72E" w14:textId="1D035E88" w:rsidR="0010030E" w:rsidRDefault="0010030E" w:rsidP="0010030E"/>
    <w:p w14:paraId="486CCF4A" w14:textId="5F2211B3" w:rsidR="00814A9A" w:rsidRDefault="00A72567" w:rsidP="0010030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D14293" wp14:editId="26BC9C12">
            <wp:simplePos x="0" y="0"/>
            <wp:positionH relativeFrom="column">
              <wp:posOffset>1348105</wp:posOffset>
            </wp:positionH>
            <wp:positionV relativeFrom="paragraph">
              <wp:posOffset>465455</wp:posOffset>
            </wp:positionV>
            <wp:extent cx="2962275" cy="1609725"/>
            <wp:effectExtent l="0" t="0" r="0" b="0"/>
            <wp:wrapTopAndBottom/>
            <wp:docPr id="14895456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F5B35">
        <w:tab/>
        <w:t>Nous laissons également le champs de confirmation de mot de passe vide.</w:t>
      </w:r>
    </w:p>
    <w:p w14:paraId="30E37630" w14:textId="10032493" w:rsidR="001F5B35" w:rsidRDefault="001F5B35" w:rsidP="0010030E"/>
    <w:p w14:paraId="4652537B" w14:textId="6B9736B9" w:rsidR="001F5B35" w:rsidRDefault="001B31B1" w:rsidP="0010030E">
      <w:r>
        <w:rPr>
          <w:noProof/>
        </w:rPr>
        <w:drawing>
          <wp:anchor distT="0" distB="0" distL="114300" distR="114300" simplePos="0" relativeHeight="251654144" behindDoc="0" locked="0" layoutInCell="1" allowOverlap="1" wp14:anchorId="5330BD62" wp14:editId="03DE0A1F">
            <wp:simplePos x="0" y="0"/>
            <wp:positionH relativeFrom="column">
              <wp:posOffset>1011555</wp:posOffset>
            </wp:positionH>
            <wp:positionV relativeFrom="paragraph">
              <wp:posOffset>3582035</wp:posOffset>
            </wp:positionV>
            <wp:extent cx="3727450" cy="2337435"/>
            <wp:effectExtent l="0" t="0" r="0" b="0"/>
            <wp:wrapTopAndBottom/>
            <wp:docPr id="17366755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33"/>
                    <a:stretch/>
                  </pic:blipFill>
                  <pic:spPr bwMode="auto">
                    <a:xfrm>
                      <a:off x="0" y="0"/>
                      <a:ext cx="372745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67">
        <w:rPr>
          <w:noProof/>
        </w:rPr>
        <w:drawing>
          <wp:anchor distT="0" distB="0" distL="114300" distR="114300" simplePos="0" relativeHeight="251653120" behindDoc="0" locked="0" layoutInCell="1" allowOverlap="1" wp14:anchorId="55A7D159" wp14:editId="43DCACCD">
            <wp:simplePos x="0" y="0"/>
            <wp:positionH relativeFrom="column">
              <wp:posOffset>509905</wp:posOffset>
            </wp:positionH>
            <wp:positionV relativeFrom="paragraph">
              <wp:posOffset>693420</wp:posOffset>
            </wp:positionV>
            <wp:extent cx="4737735" cy="2667000"/>
            <wp:effectExtent l="0" t="0" r="0" b="0"/>
            <wp:wrapTopAndBottom/>
            <wp:docPr id="79449952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/>
                    <a:stretch/>
                  </pic:blipFill>
                  <pic:spPr bwMode="auto">
                    <a:xfrm>
                      <a:off x="0" y="0"/>
                      <a:ext cx="473773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1261">
        <w:tab/>
        <w:t>Nous nous connectons à PHPMyAdmin via l’interface web à l’adresse 10.31.96.80/</w:t>
      </w:r>
      <w:proofErr w:type="spellStart"/>
      <w:r w:rsidR="00181261">
        <w:t>phpmyadmin</w:t>
      </w:r>
      <w:proofErr w:type="spellEnd"/>
      <w:r w:rsidR="00181261">
        <w:t xml:space="preserve"> avec l’utilisateur </w:t>
      </w:r>
      <w:proofErr w:type="spellStart"/>
      <w:r w:rsidR="00181261">
        <w:t>dba</w:t>
      </w:r>
      <w:proofErr w:type="spellEnd"/>
      <w:r w:rsidR="00181261">
        <w:t xml:space="preserve"> créé, afin de tester les manipulations effectuées précédemment.</w:t>
      </w:r>
    </w:p>
    <w:p w14:paraId="223B1336" w14:textId="217DF3A1" w:rsidR="00814A9A" w:rsidRDefault="00814A9A" w:rsidP="0010030E"/>
    <w:p w14:paraId="18F977D2" w14:textId="5088ABAC" w:rsidR="0010030E" w:rsidRPr="0010030E" w:rsidRDefault="0010030E" w:rsidP="0010030E"/>
    <w:p w14:paraId="617CCE96" w14:textId="20E619E3" w:rsidR="00A82DEC" w:rsidRDefault="00A82DEC" w:rsidP="00A82DEC">
      <w:pPr>
        <w:ind w:firstLine="709"/>
      </w:pPr>
      <w:r>
        <w:lastRenderedPageBreak/>
        <w:t xml:space="preserve">Enfin, nous entrons les informations de la base de données </w:t>
      </w:r>
      <w:proofErr w:type="spellStart"/>
      <w:r>
        <w:t>myCDS.db</w:t>
      </w:r>
      <w:proofErr w:type="spellEnd"/>
      <w:r>
        <w:t xml:space="preserve"> dans notre nouvelle base de données </w:t>
      </w:r>
      <w:proofErr w:type="spellStart"/>
      <w:r>
        <w:t>MariaDB</w:t>
      </w:r>
      <w:proofErr w:type="spellEnd"/>
      <w:r>
        <w:t xml:space="preserve"> et nous modifions le script </w:t>
      </w:r>
      <w:proofErr w:type="spellStart"/>
      <w:r>
        <w:t>bdd.php</w:t>
      </w:r>
      <w:proofErr w:type="spellEnd"/>
      <w:r>
        <w:t xml:space="preserve"> pour appeler cette nouvelle base de données :</w:t>
      </w:r>
    </w:p>
    <w:p w14:paraId="1BBE7C9C" w14:textId="32D7493F" w:rsidR="001B31B1" w:rsidRDefault="00F14E42" w:rsidP="001B31B1">
      <w:r>
        <w:rPr>
          <w:noProof/>
        </w:rPr>
        <w:pict w14:anchorId="0630EFDE">
          <v:rect id="_x0000_s2077" style="position:absolute;left:0;text-align:left;margin-left:-7.2pt;margin-top:14.55pt;width:467.75pt;height:423.05pt;z-index:-251638784;mso-position-horizontal-relative:margin" fillcolor="#1c1a10 [334]" stroked="f">
            <w10:wrap anchorx="margin"/>
          </v:rect>
        </w:pict>
      </w:r>
    </w:p>
    <w:p w14:paraId="43F2D8EE" w14:textId="72248B49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&lt; ?</w:t>
      </w:r>
      <w:proofErr w:type="spellStart"/>
      <w:r w:rsidRPr="00FF3BD8">
        <w:rPr>
          <w:color w:val="FFFFFF" w:themeColor="background1"/>
          <w:lang w:val="en-US"/>
        </w:rPr>
        <w:t>php</w:t>
      </w:r>
      <w:proofErr w:type="spellEnd"/>
    </w:p>
    <w:p w14:paraId="02D3E3F0" w14:textId="797D550E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try {</w:t>
      </w:r>
    </w:p>
    <w:p w14:paraId="029564AB" w14:textId="1FEF7044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</w:t>
      </w:r>
      <w:proofErr w:type="spellStart"/>
      <w:r w:rsidRPr="00FF3BD8">
        <w:rPr>
          <w:color w:val="FFFFFF" w:themeColor="background1"/>
          <w:lang w:val="en-US"/>
        </w:rPr>
        <w:t>servername</w:t>
      </w:r>
      <w:proofErr w:type="spellEnd"/>
      <w:r w:rsidRPr="00FF3BD8">
        <w:rPr>
          <w:color w:val="FFFFFF" w:themeColor="background1"/>
          <w:lang w:val="en-US"/>
        </w:rPr>
        <w:t xml:space="preserve"> = « </w:t>
      </w:r>
      <w:proofErr w:type="spellStart"/>
      <w:r w:rsidRPr="00FF3BD8">
        <w:rPr>
          <w:color w:val="FFFFFF" w:themeColor="background1"/>
          <w:lang w:val="en-US"/>
        </w:rPr>
        <w:t>mysql</w:t>
      </w:r>
      <w:proofErr w:type="spellEnd"/>
      <w:r w:rsidRPr="00FF3BD8">
        <w:rPr>
          <w:color w:val="FFFFFF" w:themeColor="background1"/>
          <w:lang w:val="en-US"/>
        </w:rPr>
        <w:t> :host=localhost ;</w:t>
      </w:r>
      <w:proofErr w:type="spellStart"/>
      <w:r w:rsidRPr="00FF3BD8">
        <w:rPr>
          <w:color w:val="FFFFFF" w:themeColor="background1"/>
          <w:lang w:val="en-US"/>
        </w:rPr>
        <w:t>dbname</w:t>
      </w:r>
      <w:proofErr w:type="spellEnd"/>
      <w:r w:rsidRPr="00FF3BD8">
        <w:rPr>
          <w:color w:val="FFFFFF" w:themeColor="background1"/>
          <w:lang w:val="en-US"/>
        </w:rPr>
        <w:t>=</w:t>
      </w:r>
      <w:proofErr w:type="spellStart"/>
      <w:r w:rsidRPr="00FF3BD8">
        <w:rPr>
          <w:color w:val="FFFFFF" w:themeColor="background1"/>
          <w:lang w:val="en-US"/>
        </w:rPr>
        <w:t>myCDS</w:t>
      </w:r>
      <w:proofErr w:type="spellEnd"/>
      <w:proofErr w:type="gramStart"/>
      <w:r w:rsidRPr="00FF3BD8">
        <w:rPr>
          <w:color w:val="FFFFFF" w:themeColor="background1"/>
          <w:lang w:val="en-US"/>
        </w:rPr>
        <w:t>”;</w:t>
      </w:r>
      <w:proofErr w:type="gramEnd"/>
    </w:p>
    <w:p w14:paraId="42080D94" w14:textId="791A0950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$username = “dba</w:t>
      </w:r>
      <w:proofErr w:type="gramStart"/>
      <w:r w:rsidRPr="00FF3BD8">
        <w:rPr>
          <w:color w:val="FFFFFF" w:themeColor="background1"/>
          <w:lang w:val="en-US"/>
        </w:rPr>
        <w:t>”;</w:t>
      </w:r>
      <w:proofErr w:type="gramEnd"/>
    </w:p>
    <w:p w14:paraId="2B67D821" w14:textId="603E9404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$password = “</w:t>
      </w:r>
      <w:proofErr w:type="spellStart"/>
      <w:r w:rsidRPr="00FF3BD8">
        <w:rPr>
          <w:color w:val="FFFFFF" w:themeColor="background1"/>
          <w:lang w:val="en-US"/>
        </w:rPr>
        <w:t>drowssap</w:t>
      </w:r>
      <w:proofErr w:type="spellEnd"/>
      <w:proofErr w:type="gramStart"/>
      <w:r w:rsidRPr="00FF3BD8">
        <w:rPr>
          <w:color w:val="FFFFFF" w:themeColor="background1"/>
          <w:lang w:val="en-US"/>
        </w:rPr>
        <w:t>”;</w:t>
      </w:r>
      <w:proofErr w:type="gramEnd"/>
    </w:p>
    <w:p w14:paraId="20DD0E1D" w14:textId="2168FEE2" w:rsidR="001B31B1" w:rsidRPr="00FF3BD8" w:rsidRDefault="001B31B1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</w:t>
      </w:r>
      <w:proofErr w:type="spellStart"/>
      <w:r w:rsidRPr="00FF3BD8">
        <w:rPr>
          <w:color w:val="FFFFFF" w:themeColor="background1"/>
          <w:lang w:val="en-US"/>
        </w:rPr>
        <w:t>db</w:t>
      </w:r>
      <w:proofErr w:type="spellEnd"/>
      <w:r w:rsidRPr="00FF3BD8">
        <w:rPr>
          <w:color w:val="FFFFFF" w:themeColor="background1"/>
          <w:lang w:val="en-US"/>
        </w:rPr>
        <w:t xml:space="preserve"> = new PDO($</w:t>
      </w:r>
      <w:proofErr w:type="spellStart"/>
      <w:r w:rsidRPr="00FF3BD8">
        <w:rPr>
          <w:color w:val="FFFFFF" w:themeColor="background1"/>
          <w:lang w:val="en-US"/>
        </w:rPr>
        <w:t>servername</w:t>
      </w:r>
      <w:proofErr w:type="spellEnd"/>
      <w:r w:rsidRPr="00FF3BD8">
        <w:rPr>
          <w:color w:val="FFFFFF" w:themeColor="background1"/>
          <w:lang w:val="en-US"/>
        </w:rPr>
        <w:t>, $username, $password</w:t>
      </w:r>
      <w:proofErr w:type="gramStart"/>
      <w:r w:rsidRPr="00FF3BD8">
        <w:rPr>
          <w:color w:val="FFFFFF" w:themeColor="background1"/>
          <w:lang w:val="en-US"/>
        </w:rPr>
        <w:t>);</w:t>
      </w:r>
      <w:proofErr w:type="gramEnd"/>
    </w:p>
    <w:p w14:paraId="25A8B904" w14:textId="3C447288" w:rsidR="001B31B1" w:rsidRPr="00FF3BD8" w:rsidRDefault="001B31B1" w:rsidP="001B31B1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  <w:lang w:val="en-US"/>
        </w:rPr>
        <w:tab/>
      </w:r>
      <w:proofErr w:type="spellStart"/>
      <w:r w:rsidRPr="00FF3BD8">
        <w:rPr>
          <w:color w:val="FFFFFF" w:themeColor="background1"/>
        </w:rPr>
        <w:t>print</w:t>
      </w:r>
      <w:proofErr w:type="spellEnd"/>
      <w:r w:rsidRPr="00FF3BD8">
        <w:rPr>
          <w:color w:val="FFFFFF" w:themeColor="background1"/>
        </w:rPr>
        <w:t xml:space="preserve"> (‘&lt;b&gt;Connecté à la base&lt;/b&gt;&lt;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</w:t>
      </w:r>
      <w:r w:rsidR="005A6BFD" w:rsidRPr="00FF3BD8">
        <w:rPr>
          <w:color w:val="FFFFFF" w:themeColor="background1"/>
        </w:rPr>
        <w:t>’</w:t>
      </w:r>
      <w:r w:rsidRPr="00FF3BD8">
        <w:rPr>
          <w:color w:val="FFFFFF" w:themeColor="background1"/>
        </w:rPr>
        <w:t>) ;</w:t>
      </w:r>
    </w:p>
    <w:p w14:paraId="0A37C80A" w14:textId="7A6798DC" w:rsidR="001B31B1" w:rsidRPr="00FF3BD8" w:rsidRDefault="001B31B1" w:rsidP="001B31B1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</w:rPr>
        <w:tab/>
      </w:r>
      <w:proofErr w:type="spellStart"/>
      <w:r w:rsidRPr="00FF3BD8">
        <w:rPr>
          <w:color w:val="FFFFFF" w:themeColor="background1"/>
        </w:rPr>
        <w:t>print</w:t>
      </w:r>
      <w:proofErr w:type="spellEnd"/>
      <w:r w:rsidRPr="00FF3BD8">
        <w:rPr>
          <w:color w:val="FFFFFF" w:themeColor="background1"/>
        </w:rPr>
        <w:t xml:space="preserve"> </w:t>
      </w:r>
      <w:r w:rsidR="005A6BFD" w:rsidRPr="00FF3BD8">
        <w:rPr>
          <w:color w:val="FFFFFF" w:themeColor="background1"/>
        </w:rPr>
        <w:t>(‘&lt;b&gt;Les artistes&lt;/b&gt;&lt;</w:t>
      </w:r>
      <w:proofErr w:type="spellStart"/>
      <w:r w:rsidR="005A6BFD" w:rsidRPr="00FF3BD8">
        <w:rPr>
          <w:color w:val="FFFFFF" w:themeColor="background1"/>
        </w:rPr>
        <w:t>br</w:t>
      </w:r>
      <w:proofErr w:type="spellEnd"/>
      <w:r w:rsidR="005A6BFD" w:rsidRPr="00FF3BD8">
        <w:rPr>
          <w:color w:val="FFFFFF" w:themeColor="background1"/>
        </w:rPr>
        <w:t>&gt;’) ;</w:t>
      </w:r>
    </w:p>
    <w:p w14:paraId="4A544245" w14:textId="33E1B5C5" w:rsidR="005A6BFD" w:rsidRPr="00912EAE" w:rsidRDefault="005A6BFD" w:rsidP="001B31B1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</w:rPr>
        <w:tab/>
      </w:r>
      <w:r w:rsidRPr="00912EAE">
        <w:rPr>
          <w:color w:val="FFFFFF" w:themeColor="background1"/>
          <w:lang w:val="en-US"/>
        </w:rPr>
        <w:t>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r w:rsidRPr="00912EAE">
        <w:rPr>
          <w:color w:val="FFFFFF" w:themeColor="background1"/>
          <w:lang w:val="en-US"/>
        </w:rPr>
        <w:t xml:space="preserve"> = ‘SELECT * from artist</w:t>
      </w:r>
      <w:proofErr w:type="gramStart"/>
      <w:r w:rsidRPr="00912EAE">
        <w:rPr>
          <w:color w:val="FFFFFF" w:themeColor="background1"/>
          <w:lang w:val="en-US"/>
        </w:rPr>
        <w:t>’ ;</w:t>
      </w:r>
      <w:proofErr w:type="gramEnd"/>
    </w:p>
    <w:p w14:paraId="2BC3DADB" w14:textId="50BA3833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$result = $</w:t>
      </w:r>
      <w:proofErr w:type="spellStart"/>
      <w:r w:rsidRPr="00912EAE">
        <w:rPr>
          <w:color w:val="FFFFFF" w:themeColor="background1"/>
          <w:lang w:val="en-US"/>
        </w:rPr>
        <w:t>db</w:t>
      </w:r>
      <w:proofErr w:type="spellEnd"/>
      <w:r w:rsidRPr="00912EAE">
        <w:rPr>
          <w:color w:val="FFFFFF" w:themeColor="background1"/>
          <w:lang w:val="en-US"/>
        </w:rPr>
        <w:t>-&gt;query($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proofErr w:type="gramStart"/>
      <w:r w:rsidRPr="00912EAE">
        <w:rPr>
          <w:color w:val="FFFFFF" w:themeColor="background1"/>
          <w:lang w:val="en-US"/>
        </w:rPr>
        <w:t>) ;</w:t>
      </w:r>
      <w:proofErr w:type="gramEnd"/>
    </w:p>
    <w:p w14:paraId="21E8901F" w14:textId="77777777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</w:p>
    <w:p w14:paraId="4A1AF688" w14:textId="7A8C5E1E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foreach ($result as $row) {</w:t>
      </w:r>
    </w:p>
    <w:p w14:paraId="44162C5F" w14:textId="21B10F0E" w:rsidR="005A6BFD" w:rsidRPr="00FF3BD8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</w:r>
      <w:r w:rsidRPr="00912EAE">
        <w:rPr>
          <w:color w:val="FFFFFF" w:themeColor="background1"/>
          <w:lang w:val="en-US"/>
        </w:rPr>
        <w:tab/>
      </w:r>
      <w:r w:rsidRPr="00FF3BD8">
        <w:rPr>
          <w:color w:val="FFFFFF" w:themeColor="background1"/>
          <w:lang w:val="en-US"/>
        </w:rPr>
        <w:t>print ($row[‘</w:t>
      </w:r>
      <w:proofErr w:type="spellStart"/>
      <w:r w:rsidRPr="00FF3BD8">
        <w:rPr>
          <w:color w:val="FFFFFF" w:themeColor="background1"/>
          <w:lang w:val="en-US"/>
        </w:rPr>
        <w:t>art_id</w:t>
      </w:r>
      <w:proofErr w:type="spellEnd"/>
      <w:r w:rsidRPr="00FF3BD8">
        <w:rPr>
          <w:color w:val="FFFFFF" w:themeColor="background1"/>
          <w:lang w:val="en-US"/>
        </w:rPr>
        <w:t>’].’.\</w:t>
      </w:r>
      <w:proofErr w:type="spellStart"/>
      <w:r w:rsidRPr="00FF3BD8">
        <w:rPr>
          <w:color w:val="FFFFFF" w:themeColor="background1"/>
          <w:lang w:val="en-US"/>
        </w:rPr>
        <w:t>t’.$row</w:t>
      </w:r>
      <w:proofErr w:type="spellEnd"/>
      <w:r w:rsidRPr="00FF3BD8">
        <w:rPr>
          <w:color w:val="FFFFFF" w:themeColor="background1"/>
          <w:lang w:val="en-US"/>
        </w:rPr>
        <w:t>[‘</w:t>
      </w:r>
      <w:proofErr w:type="spellStart"/>
      <w:r w:rsidRPr="00FF3BD8">
        <w:rPr>
          <w:color w:val="FFFFFF" w:themeColor="background1"/>
          <w:lang w:val="en-US"/>
        </w:rPr>
        <w:t>art_name</w:t>
      </w:r>
      <w:proofErr w:type="spellEnd"/>
      <w:r w:rsidRPr="00FF3BD8">
        <w:rPr>
          <w:color w:val="FFFFFF" w:themeColor="background1"/>
          <w:lang w:val="en-US"/>
        </w:rPr>
        <w:t>’].’&lt;</w:t>
      </w:r>
      <w:proofErr w:type="spellStart"/>
      <w:r w:rsidRPr="00FF3BD8">
        <w:rPr>
          <w:color w:val="FFFFFF" w:themeColor="background1"/>
          <w:lang w:val="en-US"/>
        </w:rPr>
        <w:t>br</w:t>
      </w:r>
      <w:proofErr w:type="spellEnd"/>
      <w:r w:rsidRPr="00FF3BD8">
        <w:rPr>
          <w:color w:val="FFFFFF" w:themeColor="background1"/>
          <w:lang w:val="en-US"/>
        </w:rPr>
        <w:t>&gt;’)</w:t>
      </w:r>
    </w:p>
    <w:p w14:paraId="0374345A" w14:textId="795C8A70" w:rsidR="005A6BFD" w:rsidRPr="00912EAE" w:rsidRDefault="005A6BFD" w:rsidP="00FF3BD8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  <w:lang w:val="en-US"/>
        </w:rPr>
        <w:tab/>
      </w:r>
      <w:r w:rsidRPr="00912EAE">
        <w:rPr>
          <w:color w:val="FFFFFF" w:themeColor="background1"/>
        </w:rPr>
        <w:t>};</w:t>
      </w:r>
    </w:p>
    <w:p w14:paraId="726EBC3F" w14:textId="77777777" w:rsidR="005A6BFD" w:rsidRPr="00912EAE" w:rsidRDefault="005A6BFD" w:rsidP="00FF3BD8">
      <w:pPr>
        <w:spacing w:after="0"/>
        <w:rPr>
          <w:color w:val="FFFFFF" w:themeColor="background1"/>
        </w:rPr>
      </w:pPr>
    </w:p>
    <w:p w14:paraId="2059DF8B" w14:textId="4D10E083" w:rsidR="005A6BFD" w:rsidRPr="00FF3BD8" w:rsidRDefault="005A6BFD" w:rsidP="00FF3BD8">
      <w:pPr>
        <w:spacing w:after="0"/>
        <w:rPr>
          <w:color w:val="FFFFFF" w:themeColor="background1"/>
        </w:rPr>
      </w:pPr>
      <w:r w:rsidRPr="00912EAE">
        <w:rPr>
          <w:color w:val="FFFFFF" w:themeColor="background1"/>
        </w:rPr>
        <w:tab/>
      </w:r>
      <w:proofErr w:type="spellStart"/>
      <w:r w:rsidRPr="00FF3BD8">
        <w:rPr>
          <w:color w:val="FFFFFF" w:themeColor="background1"/>
        </w:rPr>
        <w:t>print</w:t>
      </w:r>
      <w:proofErr w:type="spellEnd"/>
      <w:r w:rsidRPr="00FF3BD8">
        <w:rPr>
          <w:color w:val="FFFFFF" w:themeColor="background1"/>
        </w:rPr>
        <w:t xml:space="preserve"> (‘&lt;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&gt;&lt;b&gt;Les albums&lt;/b&gt;&lt;</w:t>
      </w:r>
      <w:proofErr w:type="spellStart"/>
      <w:r w:rsidRPr="00FF3BD8">
        <w:rPr>
          <w:color w:val="FFFFFF" w:themeColor="background1"/>
        </w:rPr>
        <w:t>br</w:t>
      </w:r>
      <w:proofErr w:type="spellEnd"/>
      <w:r w:rsidRPr="00FF3BD8">
        <w:rPr>
          <w:color w:val="FFFFFF" w:themeColor="background1"/>
        </w:rPr>
        <w:t>&gt;’) ;</w:t>
      </w:r>
    </w:p>
    <w:p w14:paraId="62ABBB86" w14:textId="53887386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</w:rPr>
        <w:tab/>
      </w:r>
      <w:r w:rsidRPr="00912EAE">
        <w:rPr>
          <w:color w:val="FFFFFF" w:themeColor="background1"/>
          <w:lang w:val="en-US"/>
        </w:rPr>
        <w:t>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r w:rsidRPr="00912EAE">
        <w:rPr>
          <w:color w:val="FFFFFF" w:themeColor="background1"/>
          <w:lang w:val="en-US"/>
        </w:rPr>
        <w:t xml:space="preserve"> = ‘SELECT * from cd</w:t>
      </w:r>
      <w:proofErr w:type="gramStart"/>
      <w:r w:rsidRPr="00912EAE">
        <w:rPr>
          <w:color w:val="FFFFFF" w:themeColor="background1"/>
          <w:lang w:val="en-US"/>
        </w:rPr>
        <w:t>’ ;</w:t>
      </w:r>
      <w:proofErr w:type="gramEnd"/>
    </w:p>
    <w:p w14:paraId="7C1DC256" w14:textId="44692851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$result = $</w:t>
      </w:r>
      <w:proofErr w:type="spellStart"/>
      <w:r w:rsidRPr="00912EAE">
        <w:rPr>
          <w:color w:val="FFFFFF" w:themeColor="background1"/>
          <w:lang w:val="en-US"/>
        </w:rPr>
        <w:t>db</w:t>
      </w:r>
      <w:proofErr w:type="spellEnd"/>
      <w:r w:rsidRPr="00912EAE">
        <w:rPr>
          <w:color w:val="FFFFFF" w:themeColor="background1"/>
          <w:lang w:val="en-US"/>
        </w:rPr>
        <w:t>-&gt;query($</w:t>
      </w:r>
      <w:proofErr w:type="spellStart"/>
      <w:r w:rsidRPr="00912EAE">
        <w:rPr>
          <w:color w:val="FFFFFF" w:themeColor="background1"/>
          <w:lang w:val="en-US"/>
        </w:rPr>
        <w:t>sql</w:t>
      </w:r>
      <w:proofErr w:type="spellEnd"/>
      <w:proofErr w:type="gramStart"/>
      <w:r w:rsidRPr="00912EAE">
        <w:rPr>
          <w:color w:val="FFFFFF" w:themeColor="background1"/>
          <w:lang w:val="en-US"/>
        </w:rPr>
        <w:t>) ;</w:t>
      </w:r>
      <w:proofErr w:type="gramEnd"/>
    </w:p>
    <w:p w14:paraId="5969D808" w14:textId="77777777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</w:p>
    <w:p w14:paraId="04C9AEA2" w14:textId="7799A23C" w:rsidR="005A6BFD" w:rsidRPr="00912EAE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  <w:t>foreach ($result as $row) {</w:t>
      </w:r>
    </w:p>
    <w:p w14:paraId="67ECCA43" w14:textId="26D0BE85" w:rsidR="005A6BFD" w:rsidRPr="00FF3BD8" w:rsidRDefault="005A6BFD" w:rsidP="00FF3BD8">
      <w:pPr>
        <w:spacing w:after="0"/>
        <w:rPr>
          <w:color w:val="FFFFFF" w:themeColor="background1"/>
          <w:lang w:val="en-US"/>
        </w:rPr>
      </w:pPr>
      <w:r w:rsidRPr="00912EAE">
        <w:rPr>
          <w:color w:val="FFFFFF" w:themeColor="background1"/>
          <w:lang w:val="en-US"/>
        </w:rPr>
        <w:tab/>
      </w:r>
      <w:r w:rsidRPr="00912EAE">
        <w:rPr>
          <w:color w:val="FFFFFF" w:themeColor="background1"/>
          <w:lang w:val="en-US"/>
        </w:rPr>
        <w:tab/>
      </w:r>
      <w:r w:rsidRPr="00FF3BD8">
        <w:rPr>
          <w:color w:val="FFFFFF" w:themeColor="background1"/>
          <w:lang w:val="en-US"/>
        </w:rPr>
        <w:t>print ($row[‘art_id’].’\t’.$row[‘cd_title’].’.\t’.$row[‘cd_date’]</w:t>
      </w:r>
      <w:r w:rsidR="00FF3BD8" w:rsidRPr="00FF3BD8">
        <w:rPr>
          <w:color w:val="FFFFFF" w:themeColor="background1"/>
          <w:lang w:val="en-US"/>
        </w:rPr>
        <w:t>.’&lt;br&gt;’</w:t>
      </w:r>
      <w:proofErr w:type="gramStart"/>
      <w:r w:rsidR="00FF3BD8" w:rsidRPr="00FF3BD8">
        <w:rPr>
          <w:color w:val="FFFFFF" w:themeColor="background1"/>
          <w:lang w:val="en-US"/>
        </w:rPr>
        <w:t>);</w:t>
      </w:r>
      <w:proofErr w:type="gramEnd"/>
    </w:p>
    <w:p w14:paraId="2AB17365" w14:textId="0A51E5DF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};</w:t>
      </w:r>
    </w:p>
    <w:p w14:paraId="3D7BCE0D" w14:textId="77777777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</w:p>
    <w:p w14:paraId="3AE6AB0D" w14:textId="26386739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ab/>
        <w:t>$</w:t>
      </w:r>
      <w:proofErr w:type="spellStart"/>
      <w:r w:rsidRPr="00FF3BD8">
        <w:rPr>
          <w:color w:val="FFFFFF" w:themeColor="background1"/>
          <w:lang w:val="en-US"/>
        </w:rPr>
        <w:t>db</w:t>
      </w:r>
      <w:proofErr w:type="spellEnd"/>
      <w:r w:rsidRPr="00FF3BD8">
        <w:rPr>
          <w:color w:val="FFFFFF" w:themeColor="background1"/>
          <w:lang w:val="en-US"/>
        </w:rPr>
        <w:t xml:space="preserve"> = </w:t>
      </w:r>
      <w:proofErr w:type="gramStart"/>
      <w:r w:rsidRPr="00FF3BD8">
        <w:rPr>
          <w:color w:val="FFFFFF" w:themeColor="background1"/>
          <w:lang w:val="en-US"/>
        </w:rPr>
        <w:t>NULL;</w:t>
      </w:r>
      <w:proofErr w:type="gramEnd"/>
    </w:p>
    <w:p w14:paraId="415C8E0A" w14:textId="16C1DC98" w:rsidR="00FF3BD8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}</w:t>
      </w:r>
    </w:p>
    <w:p w14:paraId="5255DDFC" w14:textId="43FB9EC0" w:rsidR="00A82DEC" w:rsidRPr="00FF3BD8" w:rsidRDefault="00FF3BD8" w:rsidP="00FF3BD8">
      <w:pPr>
        <w:spacing w:after="0"/>
        <w:rPr>
          <w:color w:val="FFFFFF" w:themeColor="background1"/>
          <w:lang w:val="en-US"/>
        </w:rPr>
      </w:pPr>
      <w:r w:rsidRPr="00FF3BD8">
        <w:rPr>
          <w:color w:val="FFFFFF" w:themeColor="background1"/>
          <w:lang w:val="en-US"/>
        </w:rPr>
        <w:t>catch(</w:t>
      </w:r>
      <w:proofErr w:type="spellStart"/>
      <w:r w:rsidRPr="00FF3BD8">
        <w:rPr>
          <w:color w:val="FFFFFF" w:themeColor="background1"/>
          <w:lang w:val="en-US"/>
        </w:rPr>
        <w:t>PDOException</w:t>
      </w:r>
      <w:proofErr w:type="spellEnd"/>
      <w:r w:rsidRPr="00FF3BD8">
        <w:rPr>
          <w:color w:val="FFFFFF" w:themeColor="background1"/>
          <w:lang w:val="en-US"/>
        </w:rPr>
        <w:t xml:space="preserve"> $e) {</w:t>
      </w:r>
    </w:p>
    <w:p w14:paraId="369077C6" w14:textId="5F4FC064" w:rsidR="00FF3BD8" w:rsidRPr="00912EAE" w:rsidRDefault="00FF3BD8" w:rsidP="00FF3BD8">
      <w:pPr>
        <w:spacing w:after="0"/>
        <w:rPr>
          <w:color w:val="FFFFFF" w:themeColor="background1"/>
        </w:rPr>
      </w:pPr>
      <w:r w:rsidRPr="00FF3BD8">
        <w:rPr>
          <w:color w:val="FFFFFF" w:themeColor="background1"/>
          <w:lang w:val="en-US"/>
        </w:rPr>
        <w:tab/>
      </w:r>
      <w:proofErr w:type="spellStart"/>
      <w:r w:rsidRPr="00912EAE">
        <w:rPr>
          <w:color w:val="FFFFFF" w:themeColor="background1"/>
        </w:rPr>
        <w:t>print</w:t>
      </w:r>
      <w:proofErr w:type="spellEnd"/>
      <w:r w:rsidRPr="00912EAE">
        <w:rPr>
          <w:color w:val="FFFFFF" w:themeColor="background1"/>
        </w:rPr>
        <w:t xml:space="preserve"> (‘Exception :  ‘. $e-&gt;</w:t>
      </w:r>
      <w:proofErr w:type="spellStart"/>
      <w:r w:rsidRPr="00912EAE">
        <w:rPr>
          <w:color w:val="FFFFFF" w:themeColor="background1"/>
        </w:rPr>
        <w:t>getMessage</w:t>
      </w:r>
      <w:proofErr w:type="spellEnd"/>
      <w:r w:rsidRPr="00912EAE">
        <w:rPr>
          <w:color w:val="FFFFFF" w:themeColor="background1"/>
        </w:rPr>
        <w:t>()):</w:t>
      </w:r>
    </w:p>
    <w:p w14:paraId="115F4719" w14:textId="0F375670" w:rsidR="00FF3BD8" w:rsidRPr="00912EAE" w:rsidRDefault="00FF3BD8" w:rsidP="00FF3BD8">
      <w:pPr>
        <w:spacing w:after="0"/>
        <w:rPr>
          <w:color w:val="FFFFFF" w:themeColor="background1"/>
        </w:rPr>
      </w:pPr>
      <w:r w:rsidRPr="00912EAE">
        <w:rPr>
          <w:color w:val="FFFFFF" w:themeColor="background1"/>
        </w:rPr>
        <w:t>}</w:t>
      </w:r>
    </w:p>
    <w:p w14:paraId="4CA8C8DA" w14:textId="1870857F" w:rsidR="00FF3BD8" w:rsidRPr="00912EAE" w:rsidRDefault="00FF3BD8" w:rsidP="00FF3BD8">
      <w:pPr>
        <w:spacing w:after="0"/>
        <w:rPr>
          <w:color w:val="FFFFFF" w:themeColor="background1"/>
        </w:rPr>
      </w:pPr>
      <w:r w:rsidRPr="00912EAE">
        <w:rPr>
          <w:color w:val="FFFFFF" w:themeColor="background1"/>
        </w:rPr>
        <w:t>?&gt;</w:t>
      </w:r>
    </w:p>
    <w:p w14:paraId="2044E603" w14:textId="267E6216" w:rsidR="0054751E" w:rsidRDefault="00DF1E00" w:rsidP="00DF1E00">
      <w:pPr>
        <w:pStyle w:val="Titre1"/>
      </w:pPr>
      <w:bookmarkStart w:id="6" w:name="_Toc145487247"/>
      <w:r w:rsidRPr="005A6BFD">
        <w:lastRenderedPageBreak/>
        <w:t>Finalisation</w:t>
      </w:r>
      <w:bookmarkEnd w:id="6"/>
    </w:p>
    <w:p w14:paraId="09C4391D" w14:textId="77777777" w:rsidR="00FF3BD8" w:rsidRDefault="00FF3BD8" w:rsidP="00FF3BD8"/>
    <w:p w14:paraId="0ABEA426" w14:textId="60126797" w:rsidR="00FF3BD8" w:rsidRDefault="00912EAE" w:rsidP="00912EAE">
      <w:pPr>
        <w:ind w:firstLine="709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24AA7CB" wp14:editId="7836EBF9">
            <wp:simplePos x="0" y="0"/>
            <wp:positionH relativeFrom="column">
              <wp:posOffset>513715</wp:posOffset>
            </wp:positionH>
            <wp:positionV relativeFrom="paragraph">
              <wp:posOffset>1125008</wp:posOffset>
            </wp:positionV>
            <wp:extent cx="4715510" cy="3701415"/>
            <wp:effectExtent l="0" t="0" r="0" b="0"/>
            <wp:wrapTopAndBottom/>
            <wp:docPr id="695996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70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BD8">
        <w:t>Par défaut, notre nouvelle base de données écoute sur localhost (l’adresse 127.0.0.1). Nous devons changer cette adresse par défaut pour pouvoir rendre notre base de données accessible à toutes les machines. Pour cela, nous devons modifier le fichier /</w:t>
      </w:r>
      <w:proofErr w:type="spellStart"/>
      <w:r w:rsidR="00FF3BD8">
        <w:t>etc</w:t>
      </w:r>
      <w:proofErr w:type="spellEnd"/>
      <w:r w:rsidR="00FF3BD8">
        <w:t>/</w:t>
      </w:r>
      <w:proofErr w:type="spellStart"/>
      <w:r w:rsidR="00FF3BD8">
        <w:t>mysql</w:t>
      </w:r>
      <w:proofErr w:type="spellEnd"/>
      <w:r w:rsidR="00FF3BD8">
        <w:t>/</w:t>
      </w:r>
      <w:proofErr w:type="spellStart"/>
      <w:r w:rsidR="00FF3BD8">
        <w:t>mariadb.conf.d</w:t>
      </w:r>
      <w:proofErr w:type="spellEnd"/>
      <w:r w:rsidR="00FF3BD8">
        <w:t xml:space="preserve">/50-server.cnf, plus précisément la ligne </w:t>
      </w:r>
      <w:proofErr w:type="spellStart"/>
      <w:r w:rsidR="00FF3BD8">
        <w:t>bind</w:t>
      </w:r>
      <w:proofErr w:type="spellEnd"/>
      <w:r w:rsidR="00FF3BD8">
        <w:t xml:space="preserve"> = 127.0.0.1</w:t>
      </w:r>
      <w:r>
        <w:t xml:space="preserve"> que nous devons changer en </w:t>
      </w:r>
      <w:proofErr w:type="spellStart"/>
      <w:r>
        <w:t>bind</w:t>
      </w:r>
      <w:proofErr w:type="spellEnd"/>
      <w:r>
        <w:t xml:space="preserve"> = 0.0.0.0 :</w:t>
      </w:r>
    </w:p>
    <w:p w14:paraId="7053A146" w14:textId="77777777" w:rsidR="00912EAE" w:rsidRDefault="00912EAE" w:rsidP="00912EAE"/>
    <w:p w14:paraId="7B4F46CA" w14:textId="77695B8C" w:rsidR="00912EAE" w:rsidRDefault="00912EAE" w:rsidP="00912EAE"/>
    <w:p w14:paraId="75A6CE73" w14:textId="2AEBE5C6" w:rsidR="00912EAE" w:rsidRDefault="00912EAE" w:rsidP="00912EAE">
      <w:r>
        <w:tab/>
        <w:t xml:space="preserve">Nous redémarrons le service de </w:t>
      </w:r>
      <w:proofErr w:type="spellStart"/>
      <w:r>
        <w:t>MariaDB</w:t>
      </w:r>
      <w:proofErr w:type="spellEnd"/>
      <w:r>
        <w:t xml:space="preserve"> pour que les changements soient effectifs :</w:t>
      </w:r>
    </w:p>
    <w:p w14:paraId="7B022A84" w14:textId="1FE9F9F4" w:rsidR="00912EAE" w:rsidRDefault="00F14E42" w:rsidP="00912EAE">
      <w:r>
        <w:rPr>
          <w:noProof/>
        </w:rPr>
        <w:pict w14:anchorId="0630EFDE">
          <v:rect id="_x0000_s2080" style="position:absolute;left:0;text-align:left;margin-left:-7.25pt;margin-top:16.35pt;width:467.75pt;height:23.8pt;z-index:-251637760;mso-position-horizontal-relative:margin" fillcolor="#1c1a10 [334]" stroked="f">
            <w10:wrap anchorx="margin"/>
          </v:rect>
        </w:pict>
      </w:r>
    </w:p>
    <w:p w14:paraId="58CAA1FB" w14:textId="46EA4560" w:rsidR="00912EAE" w:rsidRPr="00912EAE" w:rsidRDefault="00912EAE" w:rsidP="00912EAE">
      <w:pPr>
        <w:rPr>
          <w:color w:val="FFFFFF" w:themeColor="background1"/>
        </w:rPr>
      </w:pPr>
      <w:proofErr w:type="spellStart"/>
      <w:r w:rsidRPr="00912EAE">
        <w:rPr>
          <w:color w:val="FFFFFF" w:themeColor="background1"/>
        </w:rPr>
        <w:t>systemctl</w:t>
      </w:r>
      <w:proofErr w:type="spellEnd"/>
      <w:r w:rsidRPr="00912EAE">
        <w:rPr>
          <w:color w:val="FFFFFF" w:themeColor="background1"/>
        </w:rPr>
        <w:t xml:space="preserve"> restart </w:t>
      </w:r>
      <w:proofErr w:type="spellStart"/>
      <w:r w:rsidRPr="00912EAE">
        <w:rPr>
          <w:color w:val="FFFFFF" w:themeColor="background1"/>
        </w:rPr>
        <w:t>mysql</w:t>
      </w:r>
      <w:proofErr w:type="spellEnd"/>
    </w:p>
    <w:p w14:paraId="62D154F1" w14:textId="77777777" w:rsidR="00912EAE" w:rsidRDefault="00912EAE" w:rsidP="00912EAE"/>
    <w:p w14:paraId="183C2CDA" w14:textId="4517CD28" w:rsidR="00912EAE" w:rsidRDefault="00912EAE" w:rsidP="00912EAE">
      <w:r>
        <w:rPr>
          <w:noProof/>
        </w:rPr>
        <w:drawing>
          <wp:anchor distT="0" distB="0" distL="114300" distR="114300" simplePos="0" relativeHeight="251657216" behindDoc="0" locked="0" layoutInCell="1" allowOverlap="1" wp14:anchorId="5E23EDF5" wp14:editId="37F077E2">
            <wp:simplePos x="0" y="0"/>
            <wp:positionH relativeFrom="column">
              <wp:posOffset>362161</wp:posOffset>
            </wp:positionH>
            <wp:positionV relativeFrom="paragraph">
              <wp:posOffset>597747</wp:posOffset>
            </wp:positionV>
            <wp:extent cx="5029200" cy="295275"/>
            <wp:effectExtent l="0" t="0" r="0" b="0"/>
            <wp:wrapTopAndBottom/>
            <wp:docPr id="16414468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Nous voyons maintenant à l’aide de la commande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nat</w:t>
      </w:r>
      <w:proofErr w:type="spellEnd"/>
      <w:r>
        <w:t xml:space="preserve"> que </w:t>
      </w:r>
      <w:proofErr w:type="spellStart"/>
      <w:r>
        <w:t>mysql</w:t>
      </w:r>
      <w:proofErr w:type="spellEnd"/>
      <w:r>
        <w:t xml:space="preserve"> écoute l’adresse 0.0.0.0, c’est-à-dire toutes les machines.</w:t>
      </w:r>
    </w:p>
    <w:p w14:paraId="3F4A8C01" w14:textId="17755839" w:rsidR="00912EAE" w:rsidRDefault="00912EAE" w:rsidP="00912EAE"/>
    <w:p w14:paraId="68A55DDA" w14:textId="3CD150DC" w:rsidR="00912EAE" w:rsidRDefault="00912EAE" w:rsidP="00912EAE"/>
    <w:p w14:paraId="011B060D" w14:textId="14AE84DB" w:rsidR="00912EAE" w:rsidRDefault="00912EAE" w:rsidP="00912EAE">
      <w:pPr>
        <w:ind w:firstLine="709"/>
      </w:pPr>
      <w:r>
        <w:lastRenderedPageBreak/>
        <w:t xml:space="preserve">Nous créons une nouvelle base de données </w:t>
      </w:r>
      <w:proofErr w:type="spellStart"/>
      <w:r>
        <w:t>sio</w:t>
      </w:r>
      <w:proofErr w:type="spellEnd"/>
      <w:r>
        <w:t xml:space="preserve"> pour répondre aux exigences du cahier des charges. Pour cela, nous nous connectons à </w:t>
      </w:r>
      <w:proofErr w:type="spellStart"/>
      <w:r>
        <w:t>mariadb</w:t>
      </w:r>
      <w:proofErr w:type="spellEnd"/>
      <w:r>
        <w:t xml:space="preserve"> à l’aide de la commande suivante et entrons ces commandes successivement :</w:t>
      </w:r>
    </w:p>
    <w:p w14:paraId="52B642F6" w14:textId="062B7345" w:rsidR="00912EAE" w:rsidRDefault="00F14E42" w:rsidP="00912EAE">
      <w:r>
        <w:rPr>
          <w:noProof/>
        </w:rPr>
        <w:pict w14:anchorId="0630EFDE">
          <v:rect id="_x0000_s2082" style="position:absolute;left:0;text-align:left;margin-left:-7.3pt;margin-top:15.8pt;width:467.75pt;height:197.05pt;z-index:-251636736;mso-position-horizontal-relative:margin" fillcolor="#1c1a10 [334]" stroked="f">
            <w10:wrap anchorx="margin"/>
          </v:rect>
        </w:pict>
      </w:r>
    </w:p>
    <w:p w14:paraId="1972E354" w14:textId="08261D72" w:rsidR="00912EAE" w:rsidRPr="00135E5E" w:rsidRDefault="00912EAE" w:rsidP="00135E5E">
      <w:pPr>
        <w:spacing w:after="0"/>
        <w:rPr>
          <w:color w:val="FFFFFF" w:themeColor="background1"/>
        </w:rPr>
      </w:pPr>
      <w:proofErr w:type="spellStart"/>
      <w:r w:rsidRPr="00135E5E">
        <w:rPr>
          <w:color w:val="FFFFFF" w:themeColor="background1"/>
        </w:rPr>
        <w:t>mysql</w:t>
      </w:r>
      <w:proofErr w:type="spellEnd"/>
      <w:r w:rsidRPr="00135E5E">
        <w:rPr>
          <w:color w:val="FFFFFF" w:themeColor="background1"/>
        </w:rPr>
        <w:t xml:space="preserve"> -u root -p</w:t>
      </w:r>
    </w:p>
    <w:p w14:paraId="0E7658F3" w14:textId="77777777" w:rsidR="00912EAE" w:rsidRPr="00135E5E" w:rsidRDefault="00912EAE" w:rsidP="00135E5E">
      <w:pPr>
        <w:spacing w:after="0"/>
        <w:rPr>
          <w:color w:val="FFFFFF" w:themeColor="background1"/>
        </w:rPr>
      </w:pPr>
    </w:p>
    <w:p w14:paraId="29910F02" w14:textId="57A1D790" w:rsidR="00912EAE" w:rsidRPr="00B70D81" w:rsidRDefault="00912EAE" w:rsidP="00135E5E">
      <w:pPr>
        <w:spacing w:after="0"/>
        <w:rPr>
          <w:color w:val="9BBB59" w:themeColor="accent3"/>
        </w:rPr>
      </w:pPr>
      <w:r w:rsidRPr="00B70D81">
        <w:rPr>
          <w:color w:val="9BBB59" w:themeColor="accent3"/>
        </w:rPr>
        <w:t># Création de la base de données</w:t>
      </w:r>
    </w:p>
    <w:p w14:paraId="48B7CC2E" w14:textId="4C3A440E" w:rsidR="00912EAE" w:rsidRPr="00135E5E" w:rsidRDefault="00912EAE" w:rsidP="00135E5E">
      <w:pPr>
        <w:spacing w:after="0"/>
        <w:rPr>
          <w:color w:val="FFFFFF" w:themeColor="background1"/>
        </w:rPr>
      </w:pPr>
      <w:proofErr w:type="spellStart"/>
      <w:r w:rsidRPr="00135E5E">
        <w:rPr>
          <w:color w:val="FFFFFF" w:themeColor="background1"/>
        </w:rPr>
        <w:t>create</w:t>
      </w:r>
      <w:proofErr w:type="spellEnd"/>
      <w:r w:rsidRPr="00135E5E">
        <w:rPr>
          <w:color w:val="FFFFFF" w:themeColor="background1"/>
        </w:rPr>
        <w:t xml:space="preserve"> </w:t>
      </w:r>
      <w:proofErr w:type="spellStart"/>
      <w:r w:rsidRPr="00135E5E">
        <w:rPr>
          <w:color w:val="FFFFFF" w:themeColor="background1"/>
        </w:rPr>
        <w:t>database</w:t>
      </w:r>
      <w:proofErr w:type="spellEnd"/>
      <w:r w:rsidRPr="00135E5E">
        <w:rPr>
          <w:color w:val="FFFFFF" w:themeColor="background1"/>
        </w:rPr>
        <w:t xml:space="preserve"> </w:t>
      </w:r>
      <w:proofErr w:type="spellStart"/>
      <w:r w:rsidRPr="00135E5E">
        <w:rPr>
          <w:color w:val="FFFFFF" w:themeColor="background1"/>
        </w:rPr>
        <w:t>sio</w:t>
      </w:r>
      <w:proofErr w:type="spellEnd"/>
      <w:r w:rsidRPr="00135E5E">
        <w:rPr>
          <w:color w:val="FFFFFF" w:themeColor="background1"/>
        </w:rPr>
        <w:t> ;</w:t>
      </w:r>
    </w:p>
    <w:p w14:paraId="400AD474" w14:textId="77777777" w:rsidR="00912EAE" w:rsidRPr="00135E5E" w:rsidRDefault="00912EAE" w:rsidP="00135E5E">
      <w:pPr>
        <w:spacing w:after="0"/>
        <w:rPr>
          <w:color w:val="FFFFFF" w:themeColor="background1"/>
        </w:rPr>
      </w:pPr>
    </w:p>
    <w:p w14:paraId="64141BF1" w14:textId="7AF4C5A9" w:rsidR="00912EAE" w:rsidRPr="00B70D81" w:rsidRDefault="00912EAE" w:rsidP="00135E5E">
      <w:pPr>
        <w:spacing w:after="0"/>
        <w:rPr>
          <w:color w:val="9BBB59" w:themeColor="accent3"/>
        </w:rPr>
      </w:pPr>
      <w:r w:rsidRPr="00B70D81">
        <w:rPr>
          <w:color w:val="9BBB59" w:themeColor="accent3"/>
        </w:rPr>
        <w:t xml:space="preserve"># Création de l’utilisateur </w:t>
      </w:r>
      <w:proofErr w:type="spellStart"/>
      <w:r w:rsidRPr="00B70D81">
        <w:rPr>
          <w:color w:val="9BBB59" w:themeColor="accent3"/>
        </w:rPr>
        <w:t>sio</w:t>
      </w:r>
      <w:proofErr w:type="spellEnd"/>
    </w:p>
    <w:p w14:paraId="61D3C0FB" w14:textId="474F1B9D" w:rsidR="00912EAE" w:rsidRPr="00135E5E" w:rsidRDefault="00912EAE" w:rsidP="00135E5E">
      <w:pPr>
        <w:spacing w:after="0"/>
        <w:rPr>
          <w:color w:val="FFFFFF" w:themeColor="background1"/>
          <w:lang w:val="en-US"/>
        </w:rPr>
      </w:pPr>
      <w:r w:rsidRPr="00135E5E">
        <w:rPr>
          <w:color w:val="FFFFFF" w:themeColor="background1"/>
          <w:lang w:val="en-US"/>
        </w:rPr>
        <w:t>create user ‘</w:t>
      </w:r>
      <w:proofErr w:type="spellStart"/>
      <w:r w:rsidRPr="00135E5E">
        <w:rPr>
          <w:color w:val="FFFFFF" w:themeColor="background1"/>
          <w:lang w:val="en-US"/>
        </w:rPr>
        <w:t>sio</w:t>
      </w:r>
      <w:proofErr w:type="spellEnd"/>
      <w:r w:rsidRPr="00135E5E">
        <w:rPr>
          <w:color w:val="FFFFFF" w:themeColor="background1"/>
          <w:lang w:val="en-US"/>
        </w:rPr>
        <w:t>’@’localhost’ identified by ‘</w:t>
      </w:r>
      <w:proofErr w:type="spellStart"/>
      <w:r w:rsidRPr="00135E5E">
        <w:rPr>
          <w:color w:val="FFFFFF" w:themeColor="background1"/>
          <w:lang w:val="en-US"/>
        </w:rPr>
        <w:t>drowssap</w:t>
      </w:r>
      <w:proofErr w:type="spellEnd"/>
      <w:proofErr w:type="gramStart"/>
      <w:r w:rsidRPr="00135E5E">
        <w:rPr>
          <w:color w:val="FFFFFF" w:themeColor="background1"/>
          <w:lang w:val="en-US"/>
        </w:rPr>
        <w:t>’;</w:t>
      </w:r>
      <w:proofErr w:type="gramEnd"/>
    </w:p>
    <w:p w14:paraId="665FF9AA" w14:textId="77777777" w:rsidR="00912EAE" w:rsidRPr="00135E5E" w:rsidRDefault="00912EAE" w:rsidP="00135E5E">
      <w:pPr>
        <w:spacing w:after="0"/>
        <w:rPr>
          <w:color w:val="FFFFFF" w:themeColor="background1"/>
          <w:lang w:val="en-US"/>
        </w:rPr>
      </w:pPr>
    </w:p>
    <w:p w14:paraId="314B654D" w14:textId="000167B1" w:rsidR="00912EAE" w:rsidRPr="00B70D81" w:rsidRDefault="00912EAE" w:rsidP="00135E5E">
      <w:pPr>
        <w:spacing w:after="0"/>
        <w:rPr>
          <w:color w:val="9BBB59" w:themeColor="accent3"/>
          <w:lang w:val="en-US"/>
        </w:rPr>
      </w:pPr>
      <w:r w:rsidRPr="00B70D81">
        <w:rPr>
          <w:color w:val="9BBB59" w:themeColor="accent3"/>
          <w:lang w:val="en-US"/>
        </w:rPr>
        <w:t># Attribution des privileges (</w:t>
      </w:r>
      <w:proofErr w:type="spellStart"/>
      <w:r w:rsidRPr="00B70D81">
        <w:rPr>
          <w:color w:val="9BBB59" w:themeColor="accent3"/>
          <w:lang w:val="en-US"/>
        </w:rPr>
        <w:t>db.privileges</w:t>
      </w:r>
      <w:proofErr w:type="spellEnd"/>
      <w:r w:rsidRPr="00B70D81">
        <w:rPr>
          <w:color w:val="9BBB59" w:themeColor="accent3"/>
          <w:lang w:val="en-US"/>
        </w:rPr>
        <w:t xml:space="preserve"> to </w:t>
      </w:r>
      <w:proofErr w:type="spellStart"/>
      <w:r w:rsidRPr="00B70D81">
        <w:rPr>
          <w:color w:val="9BBB59" w:themeColor="accent3"/>
          <w:lang w:val="en-US"/>
        </w:rPr>
        <w:t>user@</w:t>
      </w:r>
      <w:r w:rsidR="00135E5E" w:rsidRPr="00B70D81">
        <w:rPr>
          <w:color w:val="9BBB59" w:themeColor="accent3"/>
          <w:lang w:val="en-US"/>
        </w:rPr>
        <w:t>localhost</w:t>
      </w:r>
      <w:proofErr w:type="spellEnd"/>
      <w:r w:rsidR="00135E5E" w:rsidRPr="00B70D81">
        <w:rPr>
          <w:color w:val="9BBB59" w:themeColor="accent3"/>
          <w:lang w:val="en-US"/>
        </w:rPr>
        <w:t>)</w:t>
      </w:r>
    </w:p>
    <w:p w14:paraId="1966CCD5" w14:textId="5432CD5C" w:rsidR="00912EAE" w:rsidRPr="00135E5E" w:rsidRDefault="00912EAE" w:rsidP="00135E5E">
      <w:pPr>
        <w:spacing w:after="0"/>
        <w:rPr>
          <w:color w:val="FFFFFF" w:themeColor="background1"/>
          <w:lang w:val="en-US"/>
        </w:rPr>
      </w:pPr>
      <w:r w:rsidRPr="00135E5E">
        <w:rPr>
          <w:color w:val="FFFFFF" w:themeColor="background1"/>
          <w:lang w:val="en-US"/>
        </w:rPr>
        <w:t>grant all privileges on sio.* to ‘</w:t>
      </w:r>
      <w:proofErr w:type="spellStart"/>
      <w:r w:rsidRPr="00135E5E">
        <w:rPr>
          <w:color w:val="FFFFFF" w:themeColor="background1"/>
          <w:lang w:val="en-US"/>
        </w:rPr>
        <w:t>sio</w:t>
      </w:r>
      <w:proofErr w:type="spellEnd"/>
      <w:r w:rsidRPr="00135E5E">
        <w:rPr>
          <w:color w:val="FFFFFF" w:themeColor="background1"/>
          <w:lang w:val="en-US"/>
        </w:rPr>
        <w:t xml:space="preserve">’@’localhost’ </w:t>
      </w:r>
      <w:r w:rsidR="00135E5E" w:rsidRPr="00135E5E">
        <w:rPr>
          <w:color w:val="FFFFFF" w:themeColor="background1"/>
          <w:lang w:val="en-US"/>
        </w:rPr>
        <w:t xml:space="preserve">with grant </w:t>
      </w:r>
      <w:proofErr w:type="gramStart"/>
      <w:r w:rsidR="00135E5E" w:rsidRPr="00135E5E">
        <w:rPr>
          <w:color w:val="FFFFFF" w:themeColor="background1"/>
          <w:lang w:val="en-US"/>
        </w:rPr>
        <w:t>option;</w:t>
      </w:r>
      <w:proofErr w:type="gramEnd"/>
    </w:p>
    <w:p w14:paraId="7B11E6E7" w14:textId="77777777" w:rsidR="00135E5E" w:rsidRPr="00135E5E" w:rsidRDefault="00135E5E" w:rsidP="00135E5E">
      <w:pPr>
        <w:spacing w:after="0"/>
        <w:rPr>
          <w:color w:val="FFFFFF" w:themeColor="background1"/>
          <w:lang w:val="en-US"/>
        </w:rPr>
      </w:pPr>
    </w:p>
    <w:p w14:paraId="7BBC54E3" w14:textId="2EB548E3" w:rsidR="00135E5E" w:rsidRPr="00B70D81" w:rsidRDefault="00135E5E" w:rsidP="00135E5E">
      <w:pPr>
        <w:spacing w:after="0"/>
        <w:rPr>
          <w:color w:val="9BBB59" w:themeColor="accent3"/>
        </w:rPr>
      </w:pPr>
      <w:r w:rsidRPr="00B70D81">
        <w:rPr>
          <w:color w:val="9BBB59" w:themeColor="accent3"/>
        </w:rPr>
        <w:t># Mise à jour des privilèges de la base de données</w:t>
      </w:r>
    </w:p>
    <w:p w14:paraId="26C51BB9" w14:textId="5905D584" w:rsidR="00135E5E" w:rsidRPr="00135E5E" w:rsidRDefault="00135E5E" w:rsidP="00135E5E">
      <w:pPr>
        <w:spacing w:after="0"/>
        <w:rPr>
          <w:color w:val="FFFFFF" w:themeColor="background1"/>
        </w:rPr>
      </w:pPr>
      <w:r w:rsidRPr="00135E5E">
        <w:rPr>
          <w:color w:val="FFFFFF" w:themeColor="background1"/>
        </w:rPr>
        <w:t xml:space="preserve">flush </w:t>
      </w:r>
      <w:proofErr w:type="spellStart"/>
      <w:r w:rsidRPr="00135E5E">
        <w:rPr>
          <w:color w:val="FFFFFF" w:themeColor="background1"/>
        </w:rPr>
        <w:t>privileges</w:t>
      </w:r>
      <w:proofErr w:type="spellEnd"/>
      <w:r w:rsidRPr="00135E5E">
        <w:rPr>
          <w:color w:val="FFFFFF" w:themeColor="background1"/>
        </w:rPr>
        <w:t> ;</w:t>
      </w:r>
    </w:p>
    <w:p w14:paraId="637A8B66" w14:textId="1FB7824F" w:rsidR="00912EAE" w:rsidRPr="00135E5E" w:rsidRDefault="00135E5E" w:rsidP="00912E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15E97A" wp14:editId="1F33F14B">
            <wp:simplePos x="0" y="0"/>
            <wp:positionH relativeFrom="column">
              <wp:posOffset>-1905</wp:posOffset>
            </wp:positionH>
            <wp:positionV relativeFrom="paragraph">
              <wp:posOffset>490643</wp:posOffset>
            </wp:positionV>
            <wp:extent cx="5757545" cy="1465580"/>
            <wp:effectExtent l="0" t="0" r="0" b="0"/>
            <wp:wrapTopAndBottom/>
            <wp:docPr id="48988917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F61C1" w14:textId="4088EADE" w:rsidR="00912EAE" w:rsidRPr="00135E5E" w:rsidRDefault="00912EAE" w:rsidP="00912EAE">
      <w:pPr>
        <w:ind w:firstLine="709"/>
      </w:pPr>
    </w:p>
    <w:p w14:paraId="742AD430" w14:textId="55DD23E9" w:rsidR="00912EAE" w:rsidRPr="00135E5E" w:rsidRDefault="00912EAE" w:rsidP="00912EAE">
      <w:pPr>
        <w:ind w:firstLine="709"/>
      </w:pPr>
    </w:p>
    <w:p w14:paraId="6E450496" w14:textId="511FA03F" w:rsidR="00912EAE" w:rsidRPr="00135E5E" w:rsidRDefault="00912EAE" w:rsidP="00912EAE">
      <w:pPr>
        <w:ind w:firstLine="709"/>
      </w:pPr>
    </w:p>
    <w:sectPr w:rsidR="00912EAE" w:rsidRPr="00135E5E" w:rsidSect="00AC5A19">
      <w:headerReference w:type="default" r:id="rId35"/>
      <w:footerReference w:type="default" r:id="rId36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06B4" w14:textId="77777777" w:rsidR="00600C3F" w:rsidRDefault="00600C3F" w:rsidP="006651C9">
      <w:r>
        <w:separator/>
      </w:r>
    </w:p>
  </w:endnote>
  <w:endnote w:type="continuationSeparator" w:id="0">
    <w:p w14:paraId="45E81CDE" w14:textId="77777777" w:rsidR="00600C3F" w:rsidRDefault="00600C3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E5A1" w14:textId="77777777" w:rsidR="00BF31D7" w:rsidRDefault="00BF31D7">
    <w:pPr>
      <w:pStyle w:val="En-tte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6DF730F2" wp14:editId="3F1D9D7D">
          <wp:extent cx="438912" cy="276973"/>
          <wp:effectExtent l="0" t="0" r="0" b="8890"/>
          <wp:docPr id="145" name="Imag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62810B" w14:textId="77777777"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9677" w14:textId="77777777" w:rsidR="00600C3F" w:rsidRDefault="00600C3F" w:rsidP="006651C9">
      <w:r>
        <w:separator/>
      </w:r>
    </w:p>
  </w:footnote>
  <w:footnote w:type="continuationSeparator" w:id="0">
    <w:p w14:paraId="7865DD0A" w14:textId="77777777" w:rsidR="00600C3F" w:rsidRDefault="00600C3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3994" w14:textId="55E4BAB6" w:rsidR="00BF31D7" w:rsidRDefault="00F14E42">
    <w:pPr>
      <w:pStyle w:val="En-tte"/>
    </w:pPr>
    <w:r>
      <w:rPr>
        <w:noProof/>
      </w:rPr>
      <w:pict w14:anchorId="504D2632">
        <v:shapetype id="_x0000_t202" coordsize="21600,21600" o:spt="202" path="m,l,21600r21600,l21600,xe">
          <v:stroke joinstyle="miter"/>
          <v:path gradientshapeok="t" o:connecttype="rect"/>
        </v:shapetype>
        <v:shape id="Zone de texte 220" o:spid="_x0000_s1025" type="#_x0000_t202" style="position:absolute;left:0;text-align:left;margin-left:0;margin-top:0;width:468pt;height:13.7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<v:textbox style="mso-fit-shape-to-text:t" inset=",0,,0">
            <w:txbxContent>
              <w:p w14:paraId="29CC3A34" w14:textId="369D2DF8" w:rsidR="00BF31D7" w:rsidRDefault="00BF31D7">
                <w:pPr>
                  <w:spacing w:after="0" w:line="240" w:lineRule="auto"/>
                  <w:jc w:val="right"/>
                </w:pP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AFB"/>
    <w:multiLevelType w:val="hybridMultilevel"/>
    <w:tmpl w:val="EC5C2890"/>
    <w:lvl w:ilvl="0" w:tplc="00A03372">
      <w:start w:val="25"/>
      <w:numFmt w:val="bullet"/>
      <w:lvlText w:val="-"/>
      <w:lvlJc w:val="left"/>
      <w:pPr>
        <w:ind w:left="1778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F2C3331"/>
    <w:multiLevelType w:val="multilevel"/>
    <w:tmpl w:val="3904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B3899"/>
    <w:multiLevelType w:val="multilevel"/>
    <w:tmpl w:val="2290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E34DE"/>
    <w:multiLevelType w:val="hybridMultilevel"/>
    <w:tmpl w:val="E9B430A6"/>
    <w:lvl w:ilvl="0" w:tplc="80303B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C3144"/>
    <w:multiLevelType w:val="hybridMultilevel"/>
    <w:tmpl w:val="FF32A71C"/>
    <w:lvl w:ilvl="0" w:tplc="E76A6CD0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3478"/>
    <w:multiLevelType w:val="multilevel"/>
    <w:tmpl w:val="342C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C0D74"/>
    <w:multiLevelType w:val="hybridMultilevel"/>
    <w:tmpl w:val="ECE81706"/>
    <w:lvl w:ilvl="0" w:tplc="5BCE59F2">
      <w:numFmt w:val="bullet"/>
      <w:lvlText w:val="-"/>
      <w:lvlJc w:val="left"/>
      <w:pPr>
        <w:ind w:left="1069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D34977"/>
    <w:multiLevelType w:val="multilevel"/>
    <w:tmpl w:val="31D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916659">
    <w:abstractNumId w:val="3"/>
  </w:num>
  <w:num w:numId="2" w16cid:durableId="1690522722">
    <w:abstractNumId w:val="0"/>
  </w:num>
  <w:num w:numId="3" w16cid:durableId="997341976">
    <w:abstractNumId w:val="2"/>
  </w:num>
  <w:num w:numId="4" w16cid:durableId="928150014">
    <w:abstractNumId w:val="1"/>
  </w:num>
  <w:num w:numId="5" w16cid:durableId="2045208077">
    <w:abstractNumId w:val="5"/>
  </w:num>
  <w:num w:numId="6" w16cid:durableId="1241913754">
    <w:abstractNumId w:val="7"/>
  </w:num>
  <w:num w:numId="7" w16cid:durableId="148256367">
    <w:abstractNumId w:val="4"/>
  </w:num>
  <w:num w:numId="8" w16cid:durableId="1970235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B1C"/>
    <w:rsid w:val="0002546F"/>
    <w:rsid w:val="000326C5"/>
    <w:rsid w:val="00062EA2"/>
    <w:rsid w:val="0007411A"/>
    <w:rsid w:val="000861DC"/>
    <w:rsid w:val="00086F56"/>
    <w:rsid w:val="00090F1C"/>
    <w:rsid w:val="000948E7"/>
    <w:rsid w:val="000B050F"/>
    <w:rsid w:val="000B2047"/>
    <w:rsid w:val="000E17D7"/>
    <w:rsid w:val="0010030E"/>
    <w:rsid w:val="00104F8B"/>
    <w:rsid w:val="00135E5E"/>
    <w:rsid w:val="00137D4F"/>
    <w:rsid w:val="00141ED7"/>
    <w:rsid w:val="00154F18"/>
    <w:rsid w:val="001639D2"/>
    <w:rsid w:val="00171453"/>
    <w:rsid w:val="001730CA"/>
    <w:rsid w:val="001735F4"/>
    <w:rsid w:val="00176FC5"/>
    <w:rsid w:val="00181261"/>
    <w:rsid w:val="001A02BE"/>
    <w:rsid w:val="001A4BC9"/>
    <w:rsid w:val="001B0DA4"/>
    <w:rsid w:val="001B31B1"/>
    <w:rsid w:val="001E3C9D"/>
    <w:rsid w:val="001F18B5"/>
    <w:rsid w:val="001F5B35"/>
    <w:rsid w:val="00202362"/>
    <w:rsid w:val="00227B81"/>
    <w:rsid w:val="00227CAB"/>
    <w:rsid w:val="0023104F"/>
    <w:rsid w:val="00237AC7"/>
    <w:rsid w:val="002534DD"/>
    <w:rsid w:val="00255463"/>
    <w:rsid w:val="00264EFC"/>
    <w:rsid w:val="0029129A"/>
    <w:rsid w:val="00291A4D"/>
    <w:rsid w:val="0029491E"/>
    <w:rsid w:val="002A0170"/>
    <w:rsid w:val="002A724D"/>
    <w:rsid w:val="002B66A6"/>
    <w:rsid w:val="002C2707"/>
    <w:rsid w:val="002D5A35"/>
    <w:rsid w:val="002F38AD"/>
    <w:rsid w:val="002F4FD5"/>
    <w:rsid w:val="00324271"/>
    <w:rsid w:val="003565E2"/>
    <w:rsid w:val="00364ADF"/>
    <w:rsid w:val="00386EA8"/>
    <w:rsid w:val="003874D9"/>
    <w:rsid w:val="003A6441"/>
    <w:rsid w:val="003B5121"/>
    <w:rsid w:val="003B76F1"/>
    <w:rsid w:val="003D1534"/>
    <w:rsid w:val="003D593C"/>
    <w:rsid w:val="00411EC1"/>
    <w:rsid w:val="00442C9B"/>
    <w:rsid w:val="00462B1C"/>
    <w:rsid w:val="00463284"/>
    <w:rsid w:val="00464FE6"/>
    <w:rsid w:val="004656AF"/>
    <w:rsid w:val="00472FC1"/>
    <w:rsid w:val="004871F8"/>
    <w:rsid w:val="004A0931"/>
    <w:rsid w:val="004A6277"/>
    <w:rsid w:val="004C0B7E"/>
    <w:rsid w:val="004D07A9"/>
    <w:rsid w:val="00515EF9"/>
    <w:rsid w:val="005224AB"/>
    <w:rsid w:val="00526DD1"/>
    <w:rsid w:val="0054751E"/>
    <w:rsid w:val="00552A23"/>
    <w:rsid w:val="00555A29"/>
    <w:rsid w:val="00576717"/>
    <w:rsid w:val="0058332A"/>
    <w:rsid w:val="005A13A0"/>
    <w:rsid w:val="005A6BFD"/>
    <w:rsid w:val="005E3647"/>
    <w:rsid w:val="005F0FDC"/>
    <w:rsid w:val="005F7ED1"/>
    <w:rsid w:val="00600C3F"/>
    <w:rsid w:val="00600FA9"/>
    <w:rsid w:val="00603C1C"/>
    <w:rsid w:val="0061722D"/>
    <w:rsid w:val="006235B1"/>
    <w:rsid w:val="00632F74"/>
    <w:rsid w:val="006651C9"/>
    <w:rsid w:val="006676EB"/>
    <w:rsid w:val="00677FFB"/>
    <w:rsid w:val="00694069"/>
    <w:rsid w:val="006B445E"/>
    <w:rsid w:val="006F7CFD"/>
    <w:rsid w:val="007113F3"/>
    <w:rsid w:val="00726528"/>
    <w:rsid w:val="0074494D"/>
    <w:rsid w:val="007734FC"/>
    <w:rsid w:val="007975A2"/>
    <w:rsid w:val="007E515A"/>
    <w:rsid w:val="007F348C"/>
    <w:rsid w:val="007F4F1D"/>
    <w:rsid w:val="00807216"/>
    <w:rsid w:val="00812F30"/>
    <w:rsid w:val="008131E4"/>
    <w:rsid w:val="00814A9A"/>
    <w:rsid w:val="008260C6"/>
    <w:rsid w:val="00836229"/>
    <w:rsid w:val="00842026"/>
    <w:rsid w:val="00854C52"/>
    <w:rsid w:val="00857753"/>
    <w:rsid w:val="0087101A"/>
    <w:rsid w:val="008915FD"/>
    <w:rsid w:val="008E54B8"/>
    <w:rsid w:val="00901EB1"/>
    <w:rsid w:val="00907377"/>
    <w:rsid w:val="00912EAE"/>
    <w:rsid w:val="00942C5C"/>
    <w:rsid w:val="00987A59"/>
    <w:rsid w:val="00996D15"/>
    <w:rsid w:val="009A6D3D"/>
    <w:rsid w:val="009B403D"/>
    <w:rsid w:val="009C5DAA"/>
    <w:rsid w:val="009D525D"/>
    <w:rsid w:val="009F6919"/>
    <w:rsid w:val="00A00073"/>
    <w:rsid w:val="00A2322D"/>
    <w:rsid w:val="00A2335B"/>
    <w:rsid w:val="00A57B23"/>
    <w:rsid w:val="00A65EE4"/>
    <w:rsid w:val="00A71CDE"/>
    <w:rsid w:val="00A72567"/>
    <w:rsid w:val="00A82DEC"/>
    <w:rsid w:val="00A86A47"/>
    <w:rsid w:val="00AA04D5"/>
    <w:rsid w:val="00AC0341"/>
    <w:rsid w:val="00AC5A19"/>
    <w:rsid w:val="00AF6BD9"/>
    <w:rsid w:val="00AF7742"/>
    <w:rsid w:val="00B05D15"/>
    <w:rsid w:val="00B3766B"/>
    <w:rsid w:val="00B42384"/>
    <w:rsid w:val="00B503AF"/>
    <w:rsid w:val="00B70D81"/>
    <w:rsid w:val="00B80DE0"/>
    <w:rsid w:val="00B829E1"/>
    <w:rsid w:val="00B859F6"/>
    <w:rsid w:val="00B87D29"/>
    <w:rsid w:val="00B87E9A"/>
    <w:rsid w:val="00B95C66"/>
    <w:rsid w:val="00BD6711"/>
    <w:rsid w:val="00BE08CD"/>
    <w:rsid w:val="00BF0E26"/>
    <w:rsid w:val="00BF31D7"/>
    <w:rsid w:val="00C44235"/>
    <w:rsid w:val="00C57AAD"/>
    <w:rsid w:val="00C57FC3"/>
    <w:rsid w:val="00C6384C"/>
    <w:rsid w:val="00CB69B1"/>
    <w:rsid w:val="00CC6E13"/>
    <w:rsid w:val="00D02404"/>
    <w:rsid w:val="00D17B47"/>
    <w:rsid w:val="00D20E4A"/>
    <w:rsid w:val="00D30292"/>
    <w:rsid w:val="00D33D2A"/>
    <w:rsid w:val="00D35D00"/>
    <w:rsid w:val="00D71019"/>
    <w:rsid w:val="00D86F3D"/>
    <w:rsid w:val="00D90008"/>
    <w:rsid w:val="00D97D16"/>
    <w:rsid w:val="00DA2D1E"/>
    <w:rsid w:val="00DD79AE"/>
    <w:rsid w:val="00DE4713"/>
    <w:rsid w:val="00DF1E00"/>
    <w:rsid w:val="00E049F4"/>
    <w:rsid w:val="00E13747"/>
    <w:rsid w:val="00E14117"/>
    <w:rsid w:val="00E1535B"/>
    <w:rsid w:val="00E175A8"/>
    <w:rsid w:val="00E247B0"/>
    <w:rsid w:val="00E274F7"/>
    <w:rsid w:val="00E5405E"/>
    <w:rsid w:val="00E84F83"/>
    <w:rsid w:val="00EC0EFE"/>
    <w:rsid w:val="00F14E42"/>
    <w:rsid w:val="00F40A20"/>
    <w:rsid w:val="00F626E2"/>
    <w:rsid w:val="00F63047"/>
    <w:rsid w:val="00F71897"/>
    <w:rsid w:val="00F8101C"/>
    <w:rsid w:val="00F84B8B"/>
    <w:rsid w:val="00FA4A96"/>
    <w:rsid w:val="00FF3B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4"/>
    <o:shapelayout v:ext="edit">
      <o:idmap v:ext="edit" data="2"/>
    </o:shapelayout>
  </w:shapeDefaults>
  <w:decimalSymbol w:val=","/>
  <w:listSeparator w:val=";"/>
  <w14:docId w14:val="52B3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29A"/>
    <w:pPr>
      <w:jc w:val="both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2D5A35"/>
    <w:pPr>
      <w:keepNext/>
      <w:keepLines/>
      <w:pageBreakBefore/>
      <w:pBdr>
        <w:bottom w:val="single" w:sz="4" w:space="1" w:color="4F81BD" w:themeColor="accent1"/>
      </w:pBdr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494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49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71C3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9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94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94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4683D1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94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4683D1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94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4683D1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94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4683D1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2D5A35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4494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494D"/>
    <w:rPr>
      <w:rFonts w:asciiTheme="majorHAnsi" w:eastAsiaTheme="majorEastAsia" w:hAnsiTheme="majorHAnsi" w:cstheme="majorBidi"/>
      <w:color w:val="3071C3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4494D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4494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4494D"/>
    <w:rPr>
      <w:rFonts w:asciiTheme="majorHAnsi" w:eastAsiaTheme="majorEastAsia" w:hAnsiTheme="majorHAnsi" w:cstheme="majorBidi"/>
      <w:color w:val="4683D1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494D"/>
    <w:rPr>
      <w:rFonts w:asciiTheme="majorHAnsi" w:eastAsiaTheme="majorEastAsia" w:hAnsiTheme="majorHAnsi" w:cstheme="majorBidi"/>
      <w:i/>
      <w:iCs/>
      <w:color w:val="4683D1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494D"/>
    <w:rPr>
      <w:rFonts w:asciiTheme="majorHAnsi" w:eastAsiaTheme="majorEastAsia" w:hAnsiTheme="majorHAnsi" w:cstheme="majorBidi"/>
      <w:smallCaps/>
      <w:color w:val="4683D1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4494D"/>
    <w:rPr>
      <w:rFonts w:asciiTheme="majorHAnsi" w:eastAsiaTheme="majorEastAsia" w:hAnsiTheme="majorHAnsi" w:cstheme="majorBidi"/>
      <w:i/>
      <w:iCs/>
      <w:smallCaps/>
      <w:color w:val="4683D1" w:themeColor="text1" w:themeTint="A6"/>
    </w:rPr>
  </w:style>
  <w:style w:type="paragraph" w:styleId="Lgende">
    <w:name w:val="caption"/>
    <w:basedOn w:val="Normal"/>
    <w:next w:val="Normal"/>
    <w:uiPriority w:val="35"/>
    <w:unhideWhenUsed/>
    <w:qFormat/>
    <w:rsid w:val="0074494D"/>
    <w:pPr>
      <w:spacing w:line="240" w:lineRule="auto"/>
    </w:pPr>
    <w:rPr>
      <w:b/>
      <w:bCs/>
      <w:color w:val="3071C3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449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4494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9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71C3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4494D"/>
    <w:rPr>
      <w:rFonts w:asciiTheme="majorHAnsi" w:eastAsiaTheme="majorEastAsia" w:hAnsiTheme="majorHAnsi" w:cstheme="majorBidi"/>
      <w:color w:val="3071C3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74494D"/>
    <w:rPr>
      <w:b/>
      <w:bCs/>
    </w:rPr>
  </w:style>
  <w:style w:type="character" w:styleId="Accentuation">
    <w:name w:val="Emphasis"/>
    <w:basedOn w:val="Policepardfaut"/>
    <w:uiPriority w:val="20"/>
    <w:qFormat/>
    <w:rsid w:val="0074494D"/>
    <w:rPr>
      <w:i/>
      <w:iCs/>
    </w:rPr>
  </w:style>
  <w:style w:type="paragraph" w:styleId="Sansinterligne">
    <w:name w:val="No Spacing"/>
    <w:uiPriority w:val="1"/>
    <w:qFormat/>
    <w:rsid w:val="007449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4494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4494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94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94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74494D"/>
    <w:rPr>
      <w:i/>
      <w:iCs/>
      <w:color w:val="4683D1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4494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4494D"/>
    <w:rPr>
      <w:smallCaps/>
      <w:color w:val="3071C3" w:themeColor="text1" w:themeTint="BF"/>
    </w:rPr>
  </w:style>
  <w:style w:type="character" w:styleId="Rfrenceintense">
    <w:name w:val="Intense Reference"/>
    <w:basedOn w:val="Policepardfaut"/>
    <w:uiPriority w:val="32"/>
    <w:qFormat/>
    <w:rsid w:val="0074494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4494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494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E17D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7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17D7"/>
    <w:rPr>
      <w:color w:val="800080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DA2D1E"/>
    <w:pPr>
      <w:spacing w:after="100"/>
    </w:pPr>
  </w:style>
  <w:style w:type="paragraph" w:styleId="Paragraphedeliste">
    <w:name w:val="List Paragraph"/>
    <w:basedOn w:val="Normal"/>
    <w:uiPriority w:val="34"/>
    <w:qFormat/>
    <w:rsid w:val="008577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857753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Normal"/>
    <w:rsid w:val="00A2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Normal"/>
    <w:rsid w:val="00A2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86E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55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604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53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7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9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570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132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39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832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67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19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65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70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7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581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17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31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2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309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3784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4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7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321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1040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98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2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3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10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95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39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96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00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238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85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736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056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78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6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74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31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841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131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6562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523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260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06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75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68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29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1402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794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umas\Downloads\tf04319195_win32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rgbClr val="1F497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1F497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F74C85FD-E6A2-4824-A501-F499458C7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tf04319195_win32.dotx</Template>
  <TotalTime>0</TotalTime>
  <Pages>16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2023-05-28T06:46:00Z</dcterms:created>
  <dcterms:modified xsi:type="dcterms:W3CDTF">2023-11-28T16:16:00Z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