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1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7DB81FC8"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896D56">
                    <w:rPr>
                      <w:rFonts w:ascii="Gill Sans MT" w:hAnsi="Gill Sans MT"/>
                      <w:b/>
                      <w:color w:val="0070C0"/>
                      <w:sz w:val="68"/>
                      <w:szCs w:val="68"/>
                    </w:rPr>
                    <w:t>Mise en place d’un serveur FTP</w:t>
                  </w:r>
                </w:p>
              </w:txbxContent>
            </v:textbox>
          </v:shape>
        </w:pict>
      </w:r>
      <w:r w:rsidR="00AC5A19">
        <w:rPr>
          <w:noProof/>
        </w:rPr>
        <w:drawing>
          <wp:anchor distT="0" distB="0" distL="114300" distR="114300" simplePos="0" relativeHeight="251647488"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52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3.1pt;margin-top:158.2pt;width:268.85pt;height:27pt;z-index:251653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05F98F65" w14:textId="79D2FDA5" w:rsidR="00BD7CB9"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51974391" w:history="1">
            <w:r w:rsidR="00BD7CB9" w:rsidRPr="00F931B3">
              <w:rPr>
                <w:rStyle w:val="Lienhypertexte"/>
                <w:noProof/>
              </w:rPr>
              <w:t>Qu’est-ce qu’un serveur FTP ?</w:t>
            </w:r>
            <w:r w:rsidR="00BD7CB9">
              <w:rPr>
                <w:noProof/>
                <w:webHidden/>
              </w:rPr>
              <w:tab/>
            </w:r>
            <w:r w:rsidR="00BD7CB9">
              <w:rPr>
                <w:noProof/>
                <w:webHidden/>
              </w:rPr>
              <w:fldChar w:fldCharType="begin"/>
            </w:r>
            <w:r w:rsidR="00BD7CB9">
              <w:rPr>
                <w:noProof/>
                <w:webHidden/>
              </w:rPr>
              <w:instrText xml:space="preserve"> PAGEREF _Toc151974391 \h </w:instrText>
            </w:r>
            <w:r w:rsidR="00BD7CB9">
              <w:rPr>
                <w:noProof/>
                <w:webHidden/>
              </w:rPr>
            </w:r>
            <w:r w:rsidR="00BD7CB9">
              <w:rPr>
                <w:noProof/>
                <w:webHidden/>
              </w:rPr>
              <w:fldChar w:fldCharType="separate"/>
            </w:r>
            <w:r w:rsidR="00BD7CB9">
              <w:rPr>
                <w:noProof/>
                <w:webHidden/>
              </w:rPr>
              <w:t>3</w:t>
            </w:r>
            <w:r w:rsidR="00BD7CB9">
              <w:rPr>
                <w:noProof/>
                <w:webHidden/>
              </w:rPr>
              <w:fldChar w:fldCharType="end"/>
            </w:r>
          </w:hyperlink>
        </w:p>
        <w:p w14:paraId="51FECFE9" w14:textId="10569C52" w:rsidR="00BD7CB9" w:rsidRDefault="00000000">
          <w:pPr>
            <w:pStyle w:val="TM1"/>
            <w:tabs>
              <w:tab w:val="right" w:leader="dot" w:pos="9057"/>
            </w:tabs>
            <w:rPr>
              <w:noProof/>
              <w:kern w:val="2"/>
              <w:szCs w:val="22"/>
              <w14:ligatures w14:val="standardContextual"/>
            </w:rPr>
          </w:pPr>
          <w:hyperlink w:anchor="_Toc151974392" w:history="1">
            <w:r w:rsidR="00BD7CB9" w:rsidRPr="00F931B3">
              <w:rPr>
                <w:rStyle w:val="Lienhypertexte"/>
                <w:noProof/>
              </w:rPr>
              <w:t>Création du serveur FTP</w:t>
            </w:r>
            <w:r w:rsidR="00BD7CB9">
              <w:rPr>
                <w:noProof/>
                <w:webHidden/>
              </w:rPr>
              <w:tab/>
            </w:r>
            <w:r w:rsidR="00BD7CB9">
              <w:rPr>
                <w:noProof/>
                <w:webHidden/>
              </w:rPr>
              <w:fldChar w:fldCharType="begin"/>
            </w:r>
            <w:r w:rsidR="00BD7CB9">
              <w:rPr>
                <w:noProof/>
                <w:webHidden/>
              </w:rPr>
              <w:instrText xml:space="preserve"> PAGEREF _Toc151974392 \h </w:instrText>
            </w:r>
            <w:r w:rsidR="00BD7CB9">
              <w:rPr>
                <w:noProof/>
                <w:webHidden/>
              </w:rPr>
            </w:r>
            <w:r w:rsidR="00BD7CB9">
              <w:rPr>
                <w:noProof/>
                <w:webHidden/>
              </w:rPr>
              <w:fldChar w:fldCharType="separate"/>
            </w:r>
            <w:r w:rsidR="00BD7CB9">
              <w:rPr>
                <w:noProof/>
                <w:webHidden/>
              </w:rPr>
              <w:t>4</w:t>
            </w:r>
            <w:r w:rsidR="00BD7CB9">
              <w:rPr>
                <w:noProof/>
                <w:webHidden/>
              </w:rPr>
              <w:fldChar w:fldCharType="end"/>
            </w:r>
          </w:hyperlink>
        </w:p>
        <w:p w14:paraId="377AFCA8" w14:textId="377BCA2C" w:rsidR="00BD7CB9" w:rsidRDefault="00000000">
          <w:pPr>
            <w:pStyle w:val="TM1"/>
            <w:tabs>
              <w:tab w:val="right" w:leader="dot" w:pos="9057"/>
            </w:tabs>
            <w:rPr>
              <w:noProof/>
              <w:kern w:val="2"/>
              <w:szCs w:val="22"/>
              <w14:ligatures w14:val="standardContextual"/>
            </w:rPr>
          </w:pPr>
          <w:hyperlink w:anchor="_Toc151974393" w:history="1">
            <w:r w:rsidR="00BD7CB9" w:rsidRPr="00F931B3">
              <w:rPr>
                <w:rStyle w:val="Lienhypertexte"/>
                <w:noProof/>
              </w:rPr>
              <w:t>Configuration des utilisateurs anonymes</w:t>
            </w:r>
            <w:r w:rsidR="00BD7CB9">
              <w:rPr>
                <w:noProof/>
                <w:webHidden/>
              </w:rPr>
              <w:tab/>
            </w:r>
            <w:r w:rsidR="00BD7CB9">
              <w:rPr>
                <w:noProof/>
                <w:webHidden/>
              </w:rPr>
              <w:fldChar w:fldCharType="begin"/>
            </w:r>
            <w:r w:rsidR="00BD7CB9">
              <w:rPr>
                <w:noProof/>
                <w:webHidden/>
              </w:rPr>
              <w:instrText xml:space="preserve"> PAGEREF _Toc151974393 \h </w:instrText>
            </w:r>
            <w:r w:rsidR="00BD7CB9">
              <w:rPr>
                <w:noProof/>
                <w:webHidden/>
              </w:rPr>
            </w:r>
            <w:r w:rsidR="00BD7CB9">
              <w:rPr>
                <w:noProof/>
                <w:webHidden/>
              </w:rPr>
              <w:fldChar w:fldCharType="separate"/>
            </w:r>
            <w:r w:rsidR="00BD7CB9">
              <w:rPr>
                <w:noProof/>
                <w:webHidden/>
              </w:rPr>
              <w:t>5</w:t>
            </w:r>
            <w:r w:rsidR="00BD7CB9">
              <w:rPr>
                <w:noProof/>
                <w:webHidden/>
              </w:rPr>
              <w:fldChar w:fldCharType="end"/>
            </w:r>
          </w:hyperlink>
        </w:p>
        <w:p w14:paraId="3AA02EF9" w14:textId="043B78CD"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2AA08DC" w:rsidR="00312BEA" w:rsidRDefault="00DE4EC0" w:rsidP="00DE4EC0">
      <w:pPr>
        <w:pStyle w:val="Titre1"/>
      </w:pPr>
      <w:bookmarkStart w:id="0" w:name="_Toc151974391"/>
      <w:r w:rsidRPr="00DE4EC0">
        <w:lastRenderedPageBreak/>
        <w:t>Qu’est-ce qu’un serveur FTP ?</w:t>
      </w:r>
      <w:bookmarkEnd w:id="0"/>
    </w:p>
    <w:p w14:paraId="42E6610F" w14:textId="77777777" w:rsidR="00B07CBF" w:rsidRDefault="00B07CBF" w:rsidP="00B07CBF"/>
    <w:p w14:paraId="7DEEB2D5" w14:textId="536CC786" w:rsidR="00DC30FD" w:rsidRDefault="00DC30FD" w:rsidP="00CB06A4">
      <w:pPr>
        <w:spacing w:after="0"/>
      </w:pPr>
      <w:r>
        <w:tab/>
      </w:r>
      <w:r w:rsidRPr="00DC30FD">
        <w:t>Un serveur FTP, ou File Transfer Protocol server en anglais, est un serveur informatique qui permet le transfert de fichiers entre des ordinateurs via le protocole FTP. Le protocole FTP est un protocole de communication standard utilisé pour le transfert de fichiers sur un réseau TCP/IP, comme Internet.</w:t>
      </w:r>
    </w:p>
    <w:p w14:paraId="0C4483A4" w14:textId="77777777" w:rsidR="00DC30FD" w:rsidRDefault="00DC30FD" w:rsidP="00CB06A4">
      <w:pPr>
        <w:spacing w:after="0"/>
      </w:pPr>
    </w:p>
    <w:p w14:paraId="438F1BF8" w14:textId="10E3ABF7" w:rsidR="003751B0" w:rsidRDefault="00DC30FD" w:rsidP="003965C6">
      <w:pPr>
        <w:spacing w:after="0"/>
      </w:pPr>
      <w:r>
        <w:tab/>
        <w:t>Les serveurs FTP peuvent fonctionner de différentes manières. Il existe deux modes principaux de connexion FTP</w:t>
      </w:r>
      <w:r w:rsidR="003751B0">
        <w:t> : le mode actif et le mode passif.</w:t>
      </w:r>
    </w:p>
    <w:p w14:paraId="6430CEF6" w14:textId="77777777" w:rsidR="003751B0" w:rsidRDefault="003751B0" w:rsidP="003751B0">
      <w:pPr>
        <w:spacing w:after="0"/>
      </w:pPr>
    </w:p>
    <w:p w14:paraId="38FF5CA3" w14:textId="137BDCCE" w:rsidR="003751B0" w:rsidRDefault="003751B0" w:rsidP="003965C6">
      <w:pPr>
        <w:spacing w:after="0"/>
      </w:pPr>
      <w:r>
        <w:tab/>
        <w:t>Dans le mode actif, le client ouvre une connexion de commande (command connection) au serveu</w:t>
      </w:r>
      <w:r w:rsidR="003965C6">
        <w:t>r</w:t>
      </w:r>
      <w:r>
        <w:t>. Lorsqu'il est prêt à recevoir des données, le client ouvre une deuxième connexion appelée connexion de données (data connection) vers le serveur. C'est le client qui choisit le port de la connexion de données. Le serveur accepte la connexion de données du client et envoie les données sur cette connexion. Dans le mode actif, le client est responsable d'ouvrir la connexion de données, et le serveur doit accepter cette connexion entrante.</w:t>
      </w:r>
    </w:p>
    <w:p w14:paraId="3791A006" w14:textId="77777777" w:rsidR="003751B0" w:rsidRDefault="003751B0" w:rsidP="003751B0">
      <w:pPr>
        <w:spacing w:after="0"/>
      </w:pPr>
    </w:p>
    <w:p w14:paraId="337A7E33" w14:textId="4D98BB08" w:rsidR="00DC30FD" w:rsidRDefault="003751B0" w:rsidP="003965C6">
      <w:pPr>
        <w:spacing w:after="0"/>
      </w:pPr>
      <w:r>
        <w:tab/>
        <w:t>Dans le mode passif, le client ouvre une connexion de commande au serveur comme d'habitude. Lorsqu'il est prêt à recevoir des données, le serveur ouvre une connexion de données et informe le client de l'adresse IP et du port sur lesquels il peut se connecter. Le client se connecte ensuite à la connexion de données ouverte par le serveur. Dans le mode passif, c'est le serveur qui est responsable d'ouvrir la connexion de données, et le client se connecte à cette connexion sortante.</w:t>
      </w:r>
    </w:p>
    <w:p w14:paraId="76998EBE" w14:textId="77777777" w:rsidR="00DC30FD" w:rsidRDefault="00DC30FD" w:rsidP="00CB06A4">
      <w:pPr>
        <w:pStyle w:val="Paragraphedeliste"/>
        <w:spacing w:after="0"/>
      </w:pPr>
    </w:p>
    <w:p w14:paraId="0E32BAFB" w14:textId="52A65DE4" w:rsidR="00DC30FD" w:rsidRDefault="00DC30FD" w:rsidP="00DC30FD">
      <w:r>
        <w:tab/>
        <w:t>Les serveurs FTP sont souvent utilisés pour permettre aux utilisateurs d'accéder et de partager des fichiers à distance. Cependant, en raison de problèmes de sécurité liés à la transmission de mots de passe en texte clair et d'autres vulnérabilités, il est recommandé d'utiliser des variantes plus sécurisées du protocole FTP, telles que FTPS (FTP sécurisé) ou SFTP (SSH File Transfer Protocol), qui ajoutent une couche de sécurité aux communications FTP standard.</w:t>
      </w:r>
    </w:p>
    <w:p w14:paraId="3FCAB2C4" w14:textId="35B199CB" w:rsidR="002923B4" w:rsidRDefault="002923B4" w:rsidP="002923B4">
      <w:pPr>
        <w:pStyle w:val="Titre1"/>
      </w:pPr>
      <w:bookmarkStart w:id="1" w:name="_Toc151974392"/>
      <w:r>
        <w:lastRenderedPageBreak/>
        <w:t>Création du serveur FTP</w:t>
      </w:r>
      <w:bookmarkEnd w:id="1"/>
    </w:p>
    <w:p w14:paraId="534EA05D" w14:textId="77777777" w:rsidR="002923B4" w:rsidRDefault="002923B4" w:rsidP="002923B4"/>
    <w:p w14:paraId="4D484F7D" w14:textId="1C8F33BB" w:rsidR="004E42FD" w:rsidRDefault="004E42FD" w:rsidP="002923B4">
      <w:r>
        <w:tab/>
        <w:t>Pour créer notre conteneur qui accueillera notre serveur FTP, nous commençons par dupliquer notre conteneur template :</w:t>
      </w:r>
    </w:p>
    <w:p w14:paraId="38C9B2EB" w14:textId="54F6526E" w:rsidR="004E42FD" w:rsidRDefault="00000000" w:rsidP="002923B4">
      <w:r>
        <w:rPr>
          <w:noProof/>
          <w:color w:val="FFFFFF" w:themeColor="background1"/>
        </w:rPr>
        <w:pict w14:anchorId="0630EFDE">
          <v:rect id="_x0000_s2054" style="position:absolute;left:0;text-align:left;margin-left:-17.15pt;margin-top:11.45pt;width:486.6pt;height:34.2pt;z-index:-251661824" fillcolor="#1c1a10 [334]" stroked="f"/>
        </w:pict>
      </w:r>
    </w:p>
    <w:p w14:paraId="68CCAFD3" w14:textId="4096A73A" w:rsidR="004E42FD" w:rsidRDefault="004E42FD" w:rsidP="002923B4">
      <w:pPr>
        <w:rPr>
          <w:color w:val="FFFFFF" w:themeColor="background1"/>
        </w:rPr>
      </w:pPr>
      <w:r w:rsidRPr="004E42FD">
        <w:rPr>
          <w:color w:val="FFFFFF" w:themeColor="background1"/>
        </w:rPr>
        <w:t>lxc-copy -n template -N ftp</w:t>
      </w:r>
    </w:p>
    <w:p w14:paraId="58B0ECD7" w14:textId="77777777" w:rsidR="004E42FD" w:rsidRDefault="004E42FD" w:rsidP="002923B4">
      <w:pPr>
        <w:rPr>
          <w:color w:val="FFFFFF" w:themeColor="background1"/>
        </w:rPr>
      </w:pPr>
    </w:p>
    <w:p w14:paraId="1A098D3B" w14:textId="267806F7" w:rsidR="004E42FD" w:rsidRDefault="004E42FD" w:rsidP="002923B4">
      <w:r>
        <w:tab/>
        <w:t>Nous entrons ensuite la directive suivante dans le fichier /var/lib/lxc/ftp/config afin que le conteneur se lance au démarrage de la machine :</w:t>
      </w:r>
    </w:p>
    <w:p w14:paraId="6725F96A" w14:textId="037E4B5E" w:rsidR="004E42FD" w:rsidRPr="004E42FD" w:rsidRDefault="00000000" w:rsidP="002923B4">
      <w:pPr>
        <w:rPr>
          <w:color w:val="FFFFFF" w:themeColor="background1"/>
        </w:rPr>
      </w:pPr>
      <w:r>
        <w:rPr>
          <w:noProof/>
          <w:color w:val="FFFFFF" w:themeColor="background1"/>
        </w:rPr>
        <w:pict w14:anchorId="0630EFDE">
          <v:rect id="_x0000_s2055" style="position:absolute;left:0;text-align:left;margin-left:-17.15pt;margin-top:10.8pt;width:486.6pt;height:34.2pt;z-index:-251660800" fillcolor="#1c1a10 [334]" stroked="f"/>
        </w:pict>
      </w:r>
    </w:p>
    <w:p w14:paraId="09900189" w14:textId="1DEF7F62" w:rsidR="004E42FD" w:rsidRDefault="004E42FD" w:rsidP="002923B4">
      <w:pPr>
        <w:rPr>
          <w:color w:val="FFFFFF" w:themeColor="background1"/>
        </w:rPr>
      </w:pPr>
      <w:r w:rsidRPr="004E42FD">
        <w:rPr>
          <w:color w:val="FFFFFF" w:themeColor="background1"/>
        </w:rPr>
        <w:t>lxc.start.auto = 1</w:t>
      </w:r>
    </w:p>
    <w:p w14:paraId="46727F7D" w14:textId="6CE1B815" w:rsidR="004E42FD" w:rsidRDefault="004E42FD" w:rsidP="00927E49"/>
    <w:p w14:paraId="6A5582FD" w14:textId="4C82FD71" w:rsidR="004E42FD" w:rsidRDefault="004E42FD" w:rsidP="002923B4">
      <w:r>
        <w:tab/>
        <w:t>Nous entrons ensuite dans notre conteneur FTP afin de lui attribuer ses nouvelles adresses IP.</w:t>
      </w:r>
      <w:r w:rsidR="00927E49" w:rsidRPr="00927E49">
        <w:t xml:space="preserve"> </w:t>
      </w:r>
      <w:r w:rsidR="00927E49">
        <w:t xml:space="preserve"> Contrairement aux autres conteneurs créés précédemment, le conteneur FTP aura besoin de 2 adresses IP différentes. Ces adresses IP permettront la configuration des Virtual Hosts plus tard dans la mission. Nous entrons les nouvelles IP dans le fichier /etc/rc.local :</w:t>
      </w:r>
    </w:p>
    <w:p w14:paraId="6B8BC6E9" w14:textId="2EE97924" w:rsidR="00927E49" w:rsidRDefault="00000000" w:rsidP="002923B4">
      <w:r>
        <w:rPr>
          <w:noProof/>
          <w:color w:val="FFFFFF" w:themeColor="background1"/>
        </w:rPr>
        <w:pict w14:anchorId="0630EFDE">
          <v:rect id="_x0000_s2056" style="position:absolute;left:0;text-align:left;margin-left:-17.15pt;margin-top:14.2pt;width:486.6pt;height:43.2pt;z-index:-251659776" fillcolor="#1c1a10 [334]" stroked="f"/>
        </w:pict>
      </w:r>
    </w:p>
    <w:p w14:paraId="7352192E" w14:textId="39491644" w:rsidR="00927E49" w:rsidRPr="00234C06" w:rsidRDefault="00927E49" w:rsidP="00927E49">
      <w:pPr>
        <w:spacing w:after="0"/>
        <w:rPr>
          <w:color w:val="FFFFFF" w:themeColor="background1"/>
          <w:lang w:val="en-US"/>
        </w:rPr>
      </w:pPr>
      <w:r w:rsidRPr="00234C06">
        <w:rPr>
          <w:color w:val="FFFFFF" w:themeColor="background1"/>
          <w:lang w:val="en-US"/>
        </w:rPr>
        <w:t>ifconfig eth0:0 10.31.96.21/20 up</w:t>
      </w:r>
    </w:p>
    <w:p w14:paraId="37E18B11" w14:textId="58CFEEE0" w:rsidR="00927E49" w:rsidRPr="00234C06" w:rsidRDefault="00927E49" w:rsidP="002923B4">
      <w:pPr>
        <w:rPr>
          <w:color w:val="FFFFFF" w:themeColor="background1"/>
          <w:lang w:val="en-US"/>
        </w:rPr>
      </w:pPr>
      <w:r w:rsidRPr="00234C06">
        <w:rPr>
          <w:color w:val="FFFFFF" w:themeColor="background1"/>
          <w:lang w:val="en-US"/>
        </w:rPr>
        <w:t>ifconfig eth0:1 10.31.96.22/20 up</w:t>
      </w:r>
    </w:p>
    <w:p w14:paraId="0347B813" w14:textId="33284A25" w:rsidR="00927E49" w:rsidRPr="00234C06" w:rsidRDefault="00927E49" w:rsidP="002923B4">
      <w:pPr>
        <w:rPr>
          <w:color w:val="FFFFFF" w:themeColor="background1"/>
          <w:lang w:val="en-US"/>
        </w:rPr>
      </w:pPr>
    </w:p>
    <w:p w14:paraId="0CB66EA8" w14:textId="7F77B61D" w:rsidR="00927E49" w:rsidRDefault="00927E49" w:rsidP="002923B4">
      <w:r w:rsidRPr="00234C06">
        <w:rPr>
          <w:color w:val="FFFFFF" w:themeColor="background1"/>
          <w:lang w:val="en-US"/>
        </w:rPr>
        <w:tab/>
      </w:r>
      <w:r>
        <w:t xml:space="preserve">Définir l’interface </w:t>
      </w:r>
      <w:r w:rsidR="00066061">
        <w:t>réseau</w:t>
      </w:r>
      <w:r>
        <w:t xml:space="preserve"> comme ceci nous permet d’attribuer 2 adresses IP </w:t>
      </w:r>
      <w:r w:rsidR="00066061">
        <w:t>en créant 2 interfaces virtuelles. Nous donnons ensuite les droits d’exécution sur le fichier /etc/rc.local :</w:t>
      </w:r>
    </w:p>
    <w:p w14:paraId="431E8B34" w14:textId="5A4EDD35" w:rsidR="00066061" w:rsidRDefault="00000000" w:rsidP="002923B4">
      <w:r>
        <w:rPr>
          <w:noProof/>
          <w:color w:val="FFFFFF" w:themeColor="background1"/>
        </w:rPr>
        <w:pict w14:anchorId="0630EFDE">
          <v:rect id="_x0000_s2057" style="position:absolute;left:0;text-align:left;margin-left:-17.75pt;margin-top:11.3pt;width:486.6pt;height:34.2pt;z-index:-251658752" fillcolor="#1c1a10 [334]" stroked="f"/>
        </w:pict>
      </w:r>
    </w:p>
    <w:p w14:paraId="73955164" w14:textId="5EA5CECE" w:rsidR="00066061" w:rsidRPr="00066061" w:rsidRDefault="00066061" w:rsidP="002923B4">
      <w:pPr>
        <w:rPr>
          <w:color w:val="FFFFFF" w:themeColor="background1"/>
        </w:rPr>
      </w:pPr>
      <w:r w:rsidRPr="00066061">
        <w:rPr>
          <w:color w:val="FFFFFF" w:themeColor="background1"/>
        </w:rPr>
        <w:t>chmod +x /etc/rc.local</w:t>
      </w:r>
    </w:p>
    <w:p w14:paraId="651E57AE" w14:textId="77777777" w:rsidR="00066061" w:rsidRDefault="00066061" w:rsidP="002923B4"/>
    <w:p w14:paraId="1FB05F74" w14:textId="65656FB8" w:rsidR="00066061" w:rsidRDefault="00066061" w:rsidP="002923B4">
      <w:r>
        <w:t>Nous changeons également l’adresse principale dans le fichier /etc/network/interfaces :</w:t>
      </w:r>
    </w:p>
    <w:p w14:paraId="3962C3E6" w14:textId="3A3F558E" w:rsidR="00066061" w:rsidRDefault="00000000" w:rsidP="002923B4">
      <w:r>
        <w:rPr>
          <w:noProof/>
          <w:color w:val="FFFFFF" w:themeColor="background1"/>
        </w:rPr>
        <w:pict w14:anchorId="0630EFDE">
          <v:rect id="_x0000_s2058" style="position:absolute;left:0;text-align:left;margin-left:-17.15pt;margin-top:9.65pt;width:486.6pt;height:34.2pt;z-index:-251657728" fillcolor="#1c1a10 [334]" stroked="f"/>
        </w:pict>
      </w:r>
    </w:p>
    <w:p w14:paraId="7467984B" w14:textId="02CED902" w:rsidR="00066061" w:rsidRDefault="00066061" w:rsidP="002923B4">
      <w:pPr>
        <w:rPr>
          <w:color w:val="FFFFFF" w:themeColor="background1"/>
        </w:rPr>
      </w:pPr>
      <w:r w:rsidRPr="00066061">
        <w:rPr>
          <w:color w:val="FFFFFF" w:themeColor="background1"/>
        </w:rPr>
        <w:t>address 10.31.96.20/20</w:t>
      </w:r>
    </w:p>
    <w:p w14:paraId="288DF6D2" w14:textId="77777777" w:rsidR="00066061" w:rsidRDefault="00066061" w:rsidP="002923B4">
      <w:pPr>
        <w:rPr>
          <w:color w:val="FFFFFF" w:themeColor="background1"/>
        </w:rPr>
      </w:pPr>
    </w:p>
    <w:p w14:paraId="735A373C" w14:textId="19F9B825" w:rsidR="009B32C5" w:rsidRDefault="009B32C5" w:rsidP="002923B4">
      <w:r>
        <w:tab/>
      </w:r>
      <w:r w:rsidRPr="009B32C5">
        <w:t xml:space="preserve">Nous </w:t>
      </w:r>
      <w:r>
        <w:t>modifions le nom d’hôte de la machine en entrant la ligne ci-dessous dans le fichier /etc/hosts :</w:t>
      </w:r>
    </w:p>
    <w:p w14:paraId="0539EB04" w14:textId="2BB14CAD" w:rsidR="009B32C5" w:rsidRDefault="00000000" w:rsidP="002923B4">
      <w:r>
        <w:rPr>
          <w:noProof/>
          <w:color w:val="FFFFFF" w:themeColor="background1"/>
        </w:rPr>
        <w:pict w14:anchorId="0630EFDE">
          <v:rect id="_x0000_s2061" style="position:absolute;left:0;text-align:left;margin-left:-17.15pt;margin-top:9.5pt;width:486.6pt;height:34.2pt;z-index:-251654656" fillcolor="#1c1a10 [334]" stroked="f"/>
        </w:pict>
      </w:r>
    </w:p>
    <w:p w14:paraId="3232ACEC" w14:textId="4CA13DFD" w:rsidR="009B32C5" w:rsidRDefault="009B32C5" w:rsidP="002923B4">
      <w:pPr>
        <w:rPr>
          <w:color w:val="FFFFFF" w:themeColor="background1"/>
        </w:rPr>
      </w:pPr>
      <w:r w:rsidRPr="009B32C5">
        <w:rPr>
          <w:color w:val="FFFFFF" w:themeColor="background1"/>
        </w:rPr>
        <w:t>10.31.96.20        ftp</w:t>
      </w:r>
    </w:p>
    <w:p w14:paraId="01A18907" w14:textId="77777777" w:rsidR="009B32C5" w:rsidRDefault="009B32C5" w:rsidP="002923B4">
      <w:pPr>
        <w:rPr>
          <w:color w:val="FFFFFF" w:themeColor="background1"/>
        </w:rPr>
      </w:pPr>
    </w:p>
    <w:p w14:paraId="37558738" w14:textId="77777777" w:rsidR="009B32C5" w:rsidRPr="009B32C5" w:rsidRDefault="009B32C5" w:rsidP="002923B4">
      <w:pPr>
        <w:rPr>
          <w:color w:val="FFFFFF" w:themeColor="background1"/>
        </w:rPr>
      </w:pPr>
    </w:p>
    <w:p w14:paraId="082E4AC6" w14:textId="18AB0F84" w:rsidR="00066061" w:rsidRDefault="00CC3B1F" w:rsidP="002923B4">
      <w:r>
        <w:lastRenderedPageBreak/>
        <w:t>Nous redémarrons le conteneur :</w:t>
      </w:r>
    </w:p>
    <w:p w14:paraId="20D00C2C" w14:textId="6448A97E" w:rsidR="00CC3B1F" w:rsidRDefault="00000000" w:rsidP="002923B4">
      <w:r>
        <w:rPr>
          <w:noProof/>
          <w:color w:val="FFFFFF" w:themeColor="background1"/>
        </w:rPr>
        <w:pict w14:anchorId="0630EFDE">
          <v:rect id="_x0000_s2059" style="position:absolute;left:0;text-align:left;margin-left:-17.15pt;margin-top:10.5pt;width:486.6pt;height:34.2pt;z-index:-251656704" fillcolor="#1c1a10 [334]" stroked="f"/>
        </w:pict>
      </w:r>
    </w:p>
    <w:p w14:paraId="1EEB265E" w14:textId="22FB1C50" w:rsidR="00CC3B1F" w:rsidRDefault="00CC3B1F" w:rsidP="002923B4">
      <w:pPr>
        <w:rPr>
          <w:color w:val="FFFFFF" w:themeColor="background1"/>
        </w:rPr>
      </w:pPr>
      <w:r w:rsidRPr="00CC3B1F">
        <w:rPr>
          <w:color w:val="FFFFFF" w:themeColor="background1"/>
        </w:rPr>
        <w:t>reboot</w:t>
      </w:r>
    </w:p>
    <w:p w14:paraId="4FE81E3F" w14:textId="77777777" w:rsidR="00E30259" w:rsidRDefault="00E30259" w:rsidP="002923B4">
      <w:pPr>
        <w:rPr>
          <w:color w:val="FFFFFF" w:themeColor="background1"/>
        </w:rPr>
      </w:pPr>
    </w:p>
    <w:p w14:paraId="4A195CE2" w14:textId="0B8FF4F0" w:rsidR="00E30259" w:rsidRDefault="00E30259" w:rsidP="002923B4">
      <w:r>
        <w:t xml:space="preserve">Nous installons le paquet </w:t>
      </w:r>
      <w:r w:rsidR="009B32C5">
        <w:t>ProFTPD</w:t>
      </w:r>
      <w:r>
        <w:t> :</w:t>
      </w:r>
    </w:p>
    <w:p w14:paraId="2BD29B70" w14:textId="003BB2D5" w:rsidR="00E30259" w:rsidRDefault="00000000" w:rsidP="002923B4">
      <w:r>
        <w:rPr>
          <w:noProof/>
          <w:color w:val="FFFFFF" w:themeColor="background1"/>
        </w:rPr>
        <w:pict w14:anchorId="0630EFDE">
          <v:rect id="_x0000_s2060" style="position:absolute;left:0;text-align:left;margin-left:-17.1pt;margin-top:13.7pt;width:486.6pt;height:43.2pt;z-index:-251655680" fillcolor="#1c1a10 [334]" stroked="f"/>
        </w:pict>
      </w:r>
    </w:p>
    <w:p w14:paraId="62B3511F" w14:textId="0A29B5A3" w:rsidR="00E30259" w:rsidRPr="00E30259" w:rsidRDefault="00E30259" w:rsidP="00E30259">
      <w:pPr>
        <w:spacing w:after="0"/>
        <w:rPr>
          <w:color w:val="FFFFFF" w:themeColor="background1"/>
        </w:rPr>
      </w:pPr>
      <w:r w:rsidRPr="00E30259">
        <w:rPr>
          <w:color w:val="FFFFFF" w:themeColor="background1"/>
        </w:rPr>
        <w:t>apt update</w:t>
      </w:r>
    </w:p>
    <w:p w14:paraId="4BC10997" w14:textId="5816B787" w:rsidR="00E30259" w:rsidRDefault="00E30259" w:rsidP="002923B4">
      <w:pPr>
        <w:rPr>
          <w:color w:val="FFFFFF" w:themeColor="background1"/>
        </w:rPr>
      </w:pPr>
      <w:r w:rsidRPr="00E30259">
        <w:rPr>
          <w:color w:val="FFFFFF" w:themeColor="background1"/>
        </w:rPr>
        <w:t>apt install proftpd</w:t>
      </w:r>
    </w:p>
    <w:p w14:paraId="2124335B" w14:textId="1F833020" w:rsidR="009B32C5" w:rsidRDefault="009B32C5" w:rsidP="002923B4"/>
    <w:p w14:paraId="202B7489" w14:textId="2E0A0FBB" w:rsidR="009B32C5" w:rsidRDefault="009B32C5" w:rsidP="002923B4">
      <w:r>
        <w:t>Nous redémarrons le service puis nous regardons sur quel port écoute l’outil ProFTPD :</w:t>
      </w:r>
    </w:p>
    <w:p w14:paraId="09D3CB74" w14:textId="5F39B36D" w:rsidR="009B32C5" w:rsidRDefault="00000000" w:rsidP="002923B4">
      <w:r>
        <w:rPr>
          <w:noProof/>
          <w:color w:val="FFFFFF" w:themeColor="background1"/>
        </w:rPr>
        <w:pict w14:anchorId="0630EFDE">
          <v:rect id="_x0000_s2062" style="position:absolute;left:0;text-align:left;margin-left:-17.1pt;margin-top:13.35pt;width:486.6pt;height:43.2pt;z-index:-251653632" fillcolor="#1c1a10 [334]" stroked="f"/>
        </w:pict>
      </w:r>
    </w:p>
    <w:p w14:paraId="785340CC" w14:textId="1573757B" w:rsidR="009B32C5" w:rsidRPr="009B32C5" w:rsidRDefault="009B32C5" w:rsidP="009B32C5">
      <w:pPr>
        <w:spacing w:after="0"/>
        <w:rPr>
          <w:color w:val="FFFFFF" w:themeColor="background1"/>
        </w:rPr>
      </w:pPr>
      <w:r w:rsidRPr="009B32C5">
        <w:rPr>
          <w:color w:val="FFFFFF" w:themeColor="background1"/>
        </w:rPr>
        <w:t>systemctl restart proftpd</w:t>
      </w:r>
    </w:p>
    <w:p w14:paraId="73E39429" w14:textId="69E08421" w:rsidR="009B32C5" w:rsidRDefault="009B32C5" w:rsidP="002923B4">
      <w:pPr>
        <w:rPr>
          <w:color w:val="FFFFFF" w:themeColor="background1"/>
        </w:rPr>
      </w:pPr>
      <w:r w:rsidRPr="009B32C5">
        <w:rPr>
          <w:color w:val="FFFFFF" w:themeColor="background1"/>
        </w:rPr>
        <w:t>netstat -natp</w:t>
      </w:r>
    </w:p>
    <w:p w14:paraId="6124F65A" w14:textId="32955D35" w:rsidR="005442C9" w:rsidRDefault="005442C9" w:rsidP="002923B4">
      <w:pPr>
        <w:rPr>
          <w:color w:val="FFFFFF" w:themeColor="background1"/>
        </w:rPr>
      </w:pPr>
      <w:r>
        <w:rPr>
          <w:noProof/>
          <w:color w:val="FFFFFF" w:themeColor="background1"/>
        </w:rPr>
        <w:drawing>
          <wp:anchor distT="0" distB="0" distL="114300" distR="114300" simplePos="0" relativeHeight="251643392" behindDoc="0" locked="0" layoutInCell="1" allowOverlap="1" wp14:anchorId="37409C8E" wp14:editId="151341D6">
            <wp:simplePos x="0" y="0"/>
            <wp:positionH relativeFrom="column">
              <wp:posOffset>-635</wp:posOffset>
            </wp:positionH>
            <wp:positionV relativeFrom="paragraph">
              <wp:posOffset>447675</wp:posOffset>
            </wp:positionV>
            <wp:extent cx="5758815" cy="913765"/>
            <wp:effectExtent l="0" t="0" r="0" b="0"/>
            <wp:wrapTopAndBottom/>
            <wp:docPr id="1806801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913765"/>
                    </a:xfrm>
                    <a:prstGeom prst="rect">
                      <a:avLst/>
                    </a:prstGeom>
                    <a:noFill/>
                  </pic:spPr>
                </pic:pic>
              </a:graphicData>
            </a:graphic>
            <wp14:sizeRelH relativeFrom="margin">
              <wp14:pctWidth>0</wp14:pctWidth>
            </wp14:sizeRelH>
            <wp14:sizeRelV relativeFrom="margin">
              <wp14:pctHeight>0</wp14:pctHeight>
            </wp14:sizeRelV>
          </wp:anchor>
        </w:drawing>
      </w:r>
    </w:p>
    <w:p w14:paraId="67EB8BAC" w14:textId="77777777" w:rsidR="005442C9" w:rsidRDefault="005442C9" w:rsidP="002923B4">
      <w:pPr>
        <w:rPr>
          <w:color w:val="FFFFFF" w:themeColor="background1"/>
        </w:rPr>
      </w:pPr>
    </w:p>
    <w:p w14:paraId="48E01D45" w14:textId="0D0AD4E8" w:rsidR="00234C06" w:rsidRDefault="00234C06" w:rsidP="002923B4">
      <w:r w:rsidRPr="00234C06">
        <w:rPr>
          <w:noProof/>
        </w:rPr>
        <w:drawing>
          <wp:anchor distT="0" distB="0" distL="114300" distR="114300" simplePos="0" relativeHeight="251645440" behindDoc="0" locked="0" layoutInCell="1" allowOverlap="1" wp14:anchorId="587F7419" wp14:editId="563642D8">
            <wp:simplePos x="0" y="0"/>
            <wp:positionH relativeFrom="column">
              <wp:posOffset>845185</wp:posOffset>
            </wp:positionH>
            <wp:positionV relativeFrom="paragraph">
              <wp:posOffset>944823</wp:posOffset>
            </wp:positionV>
            <wp:extent cx="4061812" cy="502964"/>
            <wp:effectExtent l="0" t="0" r="0" b="0"/>
            <wp:wrapTopAndBottom/>
            <wp:docPr id="1443615394"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15394" name="Image 1" descr="Une image contenant texte, Police, capture d’écran, Graphique&#10;&#10;Description générée automatiquement"/>
                    <pic:cNvPicPr/>
                  </pic:nvPicPr>
                  <pic:blipFill>
                    <a:blip r:embed="rId13"/>
                    <a:stretch>
                      <a:fillRect/>
                    </a:stretch>
                  </pic:blipFill>
                  <pic:spPr>
                    <a:xfrm>
                      <a:off x="0" y="0"/>
                      <a:ext cx="4061812" cy="502964"/>
                    </a:xfrm>
                    <a:prstGeom prst="rect">
                      <a:avLst/>
                    </a:prstGeom>
                  </pic:spPr>
                </pic:pic>
              </a:graphicData>
            </a:graphic>
          </wp:anchor>
        </w:drawing>
      </w:r>
      <w:r>
        <w:tab/>
      </w:r>
      <w:r w:rsidR="005442C9">
        <w:t>Nous remarquons que le protocole FTP utilise le port 21.</w:t>
      </w:r>
      <w:r>
        <w:t xml:space="preserve"> Nous modifions ensuite le fichier /etc/proftpd/proftpd.conf en décommentant la ligne DefaultRoot ~ (il se peut qu’il faille rajouter un espace entre la directive et le tilde « ~ »). Cette instruction permet de bloquer l’utilisateur dans son répertoire personnel.</w:t>
      </w:r>
    </w:p>
    <w:p w14:paraId="12AA4471" w14:textId="5F396856" w:rsidR="00234C06" w:rsidRDefault="00234C06" w:rsidP="002923B4"/>
    <w:p w14:paraId="685D5840" w14:textId="44C010AC" w:rsidR="005442C9" w:rsidRDefault="00234C06" w:rsidP="002923B4">
      <w:r>
        <w:t>Nous redémarrons proftpd afin que les changements soient effectifs :</w:t>
      </w:r>
    </w:p>
    <w:p w14:paraId="69747B9C" w14:textId="43A54606" w:rsidR="00234C06" w:rsidRDefault="00000000" w:rsidP="002923B4">
      <w:r>
        <w:rPr>
          <w:noProof/>
          <w:color w:val="FFFFFF" w:themeColor="background1"/>
        </w:rPr>
        <w:pict w14:anchorId="0630EFDE">
          <v:rect id="_x0000_s2064" style="position:absolute;left:0;text-align:left;margin-left:-17.1pt;margin-top:13.55pt;width:486.6pt;height:30.15pt;z-index:-251652608" fillcolor="#1c1a10 [334]" stroked="f"/>
        </w:pict>
      </w:r>
    </w:p>
    <w:p w14:paraId="482A4619" w14:textId="77777777" w:rsidR="00234C06" w:rsidRPr="009B32C5" w:rsidRDefault="00234C06" w:rsidP="00234C06">
      <w:pPr>
        <w:spacing w:after="0"/>
        <w:rPr>
          <w:color w:val="FFFFFF" w:themeColor="background1"/>
        </w:rPr>
      </w:pPr>
      <w:r w:rsidRPr="009B32C5">
        <w:rPr>
          <w:color w:val="FFFFFF" w:themeColor="background1"/>
        </w:rPr>
        <w:t>systemctl restart proftpd</w:t>
      </w:r>
    </w:p>
    <w:p w14:paraId="69AD26CD" w14:textId="77777777" w:rsidR="00234C06" w:rsidRDefault="00234C06" w:rsidP="002923B4"/>
    <w:p w14:paraId="52830412" w14:textId="0C3C7950" w:rsidR="00234C06" w:rsidRDefault="00234C06" w:rsidP="002923B4"/>
    <w:p w14:paraId="2EBF4BA6" w14:textId="77777777" w:rsidR="00234C06" w:rsidRDefault="00234C06" w:rsidP="002923B4"/>
    <w:p w14:paraId="00E28C63" w14:textId="77777777" w:rsidR="00234C06" w:rsidRDefault="00234C06" w:rsidP="002923B4"/>
    <w:p w14:paraId="70B93CD8" w14:textId="77777777" w:rsidR="00234C06" w:rsidRDefault="00234C06" w:rsidP="002923B4"/>
    <w:p w14:paraId="6B6752DD" w14:textId="1F4FC7C9" w:rsidR="00234C06" w:rsidRDefault="00234C06" w:rsidP="002923B4">
      <w:r>
        <w:rPr>
          <w:noProof/>
        </w:rPr>
        <w:lastRenderedPageBreak/>
        <w:drawing>
          <wp:anchor distT="0" distB="0" distL="114300" distR="114300" simplePos="0" relativeHeight="251646464" behindDoc="0" locked="0" layoutInCell="1" allowOverlap="1" wp14:anchorId="41FE551E" wp14:editId="63493C2E">
            <wp:simplePos x="0" y="0"/>
            <wp:positionH relativeFrom="column">
              <wp:posOffset>180340</wp:posOffset>
            </wp:positionH>
            <wp:positionV relativeFrom="paragraph">
              <wp:posOffset>658495</wp:posOffset>
            </wp:positionV>
            <wp:extent cx="5382260" cy="2294255"/>
            <wp:effectExtent l="0" t="0" r="0" b="0"/>
            <wp:wrapTopAndBottom/>
            <wp:docPr id="19121375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260" cy="2294255"/>
                    </a:xfrm>
                    <a:prstGeom prst="rect">
                      <a:avLst/>
                    </a:prstGeom>
                    <a:noFill/>
                  </pic:spPr>
                </pic:pic>
              </a:graphicData>
            </a:graphic>
          </wp:anchor>
        </w:drawing>
      </w:r>
      <w:r>
        <w:tab/>
        <w:t>En utilisant le logiciel FileZilla (solution FTP open source), nous nous connectons avec le compte sio sur notre conteneur FTP afin de nous assurer du bon fonctionnement de ce dernier :</w:t>
      </w:r>
    </w:p>
    <w:p w14:paraId="689AEED5" w14:textId="0411455D" w:rsidR="00234C06" w:rsidRDefault="00234C06" w:rsidP="002923B4"/>
    <w:p w14:paraId="361C9791" w14:textId="72115ACE" w:rsidR="00234C06" w:rsidRDefault="00081D2B" w:rsidP="002923B4">
      <w:r>
        <w:tab/>
        <w:t>Nous vérifions également que nous pouvons transférer des fichiers de notre client à notre serveur (et inversement) et que nous sommes bloqués dans notre répertoire personnel, c’est-à-dire que nous ne possédons pas les droits pour remonter l’arborescence du système de notre serveur FTP depuis notre répertoire personnel :</w:t>
      </w:r>
    </w:p>
    <w:p w14:paraId="0D4910ED" w14:textId="77777777" w:rsidR="00081D2B" w:rsidRDefault="00081D2B" w:rsidP="002923B4"/>
    <w:p w14:paraId="2788C32C" w14:textId="188118E2" w:rsidR="00081D2B" w:rsidRPr="005442C9" w:rsidRDefault="00081D2B" w:rsidP="002923B4">
      <w:r>
        <w:rPr>
          <w:noProof/>
        </w:rPr>
        <w:drawing>
          <wp:inline distT="0" distB="0" distL="0" distR="0" wp14:anchorId="6DEA7F0F" wp14:editId="4B2FF8FF">
            <wp:extent cx="7620000" cy="2763982"/>
            <wp:effectExtent l="0" t="0" r="0" b="0"/>
            <wp:docPr id="2111841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5">
                      <a:extLst>
                        <a:ext uri="{28A0092B-C50C-407E-A947-70E740481C1C}">
                          <a14:useLocalDpi xmlns:a14="http://schemas.microsoft.com/office/drawing/2010/main" val="0"/>
                        </a:ext>
                      </a:extLst>
                    </a:blip>
                    <a:srcRect b="42990"/>
                    <a:stretch/>
                  </pic:blipFill>
                  <pic:spPr bwMode="auto">
                    <a:xfrm>
                      <a:off x="0" y="0"/>
                      <a:ext cx="7620000" cy="2763982"/>
                    </a:xfrm>
                    <a:prstGeom prst="rect">
                      <a:avLst/>
                    </a:prstGeom>
                    <a:noFill/>
                    <a:ln>
                      <a:noFill/>
                    </a:ln>
                    <a:extLst>
                      <a:ext uri="{53640926-AAD7-44D8-BBD7-CCE9431645EC}">
                        <a14:shadowObscured xmlns:a14="http://schemas.microsoft.com/office/drawing/2010/main"/>
                      </a:ext>
                    </a:extLst>
                  </pic:spPr>
                </pic:pic>
              </a:graphicData>
            </a:graphic>
          </wp:inline>
        </w:drawing>
      </w:r>
    </w:p>
    <w:p w14:paraId="41833CF4" w14:textId="28D1596B" w:rsidR="002923B4" w:rsidRDefault="002923B4" w:rsidP="002923B4">
      <w:pPr>
        <w:pStyle w:val="Titre1"/>
      </w:pPr>
      <w:bookmarkStart w:id="2" w:name="_Toc151974393"/>
      <w:r>
        <w:lastRenderedPageBreak/>
        <w:t>Configuration des utilisateurs anonymes</w:t>
      </w:r>
      <w:bookmarkEnd w:id="2"/>
    </w:p>
    <w:p w14:paraId="71E4B0BF" w14:textId="77777777" w:rsidR="00081D2B" w:rsidRDefault="00081D2B" w:rsidP="00081D2B"/>
    <w:p w14:paraId="5A27A6E5" w14:textId="08F01AA2" w:rsidR="00081D2B" w:rsidRDefault="00000000" w:rsidP="00081D2B">
      <w:pPr>
        <w:spacing w:after="240"/>
      </w:pPr>
      <w:r>
        <w:rPr>
          <w:noProof/>
        </w:rPr>
        <w:pict w14:anchorId="0630EFDE">
          <v:rect id="_x0000_s2068" style="position:absolute;left:0;text-align:left;margin-left:-17pt;margin-top:66.4pt;width:486.6pt;height:250.9pt;z-index:-251651584" fillcolor="#1c1a10 [334]" stroked="f"/>
        </w:pict>
      </w:r>
      <w:r w:rsidR="00081D2B">
        <w:tab/>
      </w:r>
      <w:r w:rsidR="00081D2B" w:rsidRPr="00081D2B">
        <w:t>Maintenant que nous avons a</w:t>
      </w:r>
      <w:r w:rsidR="00081D2B">
        <w:t>ccès à notre serveur FTP avec le compte SIO, nous devons configurer les utilisateurs anonymes afin que les utilisateurs ne possédant pas de compte puissent déposer des fichiers sur le serveur FTP. Pour cela, nous décommentons le bloc « Anonymous » à la fin du fichier /etc/proftpd/proftpd.conf :</w:t>
      </w:r>
    </w:p>
    <w:p w14:paraId="4DEB7781" w14:textId="3307A655" w:rsidR="00081D2B" w:rsidRPr="00081D2B" w:rsidRDefault="00081D2B" w:rsidP="00081D2B">
      <w:pPr>
        <w:spacing w:after="0"/>
        <w:rPr>
          <w:color w:val="FFFFFF" w:themeColor="background1"/>
          <w:lang w:val="en-US"/>
        </w:rPr>
      </w:pPr>
      <w:r w:rsidRPr="00081D2B">
        <w:rPr>
          <w:color w:val="FFFFFF" w:themeColor="background1"/>
          <w:lang w:val="en-US"/>
        </w:rPr>
        <w:t>&lt;Anonymous /home/ftpdocs&gt;</w:t>
      </w:r>
    </w:p>
    <w:p w14:paraId="4D225CBA" w14:textId="3627CAFA" w:rsidR="00081D2B" w:rsidRPr="00081D2B" w:rsidRDefault="00081D2B" w:rsidP="00081D2B">
      <w:pPr>
        <w:spacing w:after="0"/>
        <w:rPr>
          <w:color w:val="FFFFFF" w:themeColor="background1"/>
          <w:lang w:val="en-US"/>
        </w:rPr>
      </w:pPr>
      <w:r w:rsidRPr="00081D2B">
        <w:rPr>
          <w:color w:val="FFFFFF" w:themeColor="background1"/>
          <w:lang w:val="en-US"/>
        </w:rPr>
        <w:tab/>
        <w:t>User ftp</w:t>
      </w:r>
    </w:p>
    <w:p w14:paraId="0E429F5D" w14:textId="04313372" w:rsidR="00081D2B" w:rsidRPr="00081D2B" w:rsidRDefault="00081D2B" w:rsidP="00081D2B">
      <w:pPr>
        <w:spacing w:after="0"/>
        <w:rPr>
          <w:color w:val="FFFFFF" w:themeColor="background1"/>
          <w:lang w:val="en-US"/>
        </w:rPr>
      </w:pPr>
      <w:r w:rsidRPr="00081D2B">
        <w:rPr>
          <w:color w:val="FFFFFF" w:themeColor="background1"/>
          <w:lang w:val="en-US"/>
        </w:rPr>
        <w:tab/>
        <w:t>Group nogroup</w:t>
      </w:r>
    </w:p>
    <w:p w14:paraId="20913CA4" w14:textId="54C344AB" w:rsidR="00081D2B" w:rsidRPr="00081D2B" w:rsidRDefault="00081D2B" w:rsidP="00081D2B">
      <w:pPr>
        <w:spacing w:after="0"/>
        <w:rPr>
          <w:color w:val="FFFFFF" w:themeColor="background1"/>
          <w:lang w:val="en-US"/>
        </w:rPr>
      </w:pPr>
      <w:r w:rsidRPr="00081D2B">
        <w:rPr>
          <w:color w:val="FFFFFF" w:themeColor="background1"/>
          <w:lang w:val="en-US"/>
        </w:rPr>
        <w:tab/>
        <w:t>UserAlias anonymous ftp</w:t>
      </w:r>
    </w:p>
    <w:p w14:paraId="21556027" w14:textId="7F6F154E" w:rsidR="00081D2B" w:rsidRPr="00081D2B" w:rsidRDefault="00081D2B" w:rsidP="00081D2B">
      <w:pPr>
        <w:spacing w:after="0"/>
        <w:rPr>
          <w:color w:val="FFFFFF" w:themeColor="background1"/>
          <w:lang w:val="en-US"/>
        </w:rPr>
      </w:pPr>
      <w:r w:rsidRPr="00081D2B">
        <w:rPr>
          <w:color w:val="FFFFFF" w:themeColor="background1"/>
          <w:lang w:val="en-US"/>
        </w:rPr>
        <w:tab/>
        <w:t>DirFakeUser on ftp</w:t>
      </w:r>
    </w:p>
    <w:p w14:paraId="58C10F27" w14:textId="09CF7A23" w:rsidR="00081D2B" w:rsidRPr="00081D2B" w:rsidRDefault="00081D2B" w:rsidP="00081D2B">
      <w:pPr>
        <w:spacing w:after="0"/>
        <w:rPr>
          <w:color w:val="FFFFFF" w:themeColor="background1"/>
          <w:lang w:val="en-US"/>
        </w:rPr>
      </w:pPr>
      <w:r w:rsidRPr="00081D2B">
        <w:rPr>
          <w:color w:val="FFFFFF" w:themeColor="background1"/>
          <w:lang w:val="en-US"/>
        </w:rPr>
        <w:tab/>
        <w:t>DirFakeGroup on ftp</w:t>
      </w:r>
    </w:p>
    <w:p w14:paraId="01A61BAB" w14:textId="0B67CFEB" w:rsidR="00081D2B" w:rsidRPr="00081D2B" w:rsidRDefault="00081D2B" w:rsidP="00081D2B">
      <w:pPr>
        <w:spacing w:after="0"/>
        <w:rPr>
          <w:color w:val="FFFFFF" w:themeColor="background1"/>
          <w:lang w:val="en-US"/>
        </w:rPr>
      </w:pPr>
      <w:r w:rsidRPr="00081D2B">
        <w:rPr>
          <w:color w:val="FFFFFF" w:themeColor="background1"/>
          <w:lang w:val="en-US"/>
        </w:rPr>
        <w:tab/>
        <w:t>RequireValidShell off</w:t>
      </w:r>
    </w:p>
    <w:p w14:paraId="21FC1BA0" w14:textId="445C7470" w:rsidR="00081D2B" w:rsidRPr="00081D2B" w:rsidRDefault="00081D2B" w:rsidP="00081D2B">
      <w:pPr>
        <w:spacing w:after="0"/>
        <w:rPr>
          <w:color w:val="FFFFFF" w:themeColor="background1"/>
          <w:lang w:val="en-US"/>
        </w:rPr>
      </w:pPr>
      <w:r w:rsidRPr="00081D2B">
        <w:rPr>
          <w:color w:val="FFFFFF" w:themeColor="background1"/>
          <w:lang w:val="en-US"/>
        </w:rPr>
        <w:tab/>
        <w:t>MaxClients 10</w:t>
      </w:r>
    </w:p>
    <w:p w14:paraId="54688382" w14:textId="6C5DA173" w:rsidR="00081D2B" w:rsidRPr="00081D2B" w:rsidRDefault="00081D2B" w:rsidP="00081D2B">
      <w:pPr>
        <w:spacing w:after="0"/>
        <w:rPr>
          <w:color w:val="FFFFFF" w:themeColor="background1"/>
          <w:lang w:val="en-US"/>
        </w:rPr>
      </w:pPr>
      <w:r w:rsidRPr="00081D2B">
        <w:rPr>
          <w:color w:val="FFFFFF" w:themeColor="background1"/>
          <w:lang w:val="en-US"/>
        </w:rPr>
        <w:tab/>
        <w:t>DisplayLogin welcome.msg</w:t>
      </w:r>
    </w:p>
    <w:p w14:paraId="45D78C5D" w14:textId="3FF6009C" w:rsidR="00081D2B" w:rsidRPr="00081D2B" w:rsidRDefault="00081D2B" w:rsidP="00081D2B">
      <w:pPr>
        <w:spacing w:after="0"/>
        <w:rPr>
          <w:color w:val="FFFFFF" w:themeColor="background1"/>
          <w:lang w:val="en-US"/>
        </w:rPr>
      </w:pPr>
      <w:r w:rsidRPr="00081D2B">
        <w:rPr>
          <w:color w:val="FFFFFF" w:themeColor="background1"/>
          <w:lang w:val="en-US"/>
        </w:rPr>
        <w:tab/>
        <w:t>DisplayDhdir .message</w:t>
      </w:r>
    </w:p>
    <w:p w14:paraId="2C67D825" w14:textId="77777777" w:rsidR="00081D2B" w:rsidRPr="00081D2B" w:rsidRDefault="00081D2B" w:rsidP="00081D2B">
      <w:pPr>
        <w:spacing w:after="0"/>
        <w:rPr>
          <w:color w:val="FFFFFF" w:themeColor="background1"/>
          <w:lang w:val="en-US"/>
        </w:rPr>
      </w:pPr>
    </w:p>
    <w:p w14:paraId="59E1FA8E" w14:textId="6E55736C" w:rsidR="00081D2B" w:rsidRPr="00081D2B" w:rsidRDefault="00081D2B" w:rsidP="00081D2B">
      <w:pPr>
        <w:spacing w:after="0"/>
        <w:rPr>
          <w:color w:val="FFFFFF" w:themeColor="background1"/>
          <w:lang w:val="en-US"/>
        </w:rPr>
      </w:pPr>
      <w:r w:rsidRPr="00081D2B">
        <w:rPr>
          <w:color w:val="FFFFFF" w:themeColor="background1"/>
          <w:lang w:val="en-US"/>
        </w:rPr>
        <w:tab/>
        <w:t>&lt;Directory *&gt;</w:t>
      </w:r>
    </w:p>
    <w:p w14:paraId="4C14EADA" w14:textId="55F235F2"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 WRITE&gt;</w:t>
      </w:r>
    </w:p>
    <w:p w14:paraId="1DF4FFC7" w14:textId="01606E8C"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r>
      <w:r w:rsidRPr="00081D2B">
        <w:rPr>
          <w:color w:val="FFFFFF" w:themeColor="background1"/>
          <w:lang w:val="en-US"/>
        </w:rPr>
        <w:tab/>
        <w:t>DenyAll</w:t>
      </w:r>
    </w:p>
    <w:p w14:paraId="4B7B66EB" w14:textId="0F586955" w:rsidR="00081D2B" w:rsidRPr="00081D2B" w:rsidRDefault="00081D2B" w:rsidP="00081D2B">
      <w:pPr>
        <w:spacing w:after="0"/>
        <w:rPr>
          <w:color w:val="FFFFFF" w:themeColor="background1"/>
          <w:lang w:val="en-US"/>
        </w:rPr>
      </w:pPr>
      <w:r w:rsidRPr="00081D2B">
        <w:rPr>
          <w:color w:val="FFFFFF" w:themeColor="background1"/>
          <w:lang w:val="en-US"/>
        </w:rPr>
        <w:tab/>
      </w:r>
      <w:r w:rsidRPr="00081D2B">
        <w:rPr>
          <w:color w:val="FFFFFF" w:themeColor="background1"/>
          <w:lang w:val="en-US"/>
        </w:rPr>
        <w:tab/>
        <w:t>&lt;/Limit&gt;</w:t>
      </w:r>
    </w:p>
    <w:p w14:paraId="65AD95C9" w14:textId="3D5FD55F" w:rsidR="00081D2B" w:rsidRPr="00081D2B" w:rsidRDefault="00081D2B" w:rsidP="00081D2B">
      <w:pPr>
        <w:spacing w:after="0"/>
        <w:rPr>
          <w:color w:val="FFFFFF" w:themeColor="background1"/>
          <w:lang w:val="en-US"/>
        </w:rPr>
      </w:pPr>
      <w:r w:rsidRPr="00081D2B">
        <w:rPr>
          <w:color w:val="FFFFFF" w:themeColor="background1"/>
          <w:lang w:val="en-US"/>
        </w:rPr>
        <w:tab/>
        <w:t>&lt;/Directory&gt;</w:t>
      </w:r>
    </w:p>
    <w:p w14:paraId="5BFEAFDE" w14:textId="00874BCD" w:rsidR="00081D2B" w:rsidRPr="00C173A8" w:rsidRDefault="00081D2B" w:rsidP="00081D2B">
      <w:pPr>
        <w:spacing w:after="0"/>
        <w:rPr>
          <w:color w:val="FFFFFF" w:themeColor="background1"/>
        </w:rPr>
      </w:pPr>
      <w:r w:rsidRPr="00C173A8">
        <w:rPr>
          <w:color w:val="FFFFFF" w:themeColor="background1"/>
        </w:rPr>
        <w:t>&lt;/Anonymous&gt;</w:t>
      </w:r>
    </w:p>
    <w:p w14:paraId="69E818F5" w14:textId="46E0B707" w:rsidR="007931C7" w:rsidRPr="00C173A8" w:rsidRDefault="007931C7" w:rsidP="00081D2B">
      <w:r>
        <w:rPr>
          <w:noProof/>
        </w:rPr>
        <w:drawing>
          <wp:anchor distT="0" distB="0" distL="114300" distR="114300" simplePos="0" relativeHeight="251648512" behindDoc="0" locked="0" layoutInCell="1" allowOverlap="1" wp14:anchorId="43D27754" wp14:editId="001D576C">
            <wp:simplePos x="0" y="0"/>
            <wp:positionH relativeFrom="column">
              <wp:posOffset>1219835</wp:posOffset>
            </wp:positionH>
            <wp:positionV relativeFrom="paragraph">
              <wp:posOffset>260293</wp:posOffset>
            </wp:positionV>
            <wp:extent cx="3303474" cy="3537239"/>
            <wp:effectExtent l="0" t="0" r="0" b="0"/>
            <wp:wrapTopAndBottom/>
            <wp:docPr id="20227197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3474" cy="3537239"/>
                    </a:xfrm>
                    <a:prstGeom prst="rect">
                      <a:avLst/>
                    </a:prstGeom>
                    <a:noFill/>
                  </pic:spPr>
                </pic:pic>
              </a:graphicData>
            </a:graphic>
          </wp:anchor>
        </w:drawing>
      </w:r>
    </w:p>
    <w:p w14:paraId="4424AE3D" w14:textId="3597B7E1" w:rsidR="007931C7" w:rsidRDefault="007931C7" w:rsidP="00081D2B">
      <w:r w:rsidRPr="00C173A8">
        <w:lastRenderedPageBreak/>
        <w:tab/>
      </w:r>
      <w:r w:rsidRPr="007931C7">
        <w:t>Afin de rediriger les u</w:t>
      </w:r>
      <w:r>
        <w:t>tilisateurs sur le dossier /home/ftpdocs, nous rajoutons le chemin de ce dossier dans la balise ouvrante du bloc « Anonymous » en effaçant l’ancien chemin.</w:t>
      </w:r>
    </w:p>
    <w:p w14:paraId="02017022" w14:textId="77777777" w:rsidR="007931C7" w:rsidRDefault="007931C7" w:rsidP="00081D2B"/>
    <w:p w14:paraId="4898FA0D" w14:textId="03F09041" w:rsidR="007931C7" w:rsidRDefault="007931C7" w:rsidP="00081D2B">
      <w:r>
        <w:rPr>
          <w:noProof/>
        </w:rPr>
        <w:drawing>
          <wp:anchor distT="0" distB="0" distL="114300" distR="114300" simplePos="0" relativeHeight="251650560" behindDoc="0" locked="0" layoutInCell="1" allowOverlap="1" wp14:anchorId="4190EC58" wp14:editId="65EBA385">
            <wp:simplePos x="0" y="0"/>
            <wp:positionH relativeFrom="column">
              <wp:posOffset>90458</wp:posOffset>
            </wp:positionH>
            <wp:positionV relativeFrom="paragraph">
              <wp:posOffset>614391</wp:posOffset>
            </wp:positionV>
            <wp:extent cx="5568950" cy="2672715"/>
            <wp:effectExtent l="0" t="0" r="0" b="0"/>
            <wp:wrapTopAndBottom/>
            <wp:docPr id="87682170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8950" cy="2672715"/>
                    </a:xfrm>
                    <a:prstGeom prst="rect">
                      <a:avLst/>
                    </a:prstGeom>
                    <a:noFill/>
                  </pic:spPr>
                </pic:pic>
              </a:graphicData>
            </a:graphic>
            <wp14:sizeRelH relativeFrom="margin">
              <wp14:pctWidth>0</wp14:pctWidth>
            </wp14:sizeRelH>
            <wp14:sizeRelV relativeFrom="margin">
              <wp14:pctHeight>0</wp14:pctHeight>
            </wp14:sizeRelV>
          </wp:anchor>
        </w:drawing>
      </w:r>
      <w:r>
        <w:tab/>
        <w:t>Pour accéder au serveur ftp avec un compte anonyme, nous utilisons l’identifiant ftp sans mot de passe :</w:t>
      </w:r>
    </w:p>
    <w:p w14:paraId="0BE81B2F" w14:textId="3975A988" w:rsidR="007931C7" w:rsidRDefault="007931C7" w:rsidP="00081D2B"/>
    <w:p w14:paraId="380A7EC7" w14:textId="62F59F63" w:rsidR="007931C7" w:rsidRPr="007931C7" w:rsidRDefault="007931C7" w:rsidP="00081D2B"/>
    <w:p w14:paraId="663EC2AF" w14:textId="10E1F0D4" w:rsidR="00081D2B" w:rsidRPr="007931C7" w:rsidRDefault="00081D2B" w:rsidP="00081D2B"/>
    <w:p w14:paraId="28590B9A" w14:textId="6D2EAD19" w:rsidR="00B07CBF" w:rsidRPr="00C173A8" w:rsidRDefault="004E42FD" w:rsidP="00B07CBF">
      <w:pPr>
        <w:pStyle w:val="Titre1"/>
      </w:pPr>
      <w:r w:rsidRPr="00C173A8">
        <w:lastRenderedPageBreak/>
        <w:t>Configuration des Virtual Hosts</w:t>
      </w:r>
    </w:p>
    <w:p w14:paraId="2C25BA07" w14:textId="77777777" w:rsidR="004E42FD" w:rsidRPr="00C173A8" w:rsidRDefault="004E42FD" w:rsidP="004E42FD"/>
    <w:p w14:paraId="6F55C412" w14:textId="37709773" w:rsidR="007931C7" w:rsidRDefault="007931C7" w:rsidP="004E42FD">
      <w:r w:rsidRPr="00C173A8">
        <w:tab/>
      </w:r>
      <w:r w:rsidRPr="007931C7">
        <w:t>Nous avons configuré</w:t>
      </w:r>
      <w:r>
        <w:t xml:space="preserve"> précédemment les adresses IP des différents Virtual Hosts</w:t>
      </w:r>
      <w:r w:rsidR="00C173A8">
        <w:t>. Nous allons maintenant ajouter deux nouveaux utilisateurs qui seront capables d’interagir avec le Virtual Host correspondant :</w:t>
      </w:r>
    </w:p>
    <w:p w14:paraId="3CF7A4BA" w14:textId="726626CE" w:rsidR="00C173A8" w:rsidRDefault="00000000" w:rsidP="004E42FD">
      <w:r>
        <w:rPr>
          <w:noProof/>
        </w:rPr>
        <w:pict w14:anchorId="0630EFDE">
          <v:rect id="_x0000_s2070" style="position:absolute;left:0;text-align:left;margin-left:-16.75pt;margin-top:10.1pt;width:486.6pt;height:80.85pt;z-index:-251650560" fillcolor="#1c1a10 [334]" stroked="f"/>
        </w:pict>
      </w:r>
    </w:p>
    <w:p w14:paraId="0F6C2EA7" w14:textId="0A5E111A" w:rsidR="00C173A8" w:rsidRPr="00851625" w:rsidRDefault="00C173A8" w:rsidP="00C173A8">
      <w:pPr>
        <w:spacing w:after="0"/>
        <w:rPr>
          <w:color w:val="FFFFFF" w:themeColor="background1"/>
          <w:lang w:val="en-US"/>
        </w:rPr>
      </w:pPr>
      <w:r w:rsidRPr="00851625">
        <w:rPr>
          <w:color w:val="FFFFFF" w:themeColor="background1"/>
          <w:lang w:val="en-US"/>
        </w:rPr>
        <w:t>useradd intra</w:t>
      </w:r>
    </w:p>
    <w:p w14:paraId="2A5B357D" w14:textId="49A8A810" w:rsidR="00C173A8" w:rsidRPr="00851625" w:rsidRDefault="00C173A8" w:rsidP="00C173A8">
      <w:pPr>
        <w:spacing w:after="0"/>
        <w:rPr>
          <w:color w:val="FFFFFF" w:themeColor="background1"/>
          <w:lang w:val="en-US"/>
        </w:rPr>
      </w:pPr>
      <w:r w:rsidRPr="00851625">
        <w:rPr>
          <w:color w:val="FFFFFF" w:themeColor="background1"/>
          <w:lang w:val="en-US"/>
        </w:rPr>
        <w:t>passwd intra</w:t>
      </w:r>
    </w:p>
    <w:p w14:paraId="64CB3FD9" w14:textId="2717AF0D" w:rsidR="00C173A8" w:rsidRPr="00851625" w:rsidRDefault="00C173A8" w:rsidP="00C173A8">
      <w:pPr>
        <w:spacing w:after="0"/>
        <w:rPr>
          <w:color w:val="FFFFFF" w:themeColor="background1"/>
          <w:lang w:val="en-US"/>
        </w:rPr>
      </w:pPr>
      <w:r w:rsidRPr="00851625">
        <w:rPr>
          <w:color w:val="FFFFFF" w:themeColor="background1"/>
          <w:lang w:val="en-US"/>
        </w:rPr>
        <w:t>useradd extra</w:t>
      </w:r>
    </w:p>
    <w:p w14:paraId="5E8220E8" w14:textId="47D12C8B" w:rsidR="00C173A8" w:rsidRPr="00C173A8" w:rsidRDefault="00C173A8" w:rsidP="004E42FD">
      <w:pPr>
        <w:rPr>
          <w:color w:val="FFFFFF" w:themeColor="background1"/>
        </w:rPr>
      </w:pPr>
      <w:r w:rsidRPr="00C173A8">
        <w:rPr>
          <w:color w:val="FFFFFF" w:themeColor="background1"/>
        </w:rPr>
        <w:t>passwd extra</w:t>
      </w:r>
    </w:p>
    <w:p w14:paraId="47574F21" w14:textId="5307EEEF" w:rsidR="004E42FD" w:rsidRDefault="004E42FD" w:rsidP="004E42FD"/>
    <w:p w14:paraId="11859F63" w14:textId="63114527" w:rsidR="00C173A8" w:rsidRDefault="00C173A8" w:rsidP="004E42FD">
      <w:r>
        <w:tab/>
        <w:t>Nous créons pour chaque utilisateur un répertoire personnel :</w:t>
      </w:r>
    </w:p>
    <w:p w14:paraId="3EBD879E" w14:textId="51DDBACE" w:rsidR="00C173A8" w:rsidRDefault="00000000" w:rsidP="004E42FD">
      <w:r>
        <w:rPr>
          <w:noProof/>
          <w:color w:val="FFFFFF" w:themeColor="background1"/>
          <w:lang w:val="en-US"/>
        </w:rPr>
        <w:pict w14:anchorId="0630EFDE">
          <v:rect id="_x0000_s2071" style="position:absolute;left:0;text-align:left;margin-left:-16.75pt;margin-top:12.85pt;width:486.6pt;height:44.85pt;z-index:-251649536" fillcolor="#1c1a10 [334]" stroked="f"/>
        </w:pict>
      </w:r>
    </w:p>
    <w:p w14:paraId="4BA5826B" w14:textId="68AD54F2" w:rsidR="00C173A8" w:rsidRPr="00851625" w:rsidRDefault="00C173A8" w:rsidP="00C173A8">
      <w:pPr>
        <w:spacing w:after="0"/>
        <w:rPr>
          <w:color w:val="FFFFFF" w:themeColor="background1"/>
        </w:rPr>
      </w:pPr>
      <w:r w:rsidRPr="00851625">
        <w:rPr>
          <w:color w:val="FFFFFF" w:themeColor="background1"/>
        </w:rPr>
        <w:t>mkdir -p /svr/ftp/intranet</w:t>
      </w:r>
    </w:p>
    <w:p w14:paraId="1BAEEC21" w14:textId="41681AED" w:rsidR="00C173A8" w:rsidRPr="00851625" w:rsidRDefault="00C173A8" w:rsidP="002E2204">
      <w:pPr>
        <w:rPr>
          <w:color w:val="FFFFFF" w:themeColor="background1"/>
        </w:rPr>
      </w:pPr>
      <w:r w:rsidRPr="00851625">
        <w:rPr>
          <w:color w:val="FFFFFF" w:themeColor="background1"/>
        </w:rPr>
        <w:t xml:space="preserve">mkdir -p </w:t>
      </w:r>
      <w:r w:rsidR="002E2204" w:rsidRPr="00851625">
        <w:rPr>
          <w:color w:val="FFFFFF" w:themeColor="background1"/>
        </w:rPr>
        <w:t>/svr/ftp/extranet</w:t>
      </w:r>
    </w:p>
    <w:p w14:paraId="377E32CA" w14:textId="77777777" w:rsidR="002E2204" w:rsidRPr="00851625" w:rsidRDefault="002E2204" w:rsidP="002E2204"/>
    <w:p w14:paraId="699E354B" w14:textId="7E44D797" w:rsidR="002E2204" w:rsidRDefault="002E2204" w:rsidP="002E2204">
      <w:r w:rsidRPr="00851625">
        <w:tab/>
      </w:r>
      <w:r w:rsidRPr="002E2204">
        <w:t>Nous attribuons chaque nouvel u</w:t>
      </w:r>
      <w:r>
        <w:t>tilisateur à son répertoire personnel :</w:t>
      </w:r>
    </w:p>
    <w:p w14:paraId="1F9A699D" w14:textId="742B2AF0" w:rsidR="002E2204" w:rsidRDefault="00000000" w:rsidP="002E2204">
      <w:r>
        <w:rPr>
          <w:noProof/>
          <w:color w:val="FFFFFF" w:themeColor="background1"/>
          <w:lang w:val="en-US"/>
        </w:rPr>
        <w:pict w14:anchorId="0630EFDE">
          <v:rect id="_x0000_s2072" style="position:absolute;left:0;text-align:left;margin-left:-16.75pt;margin-top:12.75pt;width:486.6pt;height:44.85pt;z-index:-251648512" fillcolor="#1c1a10 [334]" stroked="f"/>
        </w:pict>
      </w:r>
    </w:p>
    <w:p w14:paraId="630ECD80" w14:textId="54D46B74" w:rsidR="002E2204" w:rsidRPr="002E2204" w:rsidRDefault="002E2204" w:rsidP="002E2204">
      <w:pPr>
        <w:spacing w:after="0"/>
        <w:rPr>
          <w:color w:val="FFFFFF" w:themeColor="background1"/>
          <w:lang w:val="en-US"/>
        </w:rPr>
      </w:pPr>
      <w:r w:rsidRPr="002E2204">
        <w:rPr>
          <w:color w:val="FFFFFF" w:themeColor="background1"/>
          <w:lang w:val="en-US"/>
        </w:rPr>
        <w:t>chown -R intra /svr/ftp/intranet</w:t>
      </w:r>
    </w:p>
    <w:p w14:paraId="016CF653" w14:textId="49EE9079" w:rsidR="002E2204" w:rsidRPr="002E2204" w:rsidRDefault="002E2204" w:rsidP="002E2204">
      <w:pPr>
        <w:rPr>
          <w:color w:val="FFFFFF" w:themeColor="background1"/>
          <w:lang w:val="en-US"/>
        </w:rPr>
      </w:pPr>
      <w:r w:rsidRPr="002E2204">
        <w:rPr>
          <w:color w:val="FFFFFF" w:themeColor="background1"/>
          <w:lang w:val="en-US"/>
        </w:rPr>
        <w:t>chown -R extra /srv/ftp/extranet</w:t>
      </w:r>
    </w:p>
    <w:p w14:paraId="33CB8297" w14:textId="1366F674" w:rsidR="00C173A8" w:rsidRDefault="00C173A8" w:rsidP="002E2204">
      <w:pPr>
        <w:rPr>
          <w:lang w:val="en-US"/>
        </w:rPr>
      </w:pPr>
    </w:p>
    <w:p w14:paraId="277325BC" w14:textId="42A3F2F4" w:rsidR="002E2204" w:rsidRDefault="002E2204" w:rsidP="002E2204">
      <w:r>
        <w:rPr>
          <w:lang w:val="en-US"/>
        </w:rPr>
        <w:tab/>
      </w:r>
      <w:r w:rsidRPr="002E2204">
        <w:t>Nous vérifions que les dossiers p</w:t>
      </w:r>
      <w:r>
        <w:t>ossèdent les droits 755 et les modifions si nécessaire.</w:t>
      </w:r>
    </w:p>
    <w:p w14:paraId="4E79FF93" w14:textId="52C24A48" w:rsidR="002E2204" w:rsidRDefault="002E2204" w:rsidP="002E2204">
      <w:r>
        <w:rPr>
          <w:noProof/>
        </w:rPr>
        <w:drawing>
          <wp:anchor distT="0" distB="0" distL="114300" distR="114300" simplePos="0" relativeHeight="251644416" behindDoc="0" locked="0" layoutInCell="1" allowOverlap="1" wp14:anchorId="2FB6895C" wp14:editId="488F1248">
            <wp:simplePos x="0" y="0"/>
            <wp:positionH relativeFrom="column">
              <wp:posOffset>372110</wp:posOffset>
            </wp:positionH>
            <wp:positionV relativeFrom="paragraph">
              <wp:posOffset>127000</wp:posOffset>
            </wp:positionV>
            <wp:extent cx="5006975" cy="350520"/>
            <wp:effectExtent l="0" t="0" r="0" b="0"/>
            <wp:wrapSquare wrapText="bothSides"/>
            <wp:docPr id="1066007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975" cy="350520"/>
                    </a:xfrm>
                    <a:prstGeom prst="rect">
                      <a:avLst/>
                    </a:prstGeom>
                    <a:noFill/>
                  </pic:spPr>
                </pic:pic>
              </a:graphicData>
            </a:graphic>
            <wp14:sizeRelH relativeFrom="margin">
              <wp14:pctWidth>0</wp14:pctWidth>
            </wp14:sizeRelH>
            <wp14:sizeRelV relativeFrom="margin">
              <wp14:pctHeight>0</wp14:pctHeight>
            </wp14:sizeRelV>
          </wp:anchor>
        </w:drawing>
      </w:r>
    </w:p>
    <w:p w14:paraId="12E97F12" w14:textId="2F43AFF6" w:rsidR="002E2204" w:rsidRDefault="002E2204" w:rsidP="002E2204"/>
    <w:p w14:paraId="15FB5B61" w14:textId="77777777" w:rsidR="002E2204" w:rsidRDefault="002E2204" w:rsidP="002E2204"/>
    <w:p w14:paraId="1FDBDDD5" w14:textId="77777777" w:rsidR="002E2204" w:rsidRDefault="002E2204" w:rsidP="002E2204"/>
    <w:p w14:paraId="53F69ED7" w14:textId="77777777" w:rsidR="002E2204" w:rsidRDefault="002E2204" w:rsidP="002E2204"/>
    <w:p w14:paraId="0D8C2303" w14:textId="77777777" w:rsidR="002E2204" w:rsidRDefault="002E2204" w:rsidP="002E2204"/>
    <w:p w14:paraId="16BF889F" w14:textId="77777777" w:rsidR="002E2204" w:rsidRDefault="002E2204" w:rsidP="002E2204"/>
    <w:p w14:paraId="1F262939" w14:textId="77777777" w:rsidR="002E2204" w:rsidRDefault="002E2204" w:rsidP="002E2204"/>
    <w:p w14:paraId="53039F2F" w14:textId="77777777" w:rsidR="002E2204" w:rsidRDefault="002E2204" w:rsidP="002E2204"/>
    <w:p w14:paraId="5FF573C2" w14:textId="77777777" w:rsidR="002E2204" w:rsidRDefault="002E2204" w:rsidP="002E2204"/>
    <w:p w14:paraId="0D3099A5" w14:textId="77777777" w:rsidR="002E2204" w:rsidRDefault="002E2204" w:rsidP="002E2204"/>
    <w:p w14:paraId="68B2F808" w14:textId="77777777" w:rsidR="002E2204" w:rsidRDefault="002E2204" w:rsidP="002E2204"/>
    <w:p w14:paraId="67C46A37" w14:textId="77777777" w:rsidR="002E2204" w:rsidRDefault="002E2204" w:rsidP="002E2204"/>
    <w:p w14:paraId="07B5F39A" w14:textId="74D24373" w:rsidR="002E2204" w:rsidRDefault="002E2204" w:rsidP="002E2204">
      <w:r>
        <w:lastRenderedPageBreak/>
        <w:tab/>
        <w:t>Nous devons à présent créer les Virtual Hosts dans le fichier /etc/proftpd/virtuals.conf.</w:t>
      </w:r>
    </w:p>
    <w:p w14:paraId="6016800A" w14:textId="70FBF099" w:rsidR="002E2204" w:rsidRDefault="00000000" w:rsidP="002E2204">
      <w:r>
        <w:rPr>
          <w:noProof/>
        </w:rPr>
        <w:pict w14:anchorId="0630EFDE">
          <v:rect id="_x0000_s2074" style="position:absolute;left:0;text-align:left;margin-left:-17.1pt;margin-top:11.55pt;width:486.6pt;height:317.4pt;z-index:-251647488" fillcolor="#1c1a10 [334]" stroked="f"/>
        </w:pict>
      </w:r>
    </w:p>
    <w:p w14:paraId="0DAF23F7" w14:textId="77777777" w:rsidR="002E2204" w:rsidRPr="002E2204" w:rsidRDefault="002E2204" w:rsidP="002E2204">
      <w:pPr>
        <w:spacing w:after="0"/>
        <w:rPr>
          <w:color w:val="9BBB59" w:themeColor="accent3"/>
          <w:lang w:val="en-US"/>
        </w:rPr>
      </w:pPr>
      <w:r w:rsidRPr="002E2204">
        <w:rPr>
          <w:color w:val="9BBB59" w:themeColor="accent3"/>
          <w:lang w:val="en-US"/>
        </w:rPr>
        <w:t># VirtualHost intranet</w:t>
      </w:r>
    </w:p>
    <w:p w14:paraId="13037002" w14:textId="23F52BB9" w:rsidR="002E2204" w:rsidRPr="002E2204" w:rsidRDefault="002E2204" w:rsidP="002E2204">
      <w:pPr>
        <w:spacing w:after="0"/>
        <w:rPr>
          <w:color w:val="FFFFFF" w:themeColor="background1"/>
          <w:lang w:val="en-US"/>
        </w:rPr>
      </w:pPr>
      <w:r w:rsidRPr="002E2204">
        <w:rPr>
          <w:color w:val="FFFFFF" w:themeColor="background1"/>
          <w:lang w:val="en-US"/>
        </w:rPr>
        <w:t xml:space="preserve">&lt;VirtualHost </w:t>
      </w:r>
      <w:r>
        <w:rPr>
          <w:color w:val="FFFFFF" w:themeColor="background1"/>
          <w:lang w:val="en-US"/>
        </w:rPr>
        <w:t>intra.m2l.</w:t>
      </w:r>
      <w:r w:rsidRPr="002E2204">
        <w:rPr>
          <w:color w:val="FFFFFF" w:themeColor="background1"/>
          <w:lang w:val="en-US"/>
        </w:rPr>
        <w:t>org&gt;</w:t>
      </w:r>
    </w:p>
    <w:p w14:paraId="05ECB5D3"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50822DC" w14:textId="1E6B2FF2" w:rsidR="002E2204" w:rsidRPr="002E2204" w:rsidRDefault="002E2204" w:rsidP="002E2204">
      <w:pPr>
        <w:spacing w:after="0"/>
        <w:rPr>
          <w:color w:val="FFFFFF" w:themeColor="background1"/>
          <w:lang w:val="en-US"/>
        </w:rPr>
      </w:pPr>
      <w:r w:rsidRPr="002E2204">
        <w:rPr>
          <w:color w:val="FFFFFF" w:themeColor="background1"/>
          <w:lang w:val="en-US"/>
        </w:rPr>
        <w:t>ServerAdmin             admin@</w:t>
      </w:r>
      <w:r>
        <w:rPr>
          <w:color w:val="FFFFFF" w:themeColor="background1"/>
          <w:lang w:val="en-US"/>
        </w:rPr>
        <w:t>m2l</w:t>
      </w:r>
      <w:r w:rsidRPr="002E2204">
        <w:rPr>
          <w:color w:val="FFFFFF" w:themeColor="background1"/>
          <w:lang w:val="en-US"/>
        </w:rPr>
        <w:t>.org</w:t>
      </w:r>
    </w:p>
    <w:p w14:paraId="042E4F81" w14:textId="77777777" w:rsidR="002E2204" w:rsidRPr="002E2204" w:rsidRDefault="002E2204" w:rsidP="002E2204">
      <w:pPr>
        <w:spacing w:after="0"/>
        <w:rPr>
          <w:color w:val="FFFFFF" w:themeColor="background1"/>
          <w:lang w:val="en-US"/>
        </w:rPr>
      </w:pPr>
      <w:r w:rsidRPr="002E2204">
        <w:rPr>
          <w:color w:val="FFFFFF" w:themeColor="background1"/>
          <w:lang w:val="en-US"/>
        </w:rPr>
        <w:t>ServerName              "FTP INTRANET"</w:t>
      </w:r>
    </w:p>
    <w:p w14:paraId="7FACCBD2" w14:textId="77777777" w:rsidR="002E2204" w:rsidRPr="002E2204" w:rsidRDefault="002E2204" w:rsidP="002E2204">
      <w:pPr>
        <w:spacing w:after="0"/>
        <w:rPr>
          <w:color w:val="FFFFFF" w:themeColor="background1"/>
          <w:lang w:val="en-US"/>
        </w:rPr>
      </w:pPr>
      <w:r w:rsidRPr="002E2204">
        <w:rPr>
          <w:color w:val="FFFFFF" w:themeColor="background1"/>
          <w:lang w:val="en-US"/>
        </w:rPr>
        <w:t>User                    intra</w:t>
      </w:r>
    </w:p>
    <w:p w14:paraId="23142DD4" w14:textId="77777777" w:rsidR="002E2204" w:rsidRPr="002E2204" w:rsidRDefault="002E2204" w:rsidP="002E2204">
      <w:pPr>
        <w:spacing w:after="0"/>
        <w:rPr>
          <w:color w:val="FFFFFF" w:themeColor="background1"/>
          <w:lang w:val="en-US"/>
        </w:rPr>
      </w:pPr>
      <w:r w:rsidRPr="002E2204">
        <w:rPr>
          <w:color w:val="FFFFFF" w:themeColor="background1"/>
          <w:lang w:val="en-US"/>
        </w:rPr>
        <w:t>Group                   intra</w:t>
      </w:r>
    </w:p>
    <w:p w14:paraId="582EDF4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193888A7"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28DF2AB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Allow,Deny</w:t>
      </w:r>
    </w:p>
    <w:p w14:paraId="147568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Allowgroup intra</w:t>
      </w:r>
    </w:p>
    <w:p w14:paraId="7731D475"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Deny from all</w:t>
      </w:r>
    </w:p>
    <w:p w14:paraId="4DB08570" w14:textId="77777777"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07FBFA2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8B74855" w14:textId="77777777" w:rsidR="002E2204" w:rsidRPr="002E2204" w:rsidRDefault="002E2204" w:rsidP="002E2204">
      <w:pPr>
        <w:spacing w:after="0"/>
        <w:rPr>
          <w:color w:val="FFFFFF" w:themeColor="background1"/>
          <w:lang w:val="en-US"/>
        </w:rPr>
      </w:pPr>
      <w:r w:rsidRPr="002E2204">
        <w:rPr>
          <w:color w:val="FFFFFF" w:themeColor="background1"/>
          <w:lang w:val="en-US"/>
        </w:rPr>
        <w:t>Umask                   022</w:t>
      </w:r>
    </w:p>
    <w:p w14:paraId="5A5ED33F" w14:textId="3D2D8CEA" w:rsidR="002E2204" w:rsidRPr="002E2204" w:rsidRDefault="002E2204" w:rsidP="002E2204">
      <w:pPr>
        <w:spacing w:after="0"/>
        <w:rPr>
          <w:color w:val="FFFFFF" w:themeColor="background1"/>
          <w:lang w:val="en-US"/>
        </w:rPr>
      </w:pPr>
      <w:r w:rsidRPr="002E2204">
        <w:rPr>
          <w:color w:val="FFFFFF" w:themeColor="background1"/>
          <w:lang w:val="en-US"/>
        </w:rPr>
        <w:t>TransferLog             /var/log/proftpd/xfer/ftp-intranet.</w:t>
      </w:r>
      <w:r>
        <w:rPr>
          <w:color w:val="FFFFFF" w:themeColor="background1"/>
          <w:lang w:val="en-US"/>
        </w:rPr>
        <w:t>m2l</w:t>
      </w:r>
      <w:r w:rsidRPr="002E2204">
        <w:rPr>
          <w:color w:val="FFFFFF" w:themeColor="background1"/>
          <w:lang w:val="en-US"/>
        </w:rPr>
        <w:t>.org</w:t>
      </w:r>
    </w:p>
    <w:p w14:paraId="02DB0716" w14:textId="77777777" w:rsidR="002E2204" w:rsidRPr="002E2204" w:rsidRDefault="002E2204" w:rsidP="002E2204">
      <w:pPr>
        <w:spacing w:after="0"/>
        <w:rPr>
          <w:color w:val="FFFFFF" w:themeColor="background1"/>
          <w:lang w:val="en-US"/>
        </w:rPr>
      </w:pPr>
      <w:r w:rsidRPr="002E2204">
        <w:rPr>
          <w:color w:val="FFFFFF" w:themeColor="background1"/>
          <w:lang w:val="en-US"/>
        </w:rPr>
        <w:t>MaxLoginAttempts        10</w:t>
      </w:r>
    </w:p>
    <w:p w14:paraId="27AB7963" w14:textId="77777777" w:rsidR="002E2204" w:rsidRPr="002E2204" w:rsidRDefault="002E2204" w:rsidP="002E2204">
      <w:pPr>
        <w:spacing w:after="0"/>
        <w:rPr>
          <w:color w:val="FFFFFF" w:themeColor="background1"/>
          <w:lang w:val="en-US"/>
        </w:rPr>
      </w:pPr>
      <w:r w:rsidRPr="002E2204">
        <w:rPr>
          <w:color w:val="FFFFFF" w:themeColor="background1"/>
          <w:lang w:val="en-US"/>
        </w:rPr>
        <w:t>DefaultRoot             /srv/ftp/intranet</w:t>
      </w:r>
    </w:p>
    <w:p w14:paraId="785C8CC0" w14:textId="77777777" w:rsidR="002E2204" w:rsidRPr="002E2204" w:rsidRDefault="002E2204" w:rsidP="002E2204">
      <w:pPr>
        <w:spacing w:after="0"/>
        <w:rPr>
          <w:color w:val="FFFFFF" w:themeColor="background1"/>
          <w:lang w:val="en-US"/>
        </w:rPr>
      </w:pPr>
      <w:r w:rsidRPr="002E2204">
        <w:rPr>
          <w:color w:val="FFFFFF" w:themeColor="background1"/>
          <w:lang w:val="en-US"/>
        </w:rPr>
        <w:t>AllowOverwrite          yes</w:t>
      </w:r>
    </w:p>
    <w:p w14:paraId="1190A507"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1CC4511" w14:textId="7517BA02" w:rsidR="002E2204" w:rsidRDefault="002E2204" w:rsidP="002E2204">
      <w:pPr>
        <w:spacing w:after="0"/>
        <w:rPr>
          <w:color w:val="FFFFFF" w:themeColor="background1"/>
        </w:rPr>
      </w:pPr>
      <w:r w:rsidRPr="002E2204">
        <w:rPr>
          <w:color w:val="FFFFFF" w:themeColor="background1"/>
        </w:rPr>
        <w:t>&lt;/VirtualHost&gt;</w:t>
      </w:r>
    </w:p>
    <w:p w14:paraId="7276C9E1" w14:textId="77777777" w:rsidR="002E2204" w:rsidRDefault="002E2204" w:rsidP="002E2204">
      <w:pPr>
        <w:spacing w:after="0"/>
        <w:rPr>
          <w:color w:val="FFFFFF" w:themeColor="background1"/>
        </w:rPr>
      </w:pPr>
    </w:p>
    <w:p w14:paraId="7346F7EF" w14:textId="77777777" w:rsidR="002E2204" w:rsidRPr="002E2204" w:rsidRDefault="002E2204" w:rsidP="002E2204">
      <w:pPr>
        <w:spacing w:after="0"/>
      </w:pPr>
    </w:p>
    <w:p w14:paraId="43E4311D" w14:textId="77777777" w:rsidR="002E2204" w:rsidRDefault="002E2204" w:rsidP="002E2204">
      <w:pPr>
        <w:spacing w:after="0"/>
        <w:rPr>
          <w:lang w:val="en-US"/>
        </w:rPr>
      </w:pPr>
    </w:p>
    <w:p w14:paraId="5296BDA0" w14:textId="77777777" w:rsidR="002E2204" w:rsidRDefault="002E2204" w:rsidP="002E2204">
      <w:pPr>
        <w:spacing w:after="0"/>
        <w:rPr>
          <w:lang w:val="en-US"/>
        </w:rPr>
      </w:pPr>
    </w:p>
    <w:p w14:paraId="13FE7EF3" w14:textId="77777777" w:rsidR="002E2204" w:rsidRDefault="002E2204" w:rsidP="002E2204">
      <w:pPr>
        <w:spacing w:after="0"/>
        <w:rPr>
          <w:lang w:val="en-US"/>
        </w:rPr>
      </w:pPr>
    </w:p>
    <w:p w14:paraId="5DDB7825" w14:textId="77777777" w:rsidR="002E2204" w:rsidRDefault="002E2204" w:rsidP="002E2204">
      <w:pPr>
        <w:spacing w:after="0"/>
        <w:rPr>
          <w:lang w:val="en-US"/>
        </w:rPr>
      </w:pPr>
    </w:p>
    <w:p w14:paraId="712B5118" w14:textId="77777777" w:rsidR="002E2204" w:rsidRDefault="002E2204" w:rsidP="002E2204">
      <w:pPr>
        <w:spacing w:after="0"/>
        <w:rPr>
          <w:lang w:val="en-US"/>
        </w:rPr>
      </w:pPr>
    </w:p>
    <w:p w14:paraId="2BB3BF30" w14:textId="77777777" w:rsidR="002E2204" w:rsidRDefault="002E2204" w:rsidP="002E2204">
      <w:pPr>
        <w:spacing w:after="0"/>
        <w:rPr>
          <w:lang w:val="en-US"/>
        </w:rPr>
      </w:pPr>
    </w:p>
    <w:p w14:paraId="70B24520" w14:textId="77777777" w:rsidR="002E2204" w:rsidRDefault="002E2204" w:rsidP="002E2204">
      <w:pPr>
        <w:spacing w:after="0"/>
        <w:rPr>
          <w:lang w:val="en-US"/>
        </w:rPr>
      </w:pPr>
    </w:p>
    <w:p w14:paraId="27193513" w14:textId="77777777" w:rsidR="002E2204" w:rsidRDefault="002E2204" w:rsidP="002E2204">
      <w:pPr>
        <w:spacing w:after="0"/>
        <w:rPr>
          <w:lang w:val="en-US"/>
        </w:rPr>
      </w:pPr>
    </w:p>
    <w:p w14:paraId="1B51E9F0" w14:textId="77777777" w:rsidR="002E2204" w:rsidRDefault="002E2204" w:rsidP="002E2204">
      <w:pPr>
        <w:spacing w:after="0"/>
        <w:rPr>
          <w:lang w:val="en-US"/>
        </w:rPr>
      </w:pPr>
    </w:p>
    <w:p w14:paraId="7A75E6A1" w14:textId="77777777" w:rsidR="002E2204" w:rsidRDefault="002E2204" w:rsidP="002E2204">
      <w:pPr>
        <w:spacing w:after="0"/>
        <w:rPr>
          <w:lang w:val="en-US"/>
        </w:rPr>
      </w:pPr>
    </w:p>
    <w:p w14:paraId="470B3F4E" w14:textId="77777777" w:rsidR="002E2204" w:rsidRDefault="002E2204" w:rsidP="002E2204">
      <w:pPr>
        <w:spacing w:after="0"/>
        <w:rPr>
          <w:lang w:val="en-US"/>
        </w:rPr>
      </w:pPr>
    </w:p>
    <w:p w14:paraId="2D610E11" w14:textId="77777777" w:rsidR="002E2204" w:rsidRDefault="002E2204" w:rsidP="002E2204">
      <w:pPr>
        <w:spacing w:after="0"/>
        <w:rPr>
          <w:lang w:val="en-US"/>
        </w:rPr>
      </w:pPr>
    </w:p>
    <w:p w14:paraId="6E994D92" w14:textId="77777777" w:rsidR="002E2204" w:rsidRDefault="002E2204" w:rsidP="002E2204">
      <w:pPr>
        <w:spacing w:after="0"/>
        <w:rPr>
          <w:lang w:val="en-US"/>
        </w:rPr>
      </w:pPr>
    </w:p>
    <w:p w14:paraId="16DAC243" w14:textId="77777777" w:rsidR="002E2204" w:rsidRDefault="002E2204" w:rsidP="002E2204">
      <w:pPr>
        <w:spacing w:after="0"/>
        <w:rPr>
          <w:lang w:val="en-US"/>
        </w:rPr>
      </w:pPr>
    </w:p>
    <w:p w14:paraId="05816732" w14:textId="77777777" w:rsidR="002E2204" w:rsidRDefault="002E2204" w:rsidP="002E2204">
      <w:pPr>
        <w:spacing w:after="0"/>
        <w:rPr>
          <w:lang w:val="en-US"/>
        </w:rPr>
      </w:pPr>
    </w:p>
    <w:p w14:paraId="22C84F63" w14:textId="77777777" w:rsidR="002E2204" w:rsidRDefault="002E2204" w:rsidP="002E2204">
      <w:pPr>
        <w:spacing w:after="0"/>
        <w:rPr>
          <w:lang w:val="en-US"/>
        </w:rPr>
      </w:pPr>
    </w:p>
    <w:p w14:paraId="2D276B8F" w14:textId="77777777" w:rsidR="002E2204" w:rsidRDefault="002E2204" w:rsidP="002E2204">
      <w:pPr>
        <w:spacing w:after="0"/>
        <w:rPr>
          <w:lang w:val="en-US"/>
        </w:rPr>
      </w:pPr>
    </w:p>
    <w:p w14:paraId="703D6380" w14:textId="77777777" w:rsidR="002E2204" w:rsidRDefault="002E2204" w:rsidP="002E2204">
      <w:pPr>
        <w:spacing w:after="0"/>
        <w:rPr>
          <w:lang w:val="en-US"/>
        </w:rPr>
      </w:pPr>
    </w:p>
    <w:p w14:paraId="0A3B900F" w14:textId="77777777" w:rsidR="002E2204" w:rsidRDefault="002E2204" w:rsidP="002E2204">
      <w:pPr>
        <w:spacing w:after="0"/>
        <w:rPr>
          <w:lang w:val="en-US"/>
        </w:rPr>
      </w:pPr>
    </w:p>
    <w:p w14:paraId="17FAA2A7" w14:textId="77777777" w:rsidR="002E2204" w:rsidRDefault="002E2204" w:rsidP="002E2204">
      <w:pPr>
        <w:spacing w:after="0"/>
        <w:rPr>
          <w:lang w:val="en-US"/>
        </w:rPr>
      </w:pPr>
    </w:p>
    <w:p w14:paraId="50A2F4A0" w14:textId="77777777" w:rsidR="002E2204" w:rsidRDefault="002E2204" w:rsidP="002E2204">
      <w:pPr>
        <w:spacing w:after="0"/>
        <w:rPr>
          <w:lang w:val="en-US"/>
        </w:rPr>
      </w:pPr>
    </w:p>
    <w:p w14:paraId="192DCE14" w14:textId="77777777" w:rsidR="002E2204" w:rsidRDefault="002E2204" w:rsidP="002E2204">
      <w:pPr>
        <w:spacing w:after="0"/>
        <w:rPr>
          <w:lang w:val="en-US"/>
        </w:rPr>
      </w:pPr>
    </w:p>
    <w:p w14:paraId="5F0D8A27" w14:textId="744938BB" w:rsidR="002E2204" w:rsidRPr="002E2204" w:rsidRDefault="00000000" w:rsidP="002E2204">
      <w:pPr>
        <w:spacing w:after="0"/>
        <w:rPr>
          <w:color w:val="9BBB59" w:themeColor="accent3"/>
          <w:lang w:val="en-US"/>
        </w:rPr>
      </w:pPr>
      <w:r>
        <w:rPr>
          <w:noProof/>
          <w:color w:val="9BBB59" w:themeColor="accent3"/>
        </w:rPr>
        <w:lastRenderedPageBreak/>
        <w:pict w14:anchorId="0630EFDE">
          <v:rect id="_x0000_s2075" style="position:absolute;left:0;text-align:left;margin-left:-17.65pt;margin-top:-9.1pt;width:486.6pt;height:317.4pt;z-index:-251646464" fillcolor="#1c1a10 [334]" stroked="f"/>
        </w:pict>
      </w:r>
      <w:r w:rsidR="002E2204" w:rsidRPr="002E2204">
        <w:rPr>
          <w:color w:val="9BBB59" w:themeColor="accent3"/>
          <w:lang w:val="en-US"/>
        </w:rPr>
        <w:t># VirtualHost extranet</w:t>
      </w:r>
    </w:p>
    <w:p w14:paraId="2579E59E" w14:textId="25F34FD1" w:rsidR="002E2204" w:rsidRPr="002E2204" w:rsidRDefault="002E2204" w:rsidP="002E2204">
      <w:pPr>
        <w:spacing w:after="0"/>
        <w:rPr>
          <w:color w:val="FFFFFF" w:themeColor="background1"/>
          <w:lang w:val="en-US"/>
        </w:rPr>
      </w:pPr>
      <w:r w:rsidRPr="002E2204">
        <w:rPr>
          <w:color w:val="FFFFFF" w:themeColor="background1"/>
          <w:lang w:val="en-US"/>
        </w:rPr>
        <w:t>&lt;VirtualHost extra.m2l.org&gt;</w:t>
      </w:r>
    </w:p>
    <w:p w14:paraId="506AA402" w14:textId="065B3692"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2622B0C0" w14:textId="4B54665C" w:rsidR="002E2204" w:rsidRPr="002E2204" w:rsidRDefault="002E2204" w:rsidP="002E2204">
      <w:pPr>
        <w:spacing w:after="0"/>
        <w:rPr>
          <w:color w:val="FFFFFF" w:themeColor="background1"/>
          <w:lang w:val="en-US"/>
        </w:rPr>
      </w:pPr>
      <w:r w:rsidRPr="002E2204">
        <w:rPr>
          <w:color w:val="FFFFFF" w:themeColor="background1"/>
          <w:lang w:val="en-US"/>
        </w:rPr>
        <w:t>ServerAdmin             admin@m2l.org</w:t>
      </w:r>
    </w:p>
    <w:p w14:paraId="1BE38F4B" w14:textId="77777777" w:rsidR="002E2204" w:rsidRPr="002E2204" w:rsidRDefault="002E2204" w:rsidP="002E2204">
      <w:pPr>
        <w:spacing w:after="0"/>
        <w:rPr>
          <w:color w:val="FFFFFF" w:themeColor="background1"/>
          <w:lang w:val="en-US"/>
        </w:rPr>
      </w:pPr>
      <w:r w:rsidRPr="002E2204">
        <w:rPr>
          <w:color w:val="FFFFFF" w:themeColor="background1"/>
          <w:lang w:val="en-US"/>
        </w:rPr>
        <w:t>ServerName              "FTP EXTRANET"</w:t>
      </w:r>
    </w:p>
    <w:p w14:paraId="03FCE60C" w14:textId="77777777" w:rsidR="002E2204" w:rsidRPr="002E2204" w:rsidRDefault="002E2204" w:rsidP="002E2204">
      <w:pPr>
        <w:spacing w:after="0"/>
        <w:rPr>
          <w:color w:val="FFFFFF" w:themeColor="background1"/>
          <w:lang w:val="en-US"/>
        </w:rPr>
      </w:pPr>
      <w:r w:rsidRPr="002E2204">
        <w:rPr>
          <w:color w:val="FFFFFF" w:themeColor="background1"/>
          <w:lang w:val="en-US"/>
        </w:rPr>
        <w:t>User                    extra</w:t>
      </w:r>
    </w:p>
    <w:p w14:paraId="18121DDF" w14:textId="77777777" w:rsidR="002E2204" w:rsidRPr="002E2204" w:rsidRDefault="002E2204" w:rsidP="002E2204">
      <w:pPr>
        <w:spacing w:after="0"/>
        <w:rPr>
          <w:color w:val="FFFFFF" w:themeColor="background1"/>
          <w:lang w:val="en-US"/>
        </w:rPr>
      </w:pPr>
      <w:r w:rsidRPr="002E2204">
        <w:rPr>
          <w:color w:val="FFFFFF" w:themeColor="background1"/>
          <w:lang w:val="en-US"/>
        </w:rPr>
        <w:t>Group                   extra</w:t>
      </w:r>
    </w:p>
    <w:p w14:paraId="0A10C0BE"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FBEEC80" w14:textId="77777777" w:rsidR="002E2204" w:rsidRPr="002E2204" w:rsidRDefault="002E2204" w:rsidP="002E2204">
      <w:pPr>
        <w:spacing w:after="0"/>
        <w:rPr>
          <w:color w:val="FFFFFF" w:themeColor="background1"/>
          <w:lang w:val="en-US"/>
        </w:rPr>
      </w:pPr>
      <w:r w:rsidRPr="002E2204">
        <w:rPr>
          <w:color w:val="FFFFFF" w:themeColor="background1"/>
          <w:lang w:val="en-US"/>
        </w:rPr>
        <w:t>&lt;Limit LOGIN&gt;</w:t>
      </w:r>
    </w:p>
    <w:p w14:paraId="1A83BC2D"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Order Allow,Deny</w:t>
      </w:r>
    </w:p>
    <w:p w14:paraId="4AD6BD6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Allowgroup extra</w:t>
      </w:r>
    </w:p>
    <w:p w14:paraId="2B2BDA1A" w14:textId="64D8B338" w:rsidR="002E2204" w:rsidRPr="002E2204" w:rsidRDefault="002E2204" w:rsidP="002E2204">
      <w:pPr>
        <w:spacing w:after="0"/>
        <w:rPr>
          <w:color w:val="FFFFFF" w:themeColor="background1"/>
          <w:lang w:val="en-US"/>
        </w:rPr>
      </w:pPr>
      <w:r w:rsidRPr="002E2204">
        <w:rPr>
          <w:color w:val="FFFFFF" w:themeColor="background1"/>
          <w:lang w:val="en-US"/>
        </w:rPr>
        <w:t xml:space="preserve">        Deny from all</w:t>
      </w:r>
    </w:p>
    <w:p w14:paraId="3F9513E8" w14:textId="381258E4" w:rsidR="002E2204" w:rsidRPr="002E2204" w:rsidRDefault="002E2204" w:rsidP="002E2204">
      <w:pPr>
        <w:spacing w:after="0"/>
        <w:rPr>
          <w:color w:val="FFFFFF" w:themeColor="background1"/>
          <w:lang w:val="en-US"/>
        </w:rPr>
      </w:pPr>
      <w:r w:rsidRPr="002E2204">
        <w:rPr>
          <w:color w:val="FFFFFF" w:themeColor="background1"/>
          <w:lang w:val="en-US"/>
        </w:rPr>
        <w:t>&lt;/Limit&gt;</w:t>
      </w:r>
    </w:p>
    <w:p w14:paraId="552980EC"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3443CF2D" w14:textId="77777777" w:rsidR="002E2204" w:rsidRPr="002E2204" w:rsidRDefault="002E2204" w:rsidP="002E2204">
      <w:pPr>
        <w:spacing w:after="0"/>
        <w:rPr>
          <w:color w:val="FFFFFF" w:themeColor="background1"/>
          <w:lang w:val="en-US"/>
        </w:rPr>
      </w:pPr>
      <w:r w:rsidRPr="002E2204">
        <w:rPr>
          <w:color w:val="FFFFFF" w:themeColor="background1"/>
          <w:lang w:val="en-US"/>
        </w:rPr>
        <w:t>Umask                   022</w:t>
      </w:r>
    </w:p>
    <w:p w14:paraId="286FCB57" w14:textId="21100EA7" w:rsidR="002E2204" w:rsidRPr="002E2204" w:rsidRDefault="002E2204" w:rsidP="002E2204">
      <w:pPr>
        <w:spacing w:after="0"/>
        <w:rPr>
          <w:color w:val="FFFFFF" w:themeColor="background1"/>
          <w:lang w:val="en-US"/>
        </w:rPr>
      </w:pPr>
      <w:r w:rsidRPr="002E2204">
        <w:rPr>
          <w:color w:val="FFFFFF" w:themeColor="background1"/>
          <w:lang w:val="en-US"/>
        </w:rPr>
        <w:t>TransferLog             /var/log/proftpd/xfer/ftp-extranet.m2l.org</w:t>
      </w:r>
    </w:p>
    <w:p w14:paraId="63D881D9" w14:textId="77777777" w:rsidR="002E2204" w:rsidRPr="002E2204" w:rsidRDefault="002E2204" w:rsidP="002E2204">
      <w:pPr>
        <w:spacing w:after="0"/>
        <w:rPr>
          <w:color w:val="FFFFFF" w:themeColor="background1"/>
          <w:lang w:val="en-US"/>
        </w:rPr>
      </w:pPr>
      <w:r w:rsidRPr="002E2204">
        <w:rPr>
          <w:color w:val="FFFFFF" w:themeColor="background1"/>
          <w:lang w:val="en-US"/>
        </w:rPr>
        <w:t>MaxLoginAttempts        10</w:t>
      </w:r>
    </w:p>
    <w:p w14:paraId="03FA5959" w14:textId="77777777" w:rsidR="002E2204" w:rsidRPr="002E2204" w:rsidRDefault="002E2204" w:rsidP="002E2204">
      <w:pPr>
        <w:spacing w:after="0"/>
        <w:rPr>
          <w:color w:val="FFFFFF" w:themeColor="background1"/>
          <w:lang w:val="en-US"/>
        </w:rPr>
      </w:pPr>
      <w:r w:rsidRPr="002E2204">
        <w:rPr>
          <w:color w:val="FFFFFF" w:themeColor="background1"/>
          <w:lang w:val="en-US"/>
        </w:rPr>
        <w:t>DefaultRoot             /srv/ftp/extranet</w:t>
      </w:r>
    </w:p>
    <w:p w14:paraId="364253F2" w14:textId="77777777" w:rsidR="002E2204" w:rsidRPr="002E2204" w:rsidRDefault="002E2204" w:rsidP="002E2204">
      <w:pPr>
        <w:spacing w:after="0"/>
        <w:rPr>
          <w:color w:val="FFFFFF" w:themeColor="background1"/>
          <w:lang w:val="en-US"/>
        </w:rPr>
      </w:pPr>
      <w:r w:rsidRPr="002E2204">
        <w:rPr>
          <w:color w:val="FFFFFF" w:themeColor="background1"/>
          <w:lang w:val="en-US"/>
        </w:rPr>
        <w:t>AllowOverwrite          yes</w:t>
      </w:r>
    </w:p>
    <w:p w14:paraId="299B2FA0" w14:textId="77777777" w:rsidR="002E2204" w:rsidRPr="002E2204" w:rsidRDefault="002E2204" w:rsidP="002E2204">
      <w:pPr>
        <w:spacing w:after="0"/>
        <w:rPr>
          <w:color w:val="FFFFFF" w:themeColor="background1"/>
          <w:lang w:val="en-US"/>
        </w:rPr>
      </w:pPr>
      <w:r w:rsidRPr="002E2204">
        <w:rPr>
          <w:color w:val="FFFFFF" w:themeColor="background1"/>
          <w:lang w:val="en-US"/>
        </w:rPr>
        <w:t xml:space="preserve"> </w:t>
      </w:r>
    </w:p>
    <w:p w14:paraId="674DC378" w14:textId="789B914D" w:rsidR="002E2204" w:rsidRDefault="002E2204" w:rsidP="002E2204">
      <w:pPr>
        <w:spacing w:after="0"/>
        <w:rPr>
          <w:color w:val="FFFFFF" w:themeColor="background1"/>
        </w:rPr>
      </w:pPr>
      <w:r w:rsidRPr="002E2204">
        <w:rPr>
          <w:color w:val="FFFFFF" w:themeColor="background1"/>
        </w:rPr>
        <w:t>&lt;/VirtualHost&gt;</w:t>
      </w:r>
    </w:p>
    <w:p w14:paraId="4927B650" w14:textId="77777777" w:rsidR="00910B44" w:rsidRDefault="00910B44" w:rsidP="002E2204">
      <w:pPr>
        <w:spacing w:after="0"/>
        <w:rPr>
          <w:color w:val="FFFFFF" w:themeColor="background1"/>
        </w:rPr>
      </w:pPr>
    </w:p>
    <w:p w14:paraId="2E349736" w14:textId="77777777" w:rsidR="00910B44" w:rsidRDefault="00910B44" w:rsidP="002E2204">
      <w:pPr>
        <w:spacing w:after="0"/>
        <w:rPr>
          <w:color w:val="FFFFFF" w:themeColor="background1"/>
        </w:rPr>
      </w:pPr>
    </w:p>
    <w:p w14:paraId="513FB66F" w14:textId="51A1A440" w:rsidR="00910B44" w:rsidRDefault="00910B44" w:rsidP="002E2204">
      <w:pPr>
        <w:spacing w:after="0"/>
      </w:pPr>
      <w:r>
        <w:rPr>
          <w:color w:val="FFFFFF" w:themeColor="background1"/>
        </w:rPr>
        <w:tab/>
      </w:r>
      <w:r w:rsidRPr="00910B44">
        <w:t>N</w:t>
      </w:r>
      <w:r>
        <w:t>ous activons maintenant le fichier des Virtual Hosts en décommentant la ligne suivante dans le fichier /etc/proftpd/proftpd.conf :</w:t>
      </w:r>
    </w:p>
    <w:p w14:paraId="11964E0C" w14:textId="7BC7F5E9" w:rsidR="00910B44" w:rsidRDefault="00000000" w:rsidP="002E2204">
      <w:pPr>
        <w:spacing w:after="0"/>
      </w:pPr>
      <w:r>
        <w:rPr>
          <w:noProof/>
          <w:color w:val="FFFFFF" w:themeColor="background1"/>
        </w:rPr>
        <w:pict w14:anchorId="0630EFDE">
          <v:rect id="_x0000_s2076" style="position:absolute;left:0;text-align:left;margin-left:-16.65pt;margin-top:16.7pt;width:486.6pt;height:37.8pt;z-index:-251645440" fillcolor="#1c1a10 [334]" stroked="f"/>
        </w:pict>
      </w:r>
    </w:p>
    <w:p w14:paraId="0FF83801" w14:textId="77777777" w:rsidR="00910B44" w:rsidRDefault="00910B44" w:rsidP="002E2204">
      <w:pPr>
        <w:spacing w:after="0"/>
      </w:pPr>
    </w:p>
    <w:p w14:paraId="686CAC3E" w14:textId="236E77BE" w:rsidR="00910B44" w:rsidRDefault="00910B44" w:rsidP="002E2204">
      <w:pPr>
        <w:spacing w:after="0"/>
        <w:rPr>
          <w:color w:val="FFFFFF" w:themeColor="background1"/>
        </w:rPr>
      </w:pPr>
      <w:r w:rsidRPr="00910B44">
        <w:rPr>
          <w:color w:val="FFFFFF" w:themeColor="background1"/>
        </w:rPr>
        <w:t>Include /etc/proftpd/virtuals.conf</w:t>
      </w:r>
    </w:p>
    <w:p w14:paraId="01C42074" w14:textId="384AEEC3" w:rsidR="00910B44" w:rsidRDefault="00910B44" w:rsidP="00910B44">
      <w:pPr>
        <w:rPr>
          <w:color w:val="FFFFFF" w:themeColor="background1"/>
        </w:rPr>
      </w:pPr>
    </w:p>
    <w:p w14:paraId="20D1FA87" w14:textId="1A100D24" w:rsidR="00910B44" w:rsidRDefault="00910B44" w:rsidP="00910B44">
      <w:pPr>
        <w:rPr>
          <w:color w:val="FFFFFF" w:themeColor="background1"/>
        </w:rPr>
      </w:pPr>
      <w:r>
        <w:rPr>
          <w:noProof/>
          <w:color w:val="FFFFFF" w:themeColor="background1"/>
        </w:rPr>
        <w:drawing>
          <wp:anchor distT="0" distB="0" distL="114300" distR="114300" simplePos="0" relativeHeight="251649536" behindDoc="0" locked="0" layoutInCell="1" allowOverlap="1" wp14:anchorId="0E420C10" wp14:editId="099AFE07">
            <wp:simplePos x="0" y="0"/>
            <wp:positionH relativeFrom="column">
              <wp:posOffset>106045</wp:posOffset>
            </wp:positionH>
            <wp:positionV relativeFrom="paragraph">
              <wp:posOffset>252730</wp:posOffset>
            </wp:positionV>
            <wp:extent cx="5539740" cy="830580"/>
            <wp:effectExtent l="0" t="0" r="0" b="0"/>
            <wp:wrapSquare wrapText="bothSides"/>
            <wp:docPr id="963889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9740" cy="830580"/>
                    </a:xfrm>
                    <a:prstGeom prst="rect">
                      <a:avLst/>
                    </a:prstGeom>
                    <a:noFill/>
                  </pic:spPr>
                </pic:pic>
              </a:graphicData>
            </a:graphic>
            <wp14:sizeRelH relativeFrom="margin">
              <wp14:pctWidth>0</wp14:pctWidth>
            </wp14:sizeRelH>
            <wp14:sizeRelV relativeFrom="margin">
              <wp14:pctHeight>0</wp14:pctHeight>
            </wp14:sizeRelV>
          </wp:anchor>
        </w:drawing>
      </w:r>
    </w:p>
    <w:p w14:paraId="0AA527D7" w14:textId="2E53A9F2" w:rsidR="00910B44" w:rsidRDefault="00910B44" w:rsidP="00910B44">
      <w:r w:rsidRPr="00910B44">
        <w:tab/>
        <w:t>No</w:t>
      </w:r>
      <w:r>
        <w:t>us pouvons redémarrer notre service :</w:t>
      </w:r>
    </w:p>
    <w:p w14:paraId="0EBF2B15" w14:textId="5AAB8646" w:rsidR="00910B44" w:rsidRDefault="00000000" w:rsidP="00910B44">
      <w:r>
        <w:rPr>
          <w:noProof/>
          <w:color w:val="FFFFFF" w:themeColor="background1"/>
        </w:rPr>
        <w:pict w14:anchorId="0630EFDE">
          <v:rect id="_x0000_s2078" style="position:absolute;left:0;text-align:left;margin-left:-16.65pt;margin-top:8.3pt;width:486.6pt;height:37.8pt;z-index:-251644416" fillcolor="#1c1a10 [334]" stroked="f"/>
        </w:pict>
      </w:r>
    </w:p>
    <w:p w14:paraId="19756C3A" w14:textId="5ABC2194" w:rsidR="00910B44" w:rsidRDefault="00910B44" w:rsidP="00910B44">
      <w:pPr>
        <w:rPr>
          <w:color w:val="FFFFFF" w:themeColor="background1"/>
        </w:rPr>
      </w:pPr>
      <w:r w:rsidRPr="00910B44">
        <w:rPr>
          <w:color w:val="FFFFFF" w:themeColor="background1"/>
        </w:rPr>
        <w:t>systemctl restart proftpd</w:t>
      </w:r>
    </w:p>
    <w:p w14:paraId="37F32445" w14:textId="77777777" w:rsidR="00910B44" w:rsidRDefault="00910B44" w:rsidP="00910B44">
      <w:pPr>
        <w:rPr>
          <w:color w:val="FFFFFF" w:themeColor="background1"/>
        </w:rPr>
      </w:pPr>
    </w:p>
    <w:p w14:paraId="301D4B13" w14:textId="1B568986" w:rsidR="00910B44" w:rsidRPr="00910B44" w:rsidRDefault="00910B44" w:rsidP="00910B44">
      <w:r w:rsidRPr="00910B44">
        <w:tab/>
      </w:r>
      <w:r>
        <w:t>Grâce à l’outil FileZilla, nous vérifions que nous puissions nous connecter avec les différents utilisateurs dans leur répertoire personnel.</w:t>
      </w:r>
    </w:p>
    <w:sectPr w:rsidR="00910B44" w:rsidRPr="00910B44" w:rsidSect="00694B37">
      <w:headerReference w:type="default" r:id="rId20"/>
      <w:footerReference w:type="default" r:id="rId21"/>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79658" w14:textId="77777777" w:rsidR="00694B37" w:rsidRDefault="00694B37" w:rsidP="006651C9">
      <w:r>
        <w:separator/>
      </w:r>
    </w:p>
  </w:endnote>
  <w:endnote w:type="continuationSeparator" w:id="0">
    <w:p w14:paraId="5FC3CB2F" w14:textId="77777777" w:rsidR="00694B37" w:rsidRDefault="00694B37"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0BF03" w14:textId="77777777" w:rsidR="00694B37" w:rsidRDefault="00694B37" w:rsidP="006651C9">
      <w:r>
        <w:separator/>
      </w:r>
    </w:p>
  </w:footnote>
  <w:footnote w:type="continuationSeparator" w:id="0">
    <w:p w14:paraId="4E1AE6AB" w14:textId="77777777" w:rsidR="00694B37" w:rsidRDefault="00694B37"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1B77"/>
    <w:multiLevelType w:val="hybridMultilevel"/>
    <w:tmpl w:val="715445A2"/>
    <w:lvl w:ilvl="0" w:tplc="1EDE7F4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6196296"/>
    <w:multiLevelType w:val="hybridMultilevel"/>
    <w:tmpl w:val="DC5A2172"/>
    <w:lvl w:ilvl="0" w:tplc="327C3DB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7F05AA"/>
    <w:multiLevelType w:val="hybridMultilevel"/>
    <w:tmpl w:val="7160EB9A"/>
    <w:lvl w:ilvl="0" w:tplc="B3345F7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5"/>
  </w:num>
  <w:num w:numId="2" w16cid:durableId="1690522722">
    <w:abstractNumId w:val="1"/>
  </w:num>
  <w:num w:numId="3" w16cid:durableId="997341976">
    <w:abstractNumId w:val="3"/>
  </w:num>
  <w:num w:numId="4" w16cid:durableId="928150014">
    <w:abstractNumId w:val="2"/>
  </w:num>
  <w:num w:numId="5" w16cid:durableId="2045208077">
    <w:abstractNumId w:val="6"/>
  </w:num>
  <w:num w:numId="6" w16cid:durableId="1241913754">
    <w:abstractNumId w:val="11"/>
  </w:num>
  <w:num w:numId="7" w16cid:durableId="2095739837">
    <w:abstractNumId w:val="7"/>
  </w:num>
  <w:num w:numId="8" w16cid:durableId="282267398">
    <w:abstractNumId w:val="10"/>
  </w:num>
  <w:num w:numId="9" w16cid:durableId="290327058">
    <w:abstractNumId w:val="4"/>
  </w:num>
  <w:num w:numId="10" w16cid:durableId="1940749664">
    <w:abstractNumId w:val="0"/>
  </w:num>
  <w:num w:numId="11" w16cid:durableId="1730689530">
    <w:abstractNumId w:val="9"/>
  </w:num>
  <w:num w:numId="12" w16cid:durableId="12378645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attachedTemplate r:id="rId1"/>
  <w:defaultTabStop w:val="709"/>
  <w:hyphenationZone w:val="425"/>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66061"/>
    <w:rsid w:val="0007411A"/>
    <w:rsid w:val="00081D2B"/>
    <w:rsid w:val="000861DC"/>
    <w:rsid w:val="00086F56"/>
    <w:rsid w:val="00095B74"/>
    <w:rsid w:val="000B2047"/>
    <w:rsid w:val="000C3C0E"/>
    <w:rsid w:val="000E17D7"/>
    <w:rsid w:val="000E47B9"/>
    <w:rsid w:val="00102835"/>
    <w:rsid w:val="00104F8B"/>
    <w:rsid w:val="00117972"/>
    <w:rsid w:val="00137D4F"/>
    <w:rsid w:val="00147987"/>
    <w:rsid w:val="00154F18"/>
    <w:rsid w:val="001626A1"/>
    <w:rsid w:val="001639D2"/>
    <w:rsid w:val="00167D61"/>
    <w:rsid w:val="00171453"/>
    <w:rsid w:val="001730CA"/>
    <w:rsid w:val="0017358A"/>
    <w:rsid w:val="001735F4"/>
    <w:rsid w:val="00176FC5"/>
    <w:rsid w:val="0019100F"/>
    <w:rsid w:val="001A02BE"/>
    <w:rsid w:val="001A4BC9"/>
    <w:rsid w:val="001B0DA4"/>
    <w:rsid w:val="001C1178"/>
    <w:rsid w:val="001D090C"/>
    <w:rsid w:val="001E310D"/>
    <w:rsid w:val="001E79FE"/>
    <w:rsid w:val="001E7E2D"/>
    <w:rsid w:val="001F693E"/>
    <w:rsid w:val="00201103"/>
    <w:rsid w:val="00202362"/>
    <w:rsid w:val="00224446"/>
    <w:rsid w:val="00227CAB"/>
    <w:rsid w:val="00232F97"/>
    <w:rsid w:val="00234C06"/>
    <w:rsid w:val="00237AC7"/>
    <w:rsid w:val="002461A7"/>
    <w:rsid w:val="002534DD"/>
    <w:rsid w:val="00255463"/>
    <w:rsid w:val="0027511F"/>
    <w:rsid w:val="0029129A"/>
    <w:rsid w:val="00291A4D"/>
    <w:rsid w:val="002923B4"/>
    <w:rsid w:val="0029491E"/>
    <w:rsid w:val="002A3F9E"/>
    <w:rsid w:val="002A724D"/>
    <w:rsid w:val="002B66A6"/>
    <w:rsid w:val="002C2707"/>
    <w:rsid w:val="002D5A35"/>
    <w:rsid w:val="002E2204"/>
    <w:rsid w:val="002F38AD"/>
    <w:rsid w:val="002F4FD5"/>
    <w:rsid w:val="00304232"/>
    <w:rsid w:val="00312BEA"/>
    <w:rsid w:val="0031475F"/>
    <w:rsid w:val="00364ADF"/>
    <w:rsid w:val="003751B0"/>
    <w:rsid w:val="00375AFD"/>
    <w:rsid w:val="00386EA8"/>
    <w:rsid w:val="003874D9"/>
    <w:rsid w:val="003965C6"/>
    <w:rsid w:val="00397A5E"/>
    <w:rsid w:val="003B5121"/>
    <w:rsid w:val="003B6AAE"/>
    <w:rsid w:val="003B76F1"/>
    <w:rsid w:val="003B7BBC"/>
    <w:rsid w:val="003D1534"/>
    <w:rsid w:val="003D593C"/>
    <w:rsid w:val="003D6252"/>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E42FD"/>
    <w:rsid w:val="004F6E74"/>
    <w:rsid w:val="00503E78"/>
    <w:rsid w:val="0050487C"/>
    <w:rsid w:val="00513AA7"/>
    <w:rsid w:val="00515EF9"/>
    <w:rsid w:val="005160C7"/>
    <w:rsid w:val="005224AB"/>
    <w:rsid w:val="00526DD1"/>
    <w:rsid w:val="005442C9"/>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94B37"/>
    <w:rsid w:val="006B445E"/>
    <w:rsid w:val="006E01EC"/>
    <w:rsid w:val="006E2825"/>
    <w:rsid w:val="006F69ED"/>
    <w:rsid w:val="007113F3"/>
    <w:rsid w:val="00726528"/>
    <w:rsid w:val="00733F06"/>
    <w:rsid w:val="0074494D"/>
    <w:rsid w:val="007734FC"/>
    <w:rsid w:val="00783AAF"/>
    <w:rsid w:val="007931C7"/>
    <w:rsid w:val="007975A2"/>
    <w:rsid w:val="007B3985"/>
    <w:rsid w:val="007D24D0"/>
    <w:rsid w:val="007D7A34"/>
    <w:rsid w:val="007F348C"/>
    <w:rsid w:val="007F4F1D"/>
    <w:rsid w:val="00807216"/>
    <w:rsid w:val="00812F30"/>
    <w:rsid w:val="00836229"/>
    <w:rsid w:val="00836ED5"/>
    <w:rsid w:val="00842026"/>
    <w:rsid w:val="00851625"/>
    <w:rsid w:val="00854C52"/>
    <w:rsid w:val="00857753"/>
    <w:rsid w:val="00864392"/>
    <w:rsid w:val="0087101A"/>
    <w:rsid w:val="008915FD"/>
    <w:rsid w:val="00896D56"/>
    <w:rsid w:val="008C5B89"/>
    <w:rsid w:val="008C7197"/>
    <w:rsid w:val="008E54B8"/>
    <w:rsid w:val="008F0AF1"/>
    <w:rsid w:val="008F4EDD"/>
    <w:rsid w:val="00901EB1"/>
    <w:rsid w:val="00907377"/>
    <w:rsid w:val="00910B44"/>
    <w:rsid w:val="009122F9"/>
    <w:rsid w:val="00917B5D"/>
    <w:rsid w:val="00927E49"/>
    <w:rsid w:val="0093753B"/>
    <w:rsid w:val="00942C5C"/>
    <w:rsid w:val="009768CC"/>
    <w:rsid w:val="00987A59"/>
    <w:rsid w:val="009A6D3D"/>
    <w:rsid w:val="009B2442"/>
    <w:rsid w:val="009B32C5"/>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20BD"/>
    <w:rsid w:val="00AD5A1D"/>
    <w:rsid w:val="00AE7F5D"/>
    <w:rsid w:val="00AF7742"/>
    <w:rsid w:val="00B07CBF"/>
    <w:rsid w:val="00B3766B"/>
    <w:rsid w:val="00B42384"/>
    <w:rsid w:val="00B503AF"/>
    <w:rsid w:val="00B7345C"/>
    <w:rsid w:val="00B7718A"/>
    <w:rsid w:val="00B771C5"/>
    <w:rsid w:val="00B80DE0"/>
    <w:rsid w:val="00B81FD7"/>
    <w:rsid w:val="00B8513E"/>
    <w:rsid w:val="00B859F6"/>
    <w:rsid w:val="00B87D29"/>
    <w:rsid w:val="00B87E9A"/>
    <w:rsid w:val="00B95C66"/>
    <w:rsid w:val="00BB1CE7"/>
    <w:rsid w:val="00BD6711"/>
    <w:rsid w:val="00BD7CB9"/>
    <w:rsid w:val="00BE08CD"/>
    <w:rsid w:val="00BF0E26"/>
    <w:rsid w:val="00BF31D7"/>
    <w:rsid w:val="00C173A8"/>
    <w:rsid w:val="00C534C3"/>
    <w:rsid w:val="00C57AAD"/>
    <w:rsid w:val="00C57FC3"/>
    <w:rsid w:val="00C6384C"/>
    <w:rsid w:val="00C9193F"/>
    <w:rsid w:val="00CB06A4"/>
    <w:rsid w:val="00CB4514"/>
    <w:rsid w:val="00CB69B1"/>
    <w:rsid w:val="00CC2ED0"/>
    <w:rsid w:val="00CC3B1F"/>
    <w:rsid w:val="00CC5595"/>
    <w:rsid w:val="00CE64C3"/>
    <w:rsid w:val="00CE670B"/>
    <w:rsid w:val="00D023F9"/>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C30FD"/>
    <w:rsid w:val="00DD79AE"/>
    <w:rsid w:val="00DE4713"/>
    <w:rsid w:val="00DE4EC0"/>
    <w:rsid w:val="00DF134E"/>
    <w:rsid w:val="00E049F4"/>
    <w:rsid w:val="00E13747"/>
    <w:rsid w:val="00E14117"/>
    <w:rsid w:val="00E247B0"/>
    <w:rsid w:val="00E274F7"/>
    <w:rsid w:val="00E30259"/>
    <w:rsid w:val="00E35A40"/>
    <w:rsid w:val="00E5405E"/>
    <w:rsid w:val="00EA77D2"/>
    <w:rsid w:val="00EB3A50"/>
    <w:rsid w:val="00EC0EFE"/>
    <w:rsid w:val="00EC549D"/>
    <w:rsid w:val="00ED31AA"/>
    <w:rsid w:val="00EE2822"/>
    <w:rsid w:val="00EF1F15"/>
    <w:rsid w:val="00F072FE"/>
    <w:rsid w:val="00F27562"/>
    <w:rsid w:val="00F40A20"/>
    <w:rsid w:val="00F626E2"/>
    <w:rsid w:val="00F63047"/>
    <w:rsid w:val="00F63824"/>
    <w:rsid w:val="00F6649A"/>
    <w:rsid w:val="00F71897"/>
    <w:rsid w:val="00F8101C"/>
    <w:rsid w:val="00FA4A96"/>
    <w:rsid w:val="00FD73CF"/>
    <w:rsid w:val="00FE14B3"/>
    <w:rsid w:val="00FE2F65"/>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9"/>
    <o:shapelayout v:ext="edit">
      <o:idmap v:ext="edit" data="2"/>
    </o:shapelayout>
  </w:shapeDefaults>
  <w:decimalSymbol w:val=","/>
  <w:listSeparator w:val=";"/>
  <w14:docId w14:val="52B340B8"/>
  <w15:docId w15:val="{ECE978F3-6A90-422C-B664-7F191CF8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0415">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629677529">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61692417">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51456477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58896487">
      <w:bodyDiv w:val="1"/>
      <w:marLeft w:val="0"/>
      <w:marRight w:val="0"/>
      <w:marTop w:val="0"/>
      <w:marBottom w:val="0"/>
      <w:divBdr>
        <w:top w:val="none" w:sz="0" w:space="0" w:color="auto"/>
        <w:left w:val="none" w:sz="0" w:space="0" w:color="auto"/>
        <w:bottom w:val="none" w:sz="0" w:space="0" w:color="auto"/>
        <w:right w:val="none" w:sz="0" w:space="0" w:color="auto"/>
      </w:divBdr>
    </w:div>
    <w:div w:id="2093817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CC027B1-4BA3-4888-AAB4-DAC04C19B4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295</TotalTime>
  <Pages>11</Pages>
  <Words>1211</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Lucie</cp:lastModifiedBy>
  <cp:revision>3</cp:revision>
  <dcterms:created xsi:type="dcterms:W3CDTF">2023-05-28T06:46:00Z</dcterms:created>
  <dcterms:modified xsi:type="dcterms:W3CDTF">2024-04-21T10:37:00Z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