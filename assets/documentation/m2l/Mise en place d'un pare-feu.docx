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5C55" w14:textId="4FF06598" w:rsidR="00AC5A19" w:rsidRDefault="00000000" w:rsidP="005224AB">
      <w:r>
        <w:rPr>
          <w:noProof/>
        </w:rPr>
        <w:pict w14:anchorId="1E3D1334">
          <v:shapetype id="_x0000_t202" coordsize="21600,21600" o:spt="202" path="m,l,21600r21600,l21600,xe">
            <v:stroke joinstyle="miter"/>
            <v:path gradientshapeok="t" o:connecttype="rect"/>
          </v:shapetype>
          <v:shape id="Zone de texte 2" o:spid="_x0000_s2052" type="#_x0000_t202" style="position:absolute;left:0;text-align:left;margin-left:-35.6pt;margin-top:-31.85pt;width:301.6pt;height:179.35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79B4BAC4" w:rsidR="006B445E" w:rsidRPr="00AC5A19" w:rsidRDefault="00462B1C" w:rsidP="00414CB3">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C77E13" w:rsidRPr="00C77E13">
                    <w:rPr>
                      <w:rFonts w:ascii="Gill Sans MT" w:hAnsi="Gill Sans MT"/>
                      <w:b/>
                      <w:color w:val="0070C0"/>
                      <w:sz w:val="52"/>
                      <w:szCs w:val="52"/>
                    </w:rPr>
                    <w:t>Chiffrement des communications HTTP et FTP avec SSL / TLS</w:t>
                  </w:r>
                </w:p>
              </w:txbxContent>
            </v:textbox>
          </v:shape>
        </w:pict>
      </w:r>
      <w:r w:rsidR="00AC5A19">
        <w:rPr>
          <w:noProof/>
        </w:rPr>
        <w:drawing>
          <wp:anchor distT="0" distB="0" distL="114300" distR="114300" simplePos="0" relativeHeight="251643904" behindDoc="1" locked="0" layoutInCell="1" allowOverlap="1" wp14:anchorId="49B682C2" wp14:editId="0DBD76B8">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13E4C440" w:rsidR="00AC5A19" w:rsidRDefault="00AC5A19" w:rsidP="005224AB"/>
    <w:p w14:paraId="28EE9146" w14:textId="22EF71D7" w:rsidR="00AC5A19" w:rsidRDefault="00AC5A19" w:rsidP="005224AB"/>
    <w:p w14:paraId="585DB057" w14:textId="709ED355" w:rsidR="00AC5A19" w:rsidRDefault="00000000" w:rsidP="005224AB">
      <w:r>
        <w:rPr>
          <w:noProof/>
        </w:rPr>
        <w:pict w14:anchorId="0B2127A6">
          <v:shape id="Zone de texte 4" o:spid="_x0000_s2051" type="#_x0000_t202" style="position:absolute;left:0;text-align:left;margin-left:-34.5pt;margin-top:13.65pt;width:268.85pt;height:32.65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p>
    <w:p w14:paraId="26D9380C" w14:textId="12F243CE" w:rsidR="00AC5A19" w:rsidRDefault="00AC5A19" w:rsidP="005224AB"/>
    <w:p w14:paraId="3EAE4D37" w14:textId="36ADE7DC" w:rsidR="00AC5A19" w:rsidRDefault="00AC5A19" w:rsidP="005224AB"/>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3691031"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1.15pt;margin-top:173.95pt;width:268.85pt;height:27pt;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73910589" w14:textId="68F8AEB0" w:rsidR="005F7AFF" w:rsidRDefault="00000000">
          <w:pPr>
            <w:pStyle w:val="TM1"/>
            <w:tabs>
              <w:tab w:val="right" w:leader="dot" w:pos="9057"/>
            </w:tabs>
            <w:rPr>
              <w:noProof/>
              <w:kern w:val="2"/>
              <w:sz w:val="24"/>
              <w:szCs w:val="24"/>
              <w14:ligatures w14:val="standardContextual"/>
            </w:rPr>
          </w:pPr>
          <w:r>
            <w:fldChar w:fldCharType="begin"/>
          </w:r>
          <w:r>
            <w:instrText xml:space="preserve"> TOC \o "1-3" \h \z \u </w:instrText>
          </w:r>
          <w:r>
            <w:fldChar w:fldCharType="separate"/>
          </w:r>
          <w:hyperlink w:anchor="_Toc160120499" w:history="1">
            <w:r w:rsidR="005F7AFF" w:rsidRPr="00B82B34">
              <w:rPr>
                <w:rStyle w:val="Lienhypertexte"/>
                <w:noProof/>
              </w:rPr>
              <w:t>Pare-feux</w:t>
            </w:r>
            <w:r w:rsidR="005F7AFF">
              <w:rPr>
                <w:noProof/>
                <w:webHidden/>
              </w:rPr>
              <w:tab/>
            </w:r>
            <w:r w:rsidR="005F7AFF">
              <w:rPr>
                <w:noProof/>
                <w:webHidden/>
              </w:rPr>
              <w:fldChar w:fldCharType="begin"/>
            </w:r>
            <w:r w:rsidR="005F7AFF">
              <w:rPr>
                <w:noProof/>
                <w:webHidden/>
              </w:rPr>
              <w:instrText xml:space="preserve"> PAGEREF _Toc160120499 \h </w:instrText>
            </w:r>
            <w:r w:rsidR="005F7AFF">
              <w:rPr>
                <w:noProof/>
                <w:webHidden/>
              </w:rPr>
            </w:r>
            <w:r w:rsidR="005F7AFF">
              <w:rPr>
                <w:noProof/>
                <w:webHidden/>
              </w:rPr>
              <w:fldChar w:fldCharType="separate"/>
            </w:r>
            <w:r w:rsidR="005F7AFF">
              <w:rPr>
                <w:noProof/>
                <w:webHidden/>
              </w:rPr>
              <w:t>3</w:t>
            </w:r>
            <w:r w:rsidR="005F7AFF">
              <w:rPr>
                <w:noProof/>
                <w:webHidden/>
              </w:rPr>
              <w:fldChar w:fldCharType="end"/>
            </w:r>
          </w:hyperlink>
        </w:p>
        <w:p w14:paraId="1D8E5215" w14:textId="12EC340B" w:rsidR="005F7AFF" w:rsidRDefault="005F7AFF">
          <w:pPr>
            <w:pStyle w:val="TM1"/>
            <w:tabs>
              <w:tab w:val="right" w:leader="dot" w:pos="9057"/>
            </w:tabs>
            <w:rPr>
              <w:noProof/>
              <w:kern w:val="2"/>
              <w:sz w:val="24"/>
              <w:szCs w:val="24"/>
              <w14:ligatures w14:val="standardContextual"/>
            </w:rPr>
          </w:pPr>
          <w:hyperlink w:anchor="_Toc160120500" w:history="1">
            <w:r w:rsidRPr="00B82B34">
              <w:rPr>
                <w:rStyle w:val="Lienhypertexte"/>
                <w:noProof/>
              </w:rPr>
              <w:t>Mise en place du pare-feu</w:t>
            </w:r>
            <w:r>
              <w:rPr>
                <w:noProof/>
                <w:webHidden/>
              </w:rPr>
              <w:tab/>
            </w:r>
            <w:r>
              <w:rPr>
                <w:noProof/>
                <w:webHidden/>
              </w:rPr>
              <w:fldChar w:fldCharType="begin"/>
            </w:r>
            <w:r>
              <w:rPr>
                <w:noProof/>
                <w:webHidden/>
              </w:rPr>
              <w:instrText xml:space="preserve"> PAGEREF _Toc160120500 \h </w:instrText>
            </w:r>
            <w:r>
              <w:rPr>
                <w:noProof/>
                <w:webHidden/>
              </w:rPr>
            </w:r>
            <w:r>
              <w:rPr>
                <w:noProof/>
                <w:webHidden/>
              </w:rPr>
              <w:fldChar w:fldCharType="separate"/>
            </w:r>
            <w:r>
              <w:rPr>
                <w:noProof/>
                <w:webHidden/>
              </w:rPr>
              <w:t>4</w:t>
            </w:r>
            <w:r>
              <w:rPr>
                <w:noProof/>
                <w:webHidden/>
              </w:rPr>
              <w:fldChar w:fldCharType="end"/>
            </w:r>
          </w:hyperlink>
        </w:p>
        <w:p w14:paraId="77EFA619" w14:textId="3C688D60" w:rsidR="005F7AFF" w:rsidRDefault="005F7AFF">
          <w:pPr>
            <w:pStyle w:val="TM2"/>
            <w:tabs>
              <w:tab w:val="right" w:leader="dot" w:pos="9057"/>
            </w:tabs>
            <w:rPr>
              <w:noProof/>
              <w:kern w:val="2"/>
              <w:sz w:val="24"/>
              <w:szCs w:val="24"/>
              <w14:ligatures w14:val="standardContextual"/>
            </w:rPr>
          </w:pPr>
          <w:hyperlink w:anchor="_Toc160120501" w:history="1">
            <w:r w:rsidRPr="00B82B34">
              <w:rPr>
                <w:rStyle w:val="Lienhypertexte"/>
                <w:noProof/>
              </w:rPr>
              <w:t>SSH</w:t>
            </w:r>
            <w:r>
              <w:rPr>
                <w:noProof/>
                <w:webHidden/>
              </w:rPr>
              <w:tab/>
            </w:r>
            <w:r>
              <w:rPr>
                <w:noProof/>
                <w:webHidden/>
              </w:rPr>
              <w:fldChar w:fldCharType="begin"/>
            </w:r>
            <w:r>
              <w:rPr>
                <w:noProof/>
                <w:webHidden/>
              </w:rPr>
              <w:instrText xml:space="preserve"> PAGEREF _Toc160120501 \h </w:instrText>
            </w:r>
            <w:r>
              <w:rPr>
                <w:noProof/>
                <w:webHidden/>
              </w:rPr>
            </w:r>
            <w:r>
              <w:rPr>
                <w:noProof/>
                <w:webHidden/>
              </w:rPr>
              <w:fldChar w:fldCharType="separate"/>
            </w:r>
            <w:r>
              <w:rPr>
                <w:noProof/>
                <w:webHidden/>
              </w:rPr>
              <w:t>4</w:t>
            </w:r>
            <w:r>
              <w:rPr>
                <w:noProof/>
                <w:webHidden/>
              </w:rPr>
              <w:fldChar w:fldCharType="end"/>
            </w:r>
          </w:hyperlink>
        </w:p>
        <w:p w14:paraId="3FC40F4F" w14:textId="2B5BA4EC" w:rsidR="005F7AFF" w:rsidRDefault="005F7AFF">
          <w:pPr>
            <w:pStyle w:val="TM2"/>
            <w:tabs>
              <w:tab w:val="right" w:leader="dot" w:pos="9057"/>
            </w:tabs>
            <w:rPr>
              <w:noProof/>
              <w:kern w:val="2"/>
              <w:sz w:val="24"/>
              <w:szCs w:val="24"/>
              <w14:ligatures w14:val="standardContextual"/>
            </w:rPr>
          </w:pPr>
          <w:hyperlink w:anchor="_Toc160120502" w:history="1">
            <w:r w:rsidRPr="00B82B34">
              <w:rPr>
                <w:rStyle w:val="Lienhypertexte"/>
                <w:noProof/>
              </w:rPr>
              <w:t>DNS</w:t>
            </w:r>
            <w:r>
              <w:rPr>
                <w:noProof/>
                <w:webHidden/>
              </w:rPr>
              <w:tab/>
            </w:r>
            <w:r>
              <w:rPr>
                <w:noProof/>
                <w:webHidden/>
              </w:rPr>
              <w:fldChar w:fldCharType="begin"/>
            </w:r>
            <w:r>
              <w:rPr>
                <w:noProof/>
                <w:webHidden/>
              </w:rPr>
              <w:instrText xml:space="preserve"> PAGEREF _Toc160120502 \h </w:instrText>
            </w:r>
            <w:r>
              <w:rPr>
                <w:noProof/>
                <w:webHidden/>
              </w:rPr>
            </w:r>
            <w:r>
              <w:rPr>
                <w:noProof/>
                <w:webHidden/>
              </w:rPr>
              <w:fldChar w:fldCharType="separate"/>
            </w:r>
            <w:r>
              <w:rPr>
                <w:noProof/>
                <w:webHidden/>
              </w:rPr>
              <w:t>4</w:t>
            </w:r>
            <w:r>
              <w:rPr>
                <w:noProof/>
                <w:webHidden/>
              </w:rPr>
              <w:fldChar w:fldCharType="end"/>
            </w:r>
          </w:hyperlink>
        </w:p>
        <w:p w14:paraId="5F8C17D9" w14:textId="1513F732" w:rsidR="005F7AFF" w:rsidRDefault="005F7AFF">
          <w:pPr>
            <w:pStyle w:val="TM2"/>
            <w:tabs>
              <w:tab w:val="right" w:leader="dot" w:pos="9057"/>
            </w:tabs>
            <w:rPr>
              <w:noProof/>
              <w:kern w:val="2"/>
              <w:sz w:val="24"/>
              <w:szCs w:val="24"/>
              <w14:ligatures w14:val="standardContextual"/>
            </w:rPr>
          </w:pPr>
          <w:hyperlink w:anchor="_Toc160120503" w:history="1">
            <w:r w:rsidRPr="00B82B34">
              <w:rPr>
                <w:rStyle w:val="Lienhypertexte"/>
                <w:noProof/>
              </w:rPr>
              <w:t>ICMP</w:t>
            </w:r>
            <w:r>
              <w:rPr>
                <w:noProof/>
                <w:webHidden/>
              </w:rPr>
              <w:tab/>
            </w:r>
            <w:r>
              <w:rPr>
                <w:noProof/>
                <w:webHidden/>
              </w:rPr>
              <w:fldChar w:fldCharType="begin"/>
            </w:r>
            <w:r>
              <w:rPr>
                <w:noProof/>
                <w:webHidden/>
              </w:rPr>
              <w:instrText xml:space="preserve"> PAGEREF _Toc160120503 \h </w:instrText>
            </w:r>
            <w:r>
              <w:rPr>
                <w:noProof/>
                <w:webHidden/>
              </w:rPr>
            </w:r>
            <w:r>
              <w:rPr>
                <w:noProof/>
                <w:webHidden/>
              </w:rPr>
              <w:fldChar w:fldCharType="separate"/>
            </w:r>
            <w:r>
              <w:rPr>
                <w:noProof/>
                <w:webHidden/>
              </w:rPr>
              <w:t>4</w:t>
            </w:r>
            <w:r>
              <w:rPr>
                <w:noProof/>
                <w:webHidden/>
              </w:rPr>
              <w:fldChar w:fldCharType="end"/>
            </w:r>
          </w:hyperlink>
        </w:p>
        <w:p w14:paraId="1C7BCAFB" w14:textId="73ACD08F" w:rsidR="005F7AFF" w:rsidRDefault="005F7AFF">
          <w:pPr>
            <w:pStyle w:val="TM2"/>
            <w:tabs>
              <w:tab w:val="right" w:leader="dot" w:pos="9057"/>
            </w:tabs>
            <w:rPr>
              <w:noProof/>
              <w:kern w:val="2"/>
              <w:sz w:val="24"/>
              <w:szCs w:val="24"/>
              <w14:ligatures w14:val="standardContextual"/>
            </w:rPr>
          </w:pPr>
          <w:hyperlink w:anchor="_Toc160120504" w:history="1">
            <w:r w:rsidRPr="00B82B34">
              <w:rPr>
                <w:rStyle w:val="Lienhypertexte"/>
                <w:noProof/>
              </w:rPr>
              <w:t>HTTP</w:t>
            </w:r>
            <w:r>
              <w:rPr>
                <w:noProof/>
                <w:webHidden/>
              </w:rPr>
              <w:tab/>
            </w:r>
            <w:r>
              <w:rPr>
                <w:noProof/>
                <w:webHidden/>
              </w:rPr>
              <w:fldChar w:fldCharType="begin"/>
            </w:r>
            <w:r>
              <w:rPr>
                <w:noProof/>
                <w:webHidden/>
              </w:rPr>
              <w:instrText xml:space="preserve"> PAGEREF _Toc160120504 \h </w:instrText>
            </w:r>
            <w:r>
              <w:rPr>
                <w:noProof/>
                <w:webHidden/>
              </w:rPr>
            </w:r>
            <w:r>
              <w:rPr>
                <w:noProof/>
                <w:webHidden/>
              </w:rPr>
              <w:fldChar w:fldCharType="separate"/>
            </w:r>
            <w:r>
              <w:rPr>
                <w:noProof/>
                <w:webHidden/>
              </w:rPr>
              <w:t>4</w:t>
            </w:r>
            <w:r>
              <w:rPr>
                <w:noProof/>
                <w:webHidden/>
              </w:rPr>
              <w:fldChar w:fldCharType="end"/>
            </w:r>
          </w:hyperlink>
        </w:p>
        <w:p w14:paraId="5426CF48" w14:textId="09162E58" w:rsidR="005F7AFF" w:rsidRDefault="005F7AFF">
          <w:pPr>
            <w:pStyle w:val="TM2"/>
            <w:tabs>
              <w:tab w:val="right" w:leader="dot" w:pos="9057"/>
            </w:tabs>
            <w:rPr>
              <w:noProof/>
              <w:kern w:val="2"/>
              <w:sz w:val="24"/>
              <w:szCs w:val="24"/>
              <w14:ligatures w14:val="standardContextual"/>
            </w:rPr>
          </w:pPr>
          <w:hyperlink w:anchor="_Toc160120505" w:history="1">
            <w:r w:rsidRPr="00B82B34">
              <w:rPr>
                <w:rStyle w:val="Lienhypertexte"/>
                <w:noProof/>
              </w:rPr>
              <w:t>HTTPS</w:t>
            </w:r>
            <w:r>
              <w:rPr>
                <w:noProof/>
                <w:webHidden/>
              </w:rPr>
              <w:tab/>
            </w:r>
            <w:r>
              <w:rPr>
                <w:noProof/>
                <w:webHidden/>
              </w:rPr>
              <w:fldChar w:fldCharType="begin"/>
            </w:r>
            <w:r>
              <w:rPr>
                <w:noProof/>
                <w:webHidden/>
              </w:rPr>
              <w:instrText xml:space="preserve"> PAGEREF _Toc160120505 \h </w:instrText>
            </w:r>
            <w:r>
              <w:rPr>
                <w:noProof/>
                <w:webHidden/>
              </w:rPr>
            </w:r>
            <w:r>
              <w:rPr>
                <w:noProof/>
                <w:webHidden/>
              </w:rPr>
              <w:fldChar w:fldCharType="separate"/>
            </w:r>
            <w:r>
              <w:rPr>
                <w:noProof/>
                <w:webHidden/>
              </w:rPr>
              <w:t>4</w:t>
            </w:r>
            <w:r>
              <w:rPr>
                <w:noProof/>
                <w:webHidden/>
              </w:rPr>
              <w:fldChar w:fldCharType="end"/>
            </w:r>
          </w:hyperlink>
        </w:p>
        <w:p w14:paraId="6FEADDA9" w14:textId="4A99D8F2" w:rsidR="005F7AFF" w:rsidRDefault="005F7AFF">
          <w:pPr>
            <w:pStyle w:val="TM2"/>
            <w:tabs>
              <w:tab w:val="right" w:leader="dot" w:pos="9057"/>
            </w:tabs>
            <w:rPr>
              <w:noProof/>
              <w:kern w:val="2"/>
              <w:sz w:val="24"/>
              <w:szCs w:val="24"/>
              <w14:ligatures w14:val="standardContextual"/>
            </w:rPr>
          </w:pPr>
          <w:hyperlink w:anchor="_Toc160120506" w:history="1">
            <w:r w:rsidRPr="00B82B34">
              <w:rPr>
                <w:rStyle w:val="Lienhypertexte"/>
                <w:noProof/>
              </w:rPr>
              <w:t>FTP</w:t>
            </w:r>
            <w:r>
              <w:rPr>
                <w:noProof/>
                <w:webHidden/>
              </w:rPr>
              <w:tab/>
            </w:r>
            <w:r>
              <w:rPr>
                <w:noProof/>
                <w:webHidden/>
              </w:rPr>
              <w:fldChar w:fldCharType="begin"/>
            </w:r>
            <w:r>
              <w:rPr>
                <w:noProof/>
                <w:webHidden/>
              </w:rPr>
              <w:instrText xml:space="preserve"> PAGEREF _Toc160120506 \h </w:instrText>
            </w:r>
            <w:r>
              <w:rPr>
                <w:noProof/>
                <w:webHidden/>
              </w:rPr>
            </w:r>
            <w:r>
              <w:rPr>
                <w:noProof/>
                <w:webHidden/>
              </w:rPr>
              <w:fldChar w:fldCharType="separate"/>
            </w:r>
            <w:r>
              <w:rPr>
                <w:noProof/>
                <w:webHidden/>
              </w:rPr>
              <w:t>5</w:t>
            </w:r>
            <w:r>
              <w:rPr>
                <w:noProof/>
                <w:webHidden/>
              </w:rPr>
              <w:fldChar w:fldCharType="end"/>
            </w:r>
          </w:hyperlink>
        </w:p>
        <w:p w14:paraId="20469ACD" w14:textId="70FAC72B" w:rsidR="005F7AFF" w:rsidRDefault="005F7AFF">
          <w:pPr>
            <w:pStyle w:val="TM2"/>
            <w:tabs>
              <w:tab w:val="right" w:leader="dot" w:pos="9057"/>
            </w:tabs>
            <w:rPr>
              <w:noProof/>
              <w:kern w:val="2"/>
              <w:sz w:val="24"/>
              <w:szCs w:val="24"/>
              <w14:ligatures w14:val="standardContextual"/>
            </w:rPr>
          </w:pPr>
          <w:hyperlink w:anchor="_Toc160120507" w:history="1">
            <w:r w:rsidRPr="00B82B34">
              <w:rPr>
                <w:rStyle w:val="Lienhypertexte"/>
                <w:noProof/>
              </w:rPr>
              <w:t>FTPS</w:t>
            </w:r>
            <w:r>
              <w:rPr>
                <w:noProof/>
                <w:webHidden/>
              </w:rPr>
              <w:tab/>
            </w:r>
            <w:r>
              <w:rPr>
                <w:noProof/>
                <w:webHidden/>
              </w:rPr>
              <w:fldChar w:fldCharType="begin"/>
            </w:r>
            <w:r>
              <w:rPr>
                <w:noProof/>
                <w:webHidden/>
              </w:rPr>
              <w:instrText xml:space="preserve"> PAGEREF _Toc160120507 \h </w:instrText>
            </w:r>
            <w:r>
              <w:rPr>
                <w:noProof/>
                <w:webHidden/>
              </w:rPr>
            </w:r>
            <w:r>
              <w:rPr>
                <w:noProof/>
                <w:webHidden/>
              </w:rPr>
              <w:fldChar w:fldCharType="separate"/>
            </w:r>
            <w:r>
              <w:rPr>
                <w:noProof/>
                <w:webHidden/>
              </w:rPr>
              <w:t>5</w:t>
            </w:r>
            <w:r>
              <w:rPr>
                <w:noProof/>
                <w:webHidden/>
              </w:rPr>
              <w:fldChar w:fldCharType="end"/>
            </w:r>
          </w:hyperlink>
        </w:p>
        <w:p w14:paraId="4FAD6E6F" w14:textId="2877EC2F" w:rsidR="005F7AFF" w:rsidRDefault="005F7AFF">
          <w:pPr>
            <w:pStyle w:val="TM1"/>
            <w:tabs>
              <w:tab w:val="right" w:leader="dot" w:pos="9057"/>
            </w:tabs>
            <w:rPr>
              <w:noProof/>
              <w:kern w:val="2"/>
              <w:sz w:val="24"/>
              <w:szCs w:val="24"/>
              <w14:ligatures w14:val="standardContextual"/>
            </w:rPr>
          </w:pPr>
          <w:hyperlink w:anchor="_Toc160120508" w:history="1">
            <w:r w:rsidRPr="00B82B34">
              <w:rPr>
                <w:rStyle w:val="Lienhypertexte"/>
                <w:noProof/>
              </w:rPr>
              <w:t>Création du script</w:t>
            </w:r>
            <w:r>
              <w:rPr>
                <w:noProof/>
                <w:webHidden/>
              </w:rPr>
              <w:tab/>
            </w:r>
            <w:r>
              <w:rPr>
                <w:noProof/>
                <w:webHidden/>
              </w:rPr>
              <w:fldChar w:fldCharType="begin"/>
            </w:r>
            <w:r>
              <w:rPr>
                <w:noProof/>
                <w:webHidden/>
              </w:rPr>
              <w:instrText xml:space="preserve"> PAGEREF _Toc160120508 \h </w:instrText>
            </w:r>
            <w:r>
              <w:rPr>
                <w:noProof/>
                <w:webHidden/>
              </w:rPr>
            </w:r>
            <w:r>
              <w:rPr>
                <w:noProof/>
                <w:webHidden/>
              </w:rPr>
              <w:fldChar w:fldCharType="separate"/>
            </w:r>
            <w:r>
              <w:rPr>
                <w:noProof/>
                <w:webHidden/>
              </w:rPr>
              <w:t>6</w:t>
            </w:r>
            <w:r>
              <w:rPr>
                <w:noProof/>
                <w:webHidden/>
              </w:rPr>
              <w:fldChar w:fldCharType="end"/>
            </w:r>
          </w:hyperlink>
        </w:p>
        <w:p w14:paraId="3AA02EF9" w14:textId="4B72687F" w:rsidR="00DA2D1E" w:rsidRDefault="00000000">
          <w:r>
            <w:rPr>
              <w:b/>
              <w:bCs/>
              <w:noProof/>
            </w:rPr>
            <w:fldChar w:fldCharType="end"/>
          </w:r>
        </w:p>
      </w:sdtContent>
    </w:sdt>
    <w:p w14:paraId="12975494" w14:textId="77777777" w:rsidR="00DA2D1E" w:rsidRDefault="00DA2D1E" w:rsidP="00DA2D1E"/>
    <w:p w14:paraId="2044E603" w14:textId="37793197" w:rsidR="0054751E" w:rsidRDefault="0054751E" w:rsidP="00854C52"/>
    <w:p w14:paraId="0FC43B1A" w14:textId="1273F5B0" w:rsidR="005A099F" w:rsidRDefault="00792ADF" w:rsidP="00792ADF">
      <w:pPr>
        <w:pStyle w:val="Titre1"/>
      </w:pPr>
      <w:bookmarkStart w:id="0" w:name="_Toc160120499"/>
      <w:proofErr w:type="spellStart"/>
      <w:r>
        <w:lastRenderedPageBreak/>
        <w:t>Pare-feux</w:t>
      </w:r>
      <w:bookmarkEnd w:id="0"/>
      <w:proofErr w:type="spellEnd"/>
    </w:p>
    <w:p w14:paraId="7380BA29" w14:textId="77777777" w:rsidR="00792ADF" w:rsidRDefault="00792ADF" w:rsidP="00792ADF"/>
    <w:p w14:paraId="26BEAFC5" w14:textId="68DE67A7" w:rsidR="00792ADF" w:rsidRDefault="00792ADF" w:rsidP="00792ADF">
      <w:r>
        <w:tab/>
      </w:r>
      <w:r>
        <w:t>Un pare-feu est un dispositif ou un logiciel conçu pour protéger un réseau informatique en contrôlant et en filtrant le trafic qui entre ou sort du réseau. Son objectif principal est de prévenir les accès non autorisés, de bloquer les logiciels malveillants et de surveiller les communications pour assurer la sécurité des systèmes informatiques.</w:t>
      </w:r>
      <w:r>
        <w:t xml:space="preserve"> </w:t>
      </w:r>
      <w:r>
        <w:t>Il existe deux types principaux de pare-feu :</w:t>
      </w:r>
    </w:p>
    <w:p w14:paraId="7C69D2A2" w14:textId="77777777" w:rsidR="00792ADF" w:rsidRDefault="00792ADF" w:rsidP="00792ADF"/>
    <w:p w14:paraId="02C2884B" w14:textId="13EEED91" w:rsidR="00792ADF" w:rsidRDefault="00792ADF" w:rsidP="00792ADF">
      <w:pPr>
        <w:pStyle w:val="Paragraphedeliste"/>
        <w:numPr>
          <w:ilvl w:val="0"/>
          <w:numId w:val="13"/>
        </w:numPr>
      </w:pPr>
      <w:r>
        <w:t>Le p</w:t>
      </w:r>
      <w:r>
        <w:t>are-feu matériel : Il s'agit d'un dispositif physique placé entre le réseau interne et externe, généralement au niveau de la connexion à Internet. Il filtre le trafic en fonction de règles prédéfinies, bloquant ou autorisant le passage du trafic en fonction de certains critères.</w:t>
      </w:r>
    </w:p>
    <w:p w14:paraId="7BF34709" w14:textId="77777777" w:rsidR="00792ADF" w:rsidRDefault="00792ADF" w:rsidP="00792ADF"/>
    <w:p w14:paraId="3EF92167" w14:textId="687DFAED" w:rsidR="00792ADF" w:rsidRDefault="00792ADF" w:rsidP="00792ADF">
      <w:pPr>
        <w:pStyle w:val="Paragraphedeliste"/>
        <w:numPr>
          <w:ilvl w:val="0"/>
          <w:numId w:val="13"/>
        </w:numPr>
      </w:pPr>
      <w:r>
        <w:t>Le p</w:t>
      </w:r>
      <w:r>
        <w:t>are-feu logiciel : Il s'agit d'un programme installé sur un ordinateur ou un serveur, qui exerce un contrôle sur les connexions réseau entrantes et sortantes. Les pare-feu logiciels sont souvent utilisés pour protéger des ordinateurs individuels ou des serveurs.</w:t>
      </w:r>
    </w:p>
    <w:p w14:paraId="76834402" w14:textId="77777777" w:rsidR="00792ADF" w:rsidRDefault="00792ADF" w:rsidP="00792ADF"/>
    <w:p w14:paraId="24D4E788" w14:textId="00A56925" w:rsidR="00792ADF" w:rsidRDefault="00792ADF" w:rsidP="00792ADF">
      <w:r>
        <w:tab/>
      </w:r>
      <w:r>
        <w:t>Les règles de filtrage d'un pare-feu sont configurables et peuvent être basées sur divers critères tels que les adresses IP, les ports, les protocoles, etc. En plus de la prévention des accès non autorisés, les pare-feu peuvent également fournir des fonctionnalités telles que la détection d'intrusions, la journalisation des événements et la gestion des politiques de sécurité. Ils sont un élément essentiel de la sécurité informatique pour protéger les réseaux contre les menaces potentielles.</w:t>
      </w:r>
    </w:p>
    <w:p w14:paraId="1EBF10A8" w14:textId="77777777" w:rsidR="00792ADF" w:rsidRDefault="00792ADF" w:rsidP="00792ADF"/>
    <w:p w14:paraId="3CDBDB88" w14:textId="7D28E007" w:rsidR="00792ADF" w:rsidRDefault="00792ADF" w:rsidP="00792ADF">
      <w:pPr>
        <w:pStyle w:val="Titre1"/>
      </w:pPr>
      <w:bookmarkStart w:id="1" w:name="_Toc160120500"/>
      <w:r>
        <w:lastRenderedPageBreak/>
        <w:t>Mise en place du pare-feu</w:t>
      </w:r>
      <w:bookmarkEnd w:id="1"/>
    </w:p>
    <w:p w14:paraId="18A32034" w14:textId="77777777" w:rsidR="00792ADF" w:rsidRDefault="00792ADF" w:rsidP="00792ADF"/>
    <w:p w14:paraId="256A5180" w14:textId="6298508D" w:rsidR="00792ADF" w:rsidRDefault="00792ADF" w:rsidP="00792ADF">
      <w:r>
        <w:tab/>
        <w:t xml:space="preserve">Dans un premier temps, nous devons </w:t>
      </w:r>
      <w:proofErr w:type="gramStart"/>
      <w:r>
        <w:t>faire</w:t>
      </w:r>
      <w:proofErr w:type="gramEnd"/>
      <w:r>
        <w:t xml:space="preserve"> une liste des différents protocoles dont le réseau a besoin ainsi que les différentes machines qui seront concernées :</w:t>
      </w:r>
    </w:p>
    <w:p w14:paraId="115E1350" w14:textId="77777777" w:rsidR="00792ADF" w:rsidRDefault="00792ADF" w:rsidP="00792ADF"/>
    <w:p w14:paraId="5FCA2A10" w14:textId="260D9057" w:rsidR="00792ADF" w:rsidRDefault="00792ADF" w:rsidP="00792ADF">
      <w:pPr>
        <w:pStyle w:val="Titre2"/>
      </w:pPr>
      <w:bookmarkStart w:id="2" w:name="_Toc160120501"/>
      <w:r>
        <w:t>SSH</w:t>
      </w:r>
      <w:bookmarkEnd w:id="2"/>
    </w:p>
    <w:p w14:paraId="683BA0DA" w14:textId="77777777" w:rsidR="001267E8" w:rsidRDefault="001267E8" w:rsidP="001267E8"/>
    <w:p w14:paraId="79938CF0" w14:textId="6AB093ED" w:rsidR="001267E8" w:rsidRDefault="001267E8" w:rsidP="001267E8">
      <w:pPr>
        <w:pStyle w:val="Paragraphedeliste"/>
        <w:numPr>
          <w:ilvl w:val="0"/>
          <w:numId w:val="13"/>
        </w:numPr>
      </w:pPr>
      <w:r>
        <w:t>Port utilisé : 22</w:t>
      </w:r>
    </w:p>
    <w:p w14:paraId="7B21F5AC" w14:textId="24507D25" w:rsidR="001267E8" w:rsidRDefault="001267E8" w:rsidP="001267E8">
      <w:pPr>
        <w:pStyle w:val="Paragraphedeliste"/>
        <w:numPr>
          <w:ilvl w:val="0"/>
          <w:numId w:val="13"/>
        </w:numPr>
      </w:pPr>
      <w:r>
        <w:t xml:space="preserve">Machines et réseaux concernés : toutes les machines du réseau de </w:t>
      </w:r>
      <w:proofErr w:type="spellStart"/>
      <w:r>
        <w:t>Beaupeyrat</w:t>
      </w:r>
      <w:proofErr w:type="spellEnd"/>
      <w:r>
        <w:t xml:space="preserve"> doivent pouvoir communiquer avec toutes les machines de mon réseau</w:t>
      </w:r>
    </w:p>
    <w:p w14:paraId="634DE28B" w14:textId="77777777" w:rsidR="001267E8" w:rsidRDefault="001267E8" w:rsidP="001267E8">
      <w:pPr>
        <w:pStyle w:val="Paragraphedeliste"/>
      </w:pPr>
    </w:p>
    <w:p w14:paraId="55B84251" w14:textId="4A854C56" w:rsidR="001267E8" w:rsidRPr="001267E8" w:rsidRDefault="001267E8" w:rsidP="001267E8">
      <w:pPr>
        <w:pStyle w:val="Titre2"/>
      </w:pPr>
      <w:bookmarkStart w:id="3" w:name="_Toc160120502"/>
      <w:r>
        <w:t>DNS</w:t>
      </w:r>
      <w:bookmarkEnd w:id="3"/>
    </w:p>
    <w:p w14:paraId="16C307FA" w14:textId="77777777" w:rsidR="00792ADF" w:rsidRDefault="00792ADF" w:rsidP="00792ADF"/>
    <w:p w14:paraId="0EDC3DE1" w14:textId="79233572" w:rsidR="001267E8" w:rsidRDefault="001267E8" w:rsidP="001267E8">
      <w:pPr>
        <w:pStyle w:val="Paragraphedeliste"/>
        <w:numPr>
          <w:ilvl w:val="0"/>
          <w:numId w:val="13"/>
        </w:numPr>
      </w:pPr>
      <w:r>
        <w:t>Port utilisé : 53</w:t>
      </w:r>
    </w:p>
    <w:p w14:paraId="0EA5C33A" w14:textId="02003E9C" w:rsidR="001267E8" w:rsidRDefault="001267E8" w:rsidP="001267E8">
      <w:pPr>
        <w:pStyle w:val="Paragraphedeliste"/>
        <w:numPr>
          <w:ilvl w:val="0"/>
          <w:numId w:val="13"/>
        </w:numPr>
      </w:pPr>
      <w:r>
        <w:t xml:space="preserve">Machine et réseaux concernés : toutes les machines du réseau de </w:t>
      </w:r>
      <w:proofErr w:type="spellStart"/>
      <w:r>
        <w:t>Beaupeyrat</w:t>
      </w:r>
      <w:proofErr w:type="spellEnd"/>
      <w:r>
        <w:t xml:space="preserve"> vers nos DNS, toutes les machines de notre réseau vers nos DNS, nos DNS vers les DNS de Google</w:t>
      </w:r>
    </w:p>
    <w:p w14:paraId="55950489" w14:textId="77777777" w:rsidR="001267E8" w:rsidRDefault="001267E8" w:rsidP="001267E8"/>
    <w:p w14:paraId="735494CA" w14:textId="55D334A8" w:rsidR="001267E8" w:rsidRDefault="001267E8" w:rsidP="001267E8">
      <w:pPr>
        <w:pStyle w:val="Titre2"/>
      </w:pPr>
      <w:bookmarkStart w:id="4" w:name="_Toc160120503"/>
      <w:r>
        <w:t>ICMP</w:t>
      </w:r>
      <w:bookmarkEnd w:id="4"/>
      <w:r>
        <w:t xml:space="preserve"> </w:t>
      </w:r>
    </w:p>
    <w:p w14:paraId="02B86A0A" w14:textId="77777777" w:rsidR="001267E8" w:rsidRPr="001267E8" w:rsidRDefault="001267E8" w:rsidP="001267E8"/>
    <w:p w14:paraId="3B3F45FC" w14:textId="5097E45E" w:rsidR="001267E8" w:rsidRDefault="001267E8" w:rsidP="001267E8">
      <w:pPr>
        <w:pStyle w:val="Paragraphedeliste"/>
        <w:numPr>
          <w:ilvl w:val="0"/>
          <w:numId w:val="13"/>
        </w:numPr>
      </w:pPr>
      <w:r>
        <w:t>Port utilisé : aucun port</w:t>
      </w:r>
    </w:p>
    <w:p w14:paraId="7A2B3128" w14:textId="7AEA3909" w:rsidR="001267E8" w:rsidRPr="001267E8" w:rsidRDefault="001267E8" w:rsidP="001267E8">
      <w:pPr>
        <w:pStyle w:val="Paragraphedeliste"/>
        <w:numPr>
          <w:ilvl w:val="0"/>
          <w:numId w:val="13"/>
        </w:numPr>
      </w:pPr>
      <w:r>
        <w:t xml:space="preserve">Machines et réseaux concernés : toutes les machines de notre réseau vers l’extérieur, toutes les machines du réseau de </w:t>
      </w:r>
      <w:proofErr w:type="spellStart"/>
      <w:r>
        <w:t>Beaupeyrat</w:t>
      </w:r>
      <w:proofErr w:type="spellEnd"/>
      <w:r>
        <w:t xml:space="preserve"> vers notre réseau</w:t>
      </w:r>
    </w:p>
    <w:p w14:paraId="5315C4CE" w14:textId="77777777" w:rsidR="00792ADF" w:rsidRDefault="00792ADF" w:rsidP="00792ADF"/>
    <w:p w14:paraId="052BFB84" w14:textId="16BDCDFB" w:rsidR="00792ADF" w:rsidRDefault="00F6278B" w:rsidP="00F6278B">
      <w:pPr>
        <w:pStyle w:val="Titre2"/>
      </w:pPr>
      <w:bookmarkStart w:id="5" w:name="_Toc160120504"/>
      <w:r>
        <w:t>HTTP</w:t>
      </w:r>
      <w:bookmarkEnd w:id="5"/>
      <w:r>
        <w:t xml:space="preserve"> </w:t>
      </w:r>
    </w:p>
    <w:p w14:paraId="61F71236" w14:textId="77777777" w:rsidR="00F6278B" w:rsidRDefault="00F6278B" w:rsidP="00F6278B"/>
    <w:p w14:paraId="531F7720" w14:textId="1CE310A3" w:rsidR="00F6278B" w:rsidRDefault="00F6278B" w:rsidP="00F6278B">
      <w:pPr>
        <w:pStyle w:val="Paragraphedeliste"/>
        <w:numPr>
          <w:ilvl w:val="0"/>
          <w:numId w:val="13"/>
        </w:numPr>
      </w:pPr>
      <w:r>
        <w:t>Port utilisé : 80</w:t>
      </w:r>
    </w:p>
    <w:p w14:paraId="3AE04EF5" w14:textId="4B799AD8" w:rsidR="00F6278B" w:rsidRDefault="00F6278B" w:rsidP="00F6278B">
      <w:pPr>
        <w:pStyle w:val="Paragraphedeliste"/>
        <w:numPr>
          <w:ilvl w:val="0"/>
          <w:numId w:val="13"/>
        </w:numPr>
      </w:pPr>
      <w:r>
        <w:t xml:space="preserve">Machines et réseaux concernés : </w:t>
      </w:r>
      <w:r w:rsidR="009555C3">
        <w:t xml:space="preserve">toutes les machines du réseau de </w:t>
      </w:r>
      <w:proofErr w:type="spellStart"/>
      <w:r w:rsidR="009555C3">
        <w:t>Beaupeyrat</w:t>
      </w:r>
      <w:proofErr w:type="spellEnd"/>
      <w:r w:rsidR="009555C3">
        <w:t xml:space="preserve"> vers notre serveur web, toutes les machines de notre réseau vers l’extérieur (pour pouvoir utiliser la commande </w:t>
      </w:r>
      <w:proofErr w:type="spellStart"/>
      <w:r w:rsidR="009555C3">
        <w:t>apt</w:t>
      </w:r>
      <w:proofErr w:type="spellEnd"/>
      <w:r w:rsidR="009555C3">
        <w:t xml:space="preserve"> </w:t>
      </w:r>
      <w:proofErr w:type="spellStart"/>
      <w:r w:rsidR="009555C3">
        <w:t>install</w:t>
      </w:r>
      <w:proofErr w:type="spellEnd"/>
      <w:r w:rsidR="009555C3">
        <w:t>)</w:t>
      </w:r>
    </w:p>
    <w:p w14:paraId="7FE2686C" w14:textId="77777777" w:rsidR="00CE2BBF" w:rsidRDefault="00CE2BBF" w:rsidP="00CE2BBF"/>
    <w:p w14:paraId="456F4AFA" w14:textId="0FEF6C1C" w:rsidR="00CE2BBF" w:rsidRDefault="00CE2BBF" w:rsidP="00CE2BBF">
      <w:pPr>
        <w:pStyle w:val="Titre2"/>
      </w:pPr>
      <w:bookmarkStart w:id="6" w:name="_Toc160120505"/>
      <w:r>
        <w:t>HTTPS</w:t>
      </w:r>
      <w:bookmarkEnd w:id="6"/>
      <w:r>
        <w:t xml:space="preserve"> </w:t>
      </w:r>
    </w:p>
    <w:p w14:paraId="4EA51074" w14:textId="77777777" w:rsidR="00CE2BBF" w:rsidRDefault="00CE2BBF" w:rsidP="00CE2BBF"/>
    <w:p w14:paraId="02084371" w14:textId="2CE4E762" w:rsidR="00CE2BBF" w:rsidRDefault="00CE2BBF" w:rsidP="00CE2BBF">
      <w:pPr>
        <w:pStyle w:val="Paragraphedeliste"/>
        <w:numPr>
          <w:ilvl w:val="0"/>
          <w:numId w:val="13"/>
        </w:numPr>
      </w:pPr>
      <w:r>
        <w:t>Port utilisé : 443</w:t>
      </w:r>
    </w:p>
    <w:p w14:paraId="1E9408F0" w14:textId="690B964D" w:rsidR="00CE2BBF" w:rsidRDefault="00CE2BBF" w:rsidP="00CE2BBF">
      <w:pPr>
        <w:pStyle w:val="Paragraphedeliste"/>
        <w:numPr>
          <w:ilvl w:val="0"/>
          <w:numId w:val="13"/>
        </w:numPr>
      </w:pPr>
      <w:r>
        <w:t xml:space="preserve">Machines et réseaux concernés : toutes les machines du réseau de </w:t>
      </w:r>
      <w:proofErr w:type="spellStart"/>
      <w:r>
        <w:t>Beaupeyrat</w:t>
      </w:r>
      <w:proofErr w:type="spellEnd"/>
      <w:r>
        <w:t xml:space="preserve"> vers notre serveur web, toutes les machines de notre réseau vers l’extérieur</w:t>
      </w:r>
    </w:p>
    <w:p w14:paraId="046570AB" w14:textId="77777777" w:rsidR="00CE2BBF" w:rsidRDefault="00CE2BBF" w:rsidP="00CE2BBF"/>
    <w:p w14:paraId="5CE6496A" w14:textId="77777777" w:rsidR="00CE2BBF" w:rsidRDefault="00CE2BBF" w:rsidP="00CE2BBF"/>
    <w:p w14:paraId="26B56F92" w14:textId="6DBC3D97" w:rsidR="00CE2BBF" w:rsidRDefault="00CE2BBF" w:rsidP="00CE2BBF">
      <w:pPr>
        <w:pStyle w:val="Titre2"/>
      </w:pPr>
      <w:bookmarkStart w:id="7" w:name="_Toc160120506"/>
      <w:r>
        <w:lastRenderedPageBreak/>
        <w:t>FTP</w:t>
      </w:r>
      <w:bookmarkEnd w:id="7"/>
    </w:p>
    <w:p w14:paraId="612F47A5" w14:textId="77777777" w:rsidR="00CE2BBF" w:rsidRDefault="00CE2BBF" w:rsidP="00CE2BBF"/>
    <w:p w14:paraId="3F1AD78E" w14:textId="21A32BEA" w:rsidR="00CE2BBF" w:rsidRDefault="00CE2BBF" w:rsidP="00CE2BBF">
      <w:pPr>
        <w:pStyle w:val="Paragraphedeliste"/>
        <w:numPr>
          <w:ilvl w:val="0"/>
          <w:numId w:val="13"/>
        </w:numPr>
      </w:pPr>
      <w:r>
        <w:t>Ports utilisés : 20,21, &gt;1024</w:t>
      </w:r>
    </w:p>
    <w:p w14:paraId="0916CA95" w14:textId="53F14EDC" w:rsidR="00CE2BBF" w:rsidRPr="00CE2BBF" w:rsidRDefault="00CE2BBF" w:rsidP="00CE2BBF">
      <w:pPr>
        <w:pStyle w:val="Paragraphedeliste"/>
        <w:numPr>
          <w:ilvl w:val="0"/>
          <w:numId w:val="13"/>
        </w:numPr>
      </w:pPr>
      <w:r>
        <w:t xml:space="preserve">Machines et réseaux concernés : le serveur FTP vers toutes les machines du réseau de </w:t>
      </w:r>
      <w:proofErr w:type="spellStart"/>
      <w:r>
        <w:t>Beaupeyrat</w:t>
      </w:r>
      <w:proofErr w:type="spellEnd"/>
      <w:r>
        <w:t xml:space="preserve">, toutes les </w:t>
      </w:r>
      <w:proofErr w:type="spellStart"/>
      <w:r>
        <w:t>machiens</w:t>
      </w:r>
      <w:proofErr w:type="spellEnd"/>
      <w:r>
        <w:t xml:space="preserve"> du réseau de </w:t>
      </w:r>
      <w:proofErr w:type="spellStart"/>
      <w:r>
        <w:t>Beaupeyrat</w:t>
      </w:r>
      <w:proofErr w:type="spellEnd"/>
      <w:r>
        <w:t xml:space="preserve"> vers le serveur FTP</w:t>
      </w:r>
    </w:p>
    <w:p w14:paraId="035CA0EB" w14:textId="77777777" w:rsidR="00792ADF" w:rsidRDefault="00792ADF" w:rsidP="00792ADF"/>
    <w:p w14:paraId="482EE885" w14:textId="158DB7C9" w:rsidR="00792ADF" w:rsidRDefault="00CE2BBF" w:rsidP="00CE2BBF">
      <w:pPr>
        <w:pStyle w:val="Titre2"/>
      </w:pPr>
      <w:bookmarkStart w:id="8" w:name="_Toc160120507"/>
      <w:r>
        <w:t>FTPS</w:t>
      </w:r>
      <w:bookmarkEnd w:id="8"/>
    </w:p>
    <w:p w14:paraId="4DD76823" w14:textId="77777777" w:rsidR="00CE2BBF" w:rsidRDefault="00CE2BBF" w:rsidP="00CE2BBF"/>
    <w:p w14:paraId="5BC2E054" w14:textId="51661B77" w:rsidR="00CE2BBF" w:rsidRDefault="00CE2BBF" w:rsidP="00CE2BBF">
      <w:pPr>
        <w:pStyle w:val="Paragraphedeliste"/>
        <w:numPr>
          <w:ilvl w:val="0"/>
          <w:numId w:val="13"/>
        </w:numPr>
      </w:pPr>
      <w:r>
        <w:t xml:space="preserve">Ports utilisés : </w:t>
      </w:r>
      <w:r>
        <w:t>989, 990</w:t>
      </w:r>
      <w:r>
        <w:t>, &gt;1024</w:t>
      </w:r>
    </w:p>
    <w:p w14:paraId="5E24D9A5" w14:textId="77777777" w:rsidR="00CE2BBF" w:rsidRPr="00CE2BBF" w:rsidRDefault="00CE2BBF" w:rsidP="00CE2BBF">
      <w:pPr>
        <w:pStyle w:val="Paragraphedeliste"/>
        <w:numPr>
          <w:ilvl w:val="0"/>
          <w:numId w:val="13"/>
        </w:numPr>
      </w:pPr>
      <w:r>
        <w:t xml:space="preserve">Machines et réseaux concernés : le serveur FTP vers toutes les machines du réseau de </w:t>
      </w:r>
      <w:proofErr w:type="spellStart"/>
      <w:r>
        <w:t>Beaupeyrat</w:t>
      </w:r>
      <w:proofErr w:type="spellEnd"/>
      <w:r>
        <w:t xml:space="preserve">, toutes les </w:t>
      </w:r>
      <w:proofErr w:type="spellStart"/>
      <w:r>
        <w:t>machiens</w:t>
      </w:r>
      <w:proofErr w:type="spellEnd"/>
      <w:r>
        <w:t xml:space="preserve"> du réseau de </w:t>
      </w:r>
      <w:proofErr w:type="spellStart"/>
      <w:r>
        <w:t>Beaupeyrat</w:t>
      </w:r>
      <w:proofErr w:type="spellEnd"/>
      <w:r>
        <w:t xml:space="preserve"> vers le serveur FTP</w:t>
      </w:r>
    </w:p>
    <w:p w14:paraId="3CDB8DB0" w14:textId="77777777" w:rsidR="00CE2BBF" w:rsidRDefault="00CE2BBF" w:rsidP="00CE2BBF"/>
    <w:p w14:paraId="73B0C58D" w14:textId="7CA3915E" w:rsidR="00CE2BBF" w:rsidRDefault="00CE2BBF" w:rsidP="00CE2BBF">
      <w:pPr>
        <w:pStyle w:val="Titre1"/>
      </w:pPr>
      <w:bookmarkStart w:id="9" w:name="_Toc160120508"/>
      <w:r>
        <w:lastRenderedPageBreak/>
        <w:t>Création du script</w:t>
      </w:r>
      <w:bookmarkEnd w:id="9"/>
    </w:p>
    <w:p w14:paraId="43A7085C" w14:textId="77777777" w:rsidR="00CE2BBF" w:rsidRDefault="00CE2BBF" w:rsidP="00CE2BBF"/>
    <w:p w14:paraId="50032F80" w14:textId="52FE2A08" w:rsidR="00CE2BBF" w:rsidRDefault="00CE2BBF" w:rsidP="00CE2BBF">
      <w:r>
        <w:t>Dans un premier temps, nous téléchargeons le paquet nécessaire sur notre routeur :</w:t>
      </w:r>
    </w:p>
    <w:p w14:paraId="2A0CE204" w14:textId="2069B228" w:rsidR="00CE2BBF" w:rsidRDefault="00CE2BBF" w:rsidP="00CE2BBF">
      <w:r>
        <w:rPr>
          <w:noProof/>
        </w:rPr>
        <w:pict w14:anchorId="0630EFDE">
          <v:rect id="_x0000_s2121" style="position:absolute;left:0;text-align:left;margin-left:-16.55pt;margin-top:11.95pt;width:486.6pt;height:45.35pt;z-index:-251658240" fillcolor="#1c1a10 [334]" stroked="f"/>
        </w:pict>
      </w:r>
    </w:p>
    <w:p w14:paraId="11DF151D" w14:textId="07470DE5" w:rsidR="00CE2BBF" w:rsidRPr="00CE2BBF" w:rsidRDefault="00CE2BBF" w:rsidP="00CE2BBF">
      <w:pPr>
        <w:spacing w:after="0"/>
        <w:rPr>
          <w:color w:val="FFFFFF" w:themeColor="background1"/>
        </w:rPr>
      </w:pPr>
      <w:proofErr w:type="spellStart"/>
      <w:r w:rsidRPr="00CE2BBF">
        <w:rPr>
          <w:color w:val="FFFFFF" w:themeColor="background1"/>
        </w:rPr>
        <w:t>apt</w:t>
      </w:r>
      <w:proofErr w:type="spellEnd"/>
      <w:r w:rsidRPr="00CE2BBF">
        <w:rPr>
          <w:color w:val="FFFFFF" w:themeColor="background1"/>
        </w:rPr>
        <w:t xml:space="preserve"> update &amp;&amp; </w:t>
      </w:r>
      <w:proofErr w:type="spellStart"/>
      <w:r w:rsidRPr="00CE2BBF">
        <w:rPr>
          <w:color w:val="FFFFFF" w:themeColor="background1"/>
        </w:rPr>
        <w:t>apt</w:t>
      </w:r>
      <w:proofErr w:type="spellEnd"/>
      <w:r w:rsidRPr="00CE2BBF">
        <w:rPr>
          <w:color w:val="FFFFFF" w:themeColor="background1"/>
        </w:rPr>
        <w:t xml:space="preserve"> upgrade</w:t>
      </w:r>
    </w:p>
    <w:p w14:paraId="54EA32A5" w14:textId="35BF7254" w:rsidR="00CE2BBF" w:rsidRPr="00CE2BBF" w:rsidRDefault="00CE2BBF" w:rsidP="00CE2BBF">
      <w:pPr>
        <w:rPr>
          <w:color w:val="FFFFFF" w:themeColor="background1"/>
        </w:rPr>
      </w:pPr>
      <w:proofErr w:type="spellStart"/>
      <w:r w:rsidRPr="00CE2BBF">
        <w:rPr>
          <w:color w:val="FFFFFF" w:themeColor="background1"/>
        </w:rPr>
        <w:t>apt</w:t>
      </w:r>
      <w:proofErr w:type="spellEnd"/>
      <w:r w:rsidRPr="00CE2BBF">
        <w:rPr>
          <w:color w:val="FFFFFF" w:themeColor="background1"/>
        </w:rPr>
        <w:t xml:space="preserve"> </w:t>
      </w:r>
      <w:proofErr w:type="spellStart"/>
      <w:r w:rsidRPr="00CE2BBF">
        <w:rPr>
          <w:color w:val="FFFFFF" w:themeColor="background1"/>
        </w:rPr>
        <w:t>install</w:t>
      </w:r>
      <w:proofErr w:type="spellEnd"/>
      <w:r w:rsidRPr="00CE2BBF">
        <w:rPr>
          <w:color w:val="FFFFFF" w:themeColor="background1"/>
        </w:rPr>
        <w:t xml:space="preserve"> </w:t>
      </w:r>
      <w:proofErr w:type="spellStart"/>
      <w:r w:rsidRPr="00CE2BBF">
        <w:rPr>
          <w:color w:val="FFFFFF" w:themeColor="background1"/>
        </w:rPr>
        <w:t>iptables</w:t>
      </w:r>
      <w:proofErr w:type="spellEnd"/>
    </w:p>
    <w:p w14:paraId="4E4DF673" w14:textId="77777777" w:rsidR="00CE2BBF" w:rsidRDefault="00CE2BBF" w:rsidP="00CE2BBF"/>
    <w:p w14:paraId="039EFC90" w14:textId="5CFCC27A" w:rsidR="00CE2BBF" w:rsidRDefault="00CE2BBF" w:rsidP="00CE2BBF">
      <w:r>
        <w:t>Nous créons ensuite un nouveau script :</w:t>
      </w:r>
    </w:p>
    <w:p w14:paraId="7A6625A3" w14:textId="142585C2" w:rsidR="00CE2BBF" w:rsidRDefault="00CE2BBF" w:rsidP="00CE2BBF">
      <w:r>
        <w:rPr>
          <w:noProof/>
        </w:rPr>
        <w:pict w14:anchorId="0630EFDE">
          <v:rect id="_x0000_s2122" style="position:absolute;left:0;text-align:left;margin-left:-16.55pt;margin-top:10.35pt;width:486.6pt;height:34.2pt;z-index:-251657216" fillcolor="#1c1a10 [334]" stroked="f"/>
        </w:pict>
      </w:r>
    </w:p>
    <w:p w14:paraId="21B2BFDD" w14:textId="0752F249" w:rsidR="00CE2BBF" w:rsidRPr="00CE2BBF" w:rsidRDefault="00CE2BBF" w:rsidP="00CE2BBF">
      <w:pPr>
        <w:rPr>
          <w:color w:val="FFFFFF" w:themeColor="background1"/>
        </w:rPr>
      </w:pPr>
      <w:r w:rsidRPr="00CE2BBF">
        <w:rPr>
          <w:color w:val="FFFFFF" w:themeColor="background1"/>
        </w:rPr>
        <w:t>nano /home/iptables.sh</w:t>
      </w:r>
    </w:p>
    <w:p w14:paraId="2A5CF895" w14:textId="77777777" w:rsidR="00CE2BBF" w:rsidRDefault="00CE2BBF" w:rsidP="00CE2BBF"/>
    <w:p w14:paraId="1890E863" w14:textId="5794F6B3" w:rsidR="00CE2BBF" w:rsidRDefault="00CE2BBF" w:rsidP="00CE2BBF">
      <w:r w:rsidRPr="00CE2BBF">
        <w:t>Nous attribuons les droits d</w:t>
      </w:r>
      <w:r>
        <w:t>’exécution du script :</w:t>
      </w:r>
    </w:p>
    <w:p w14:paraId="2810E604" w14:textId="2F003F67" w:rsidR="00CE2BBF" w:rsidRPr="00CE2BBF" w:rsidRDefault="00CE2BBF" w:rsidP="00CE2BBF">
      <w:r w:rsidRPr="00CE2BBF">
        <w:rPr>
          <w:noProof/>
          <w:color w:val="FFFFFF" w:themeColor="background1"/>
        </w:rPr>
        <w:pict w14:anchorId="0630EFDE">
          <v:rect id="_x0000_s2123" style="position:absolute;left:0;text-align:left;margin-left:-16.55pt;margin-top:10.95pt;width:486.6pt;height:34.2pt;z-index:-251656192" fillcolor="#1c1a10 [334]" stroked="f"/>
        </w:pict>
      </w:r>
    </w:p>
    <w:p w14:paraId="2F9078BF" w14:textId="2D123822" w:rsidR="00CE2BBF" w:rsidRDefault="00CE2BBF" w:rsidP="00CE2BBF">
      <w:pPr>
        <w:rPr>
          <w:color w:val="FFFFFF" w:themeColor="background1"/>
        </w:rPr>
      </w:pPr>
      <w:r w:rsidRPr="00CE2BBF">
        <w:rPr>
          <w:color w:val="FFFFFF" w:themeColor="background1"/>
        </w:rPr>
        <w:t>chmod +x /home/iptables.sh</w:t>
      </w:r>
    </w:p>
    <w:p w14:paraId="129AD95D" w14:textId="77777777" w:rsidR="00CE2BBF" w:rsidRDefault="00CE2BBF" w:rsidP="00CE2BBF">
      <w:pPr>
        <w:rPr>
          <w:color w:val="FFFFFF" w:themeColor="background1"/>
        </w:rPr>
      </w:pPr>
    </w:p>
    <w:p w14:paraId="3BE4FDD7" w14:textId="77777777" w:rsidR="00CE2BBF" w:rsidRDefault="00CE2BBF" w:rsidP="00CE2BBF">
      <w:pPr>
        <w:spacing w:after="0"/>
      </w:pPr>
    </w:p>
    <w:p w14:paraId="08718E12" w14:textId="77777777" w:rsidR="00CE2BBF" w:rsidRDefault="00CE2BBF" w:rsidP="00CE2BBF">
      <w:pPr>
        <w:spacing w:after="0"/>
      </w:pPr>
    </w:p>
    <w:p w14:paraId="206946E8" w14:textId="77777777" w:rsidR="00CE2BBF" w:rsidRDefault="00CE2BBF" w:rsidP="00CE2BBF">
      <w:pPr>
        <w:spacing w:after="0"/>
      </w:pPr>
    </w:p>
    <w:p w14:paraId="6CF20EF0" w14:textId="77777777" w:rsidR="00CE2BBF" w:rsidRDefault="00CE2BBF" w:rsidP="00CE2BBF">
      <w:pPr>
        <w:spacing w:after="0"/>
      </w:pPr>
    </w:p>
    <w:p w14:paraId="6FFB691F" w14:textId="77777777" w:rsidR="00CE2BBF" w:rsidRDefault="00CE2BBF" w:rsidP="00CE2BBF">
      <w:pPr>
        <w:spacing w:after="0"/>
      </w:pPr>
    </w:p>
    <w:p w14:paraId="6EE1A9B2" w14:textId="77777777" w:rsidR="00CE2BBF" w:rsidRDefault="00CE2BBF" w:rsidP="00CE2BBF">
      <w:pPr>
        <w:spacing w:after="0"/>
      </w:pPr>
    </w:p>
    <w:p w14:paraId="1B6E6AD8" w14:textId="77777777" w:rsidR="00CE2BBF" w:rsidRDefault="00CE2BBF" w:rsidP="00CE2BBF">
      <w:pPr>
        <w:spacing w:after="0"/>
      </w:pPr>
    </w:p>
    <w:p w14:paraId="51C3FD29" w14:textId="77777777" w:rsidR="00CE2BBF" w:rsidRDefault="00CE2BBF" w:rsidP="00CE2BBF">
      <w:pPr>
        <w:spacing w:after="0"/>
      </w:pPr>
    </w:p>
    <w:p w14:paraId="69C73078" w14:textId="77777777" w:rsidR="00CE2BBF" w:rsidRDefault="00CE2BBF" w:rsidP="00CE2BBF">
      <w:pPr>
        <w:spacing w:after="0"/>
      </w:pPr>
    </w:p>
    <w:p w14:paraId="76057682" w14:textId="77777777" w:rsidR="00CE2BBF" w:rsidRDefault="00CE2BBF" w:rsidP="00CE2BBF">
      <w:pPr>
        <w:spacing w:after="0"/>
      </w:pPr>
    </w:p>
    <w:p w14:paraId="0454658F" w14:textId="77777777" w:rsidR="00CE2BBF" w:rsidRDefault="00CE2BBF" w:rsidP="00CE2BBF">
      <w:pPr>
        <w:spacing w:after="0"/>
      </w:pPr>
    </w:p>
    <w:p w14:paraId="148E702E" w14:textId="77777777" w:rsidR="00CE2BBF" w:rsidRDefault="00CE2BBF" w:rsidP="00CE2BBF">
      <w:pPr>
        <w:spacing w:after="0"/>
      </w:pPr>
    </w:p>
    <w:p w14:paraId="3A169F45" w14:textId="77777777" w:rsidR="00CE2BBF" w:rsidRDefault="00CE2BBF" w:rsidP="00CE2BBF">
      <w:pPr>
        <w:spacing w:after="0"/>
      </w:pPr>
    </w:p>
    <w:p w14:paraId="516C5946" w14:textId="77777777" w:rsidR="00CE2BBF" w:rsidRDefault="00CE2BBF" w:rsidP="00CE2BBF">
      <w:pPr>
        <w:spacing w:after="0"/>
      </w:pPr>
    </w:p>
    <w:p w14:paraId="3F36A2BA" w14:textId="77777777" w:rsidR="00CE2BBF" w:rsidRDefault="00CE2BBF" w:rsidP="00CE2BBF">
      <w:pPr>
        <w:spacing w:after="0"/>
      </w:pPr>
    </w:p>
    <w:p w14:paraId="5858E646" w14:textId="77777777" w:rsidR="00CE2BBF" w:rsidRDefault="00CE2BBF" w:rsidP="00CE2BBF">
      <w:pPr>
        <w:spacing w:after="0"/>
      </w:pPr>
    </w:p>
    <w:p w14:paraId="05E7D948" w14:textId="77777777" w:rsidR="00CE2BBF" w:rsidRDefault="00CE2BBF" w:rsidP="00CE2BBF">
      <w:pPr>
        <w:spacing w:after="0"/>
      </w:pPr>
    </w:p>
    <w:p w14:paraId="249F40D8" w14:textId="77777777" w:rsidR="00CE2BBF" w:rsidRDefault="00CE2BBF" w:rsidP="00CE2BBF">
      <w:pPr>
        <w:spacing w:after="0"/>
      </w:pPr>
    </w:p>
    <w:p w14:paraId="41C67B66" w14:textId="77777777" w:rsidR="00CE2BBF" w:rsidRDefault="00CE2BBF" w:rsidP="00CE2BBF">
      <w:pPr>
        <w:spacing w:after="0"/>
      </w:pPr>
    </w:p>
    <w:p w14:paraId="169FD2C5" w14:textId="77777777" w:rsidR="00CE2BBF" w:rsidRDefault="00CE2BBF" w:rsidP="00CE2BBF">
      <w:pPr>
        <w:spacing w:after="0"/>
      </w:pPr>
    </w:p>
    <w:p w14:paraId="2C589A91" w14:textId="77777777" w:rsidR="00CE2BBF" w:rsidRDefault="00CE2BBF" w:rsidP="00CE2BBF">
      <w:pPr>
        <w:spacing w:after="0"/>
      </w:pPr>
    </w:p>
    <w:p w14:paraId="392D9029" w14:textId="77777777" w:rsidR="00CE2BBF" w:rsidRDefault="00CE2BBF" w:rsidP="00CE2BBF">
      <w:pPr>
        <w:spacing w:after="0"/>
      </w:pPr>
    </w:p>
    <w:p w14:paraId="3B4C4ECC" w14:textId="77777777" w:rsidR="00CE2BBF" w:rsidRDefault="00CE2BBF" w:rsidP="00CE2BBF">
      <w:pPr>
        <w:spacing w:after="0"/>
      </w:pPr>
    </w:p>
    <w:p w14:paraId="00922D63" w14:textId="77777777" w:rsidR="00CE2BBF" w:rsidRDefault="00CE2BBF" w:rsidP="00CE2BBF">
      <w:pPr>
        <w:spacing w:after="0"/>
      </w:pPr>
    </w:p>
    <w:p w14:paraId="7B395D4F" w14:textId="77777777" w:rsidR="00CE2BBF" w:rsidRPr="00CE2BBF" w:rsidRDefault="00CE2BBF" w:rsidP="00CE2BBF">
      <w:pPr>
        <w:spacing w:after="0"/>
      </w:pPr>
    </w:p>
    <w:p w14:paraId="61651D5C" w14:textId="32EE1125" w:rsidR="00CE2BBF" w:rsidRPr="006C701D" w:rsidRDefault="00CE2BBF" w:rsidP="00CE2BBF">
      <w:pPr>
        <w:spacing w:after="0"/>
        <w:rPr>
          <w:color w:val="9BBB59" w:themeColor="accent3"/>
        </w:rPr>
      </w:pPr>
      <w:r w:rsidRPr="006C701D">
        <w:rPr>
          <w:noProof/>
          <w:color w:val="9BBB59" w:themeColor="accent3"/>
        </w:rPr>
        <w:lastRenderedPageBreak/>
        <w:pict w14:anchorId="0630EFDE">
          <v:rect id="_x0000_s2125" style="position:absolute;left:0;text-align:left;margin-left:-16.35pt;margin-top:-7.15pt;width:486.6pt;height:514.95pt;z-index:-251655168" fillcolor="#1c1a10 [334]" stroked="f"/>
        </w:pict>
      </w:r>
      <w:r w:rsidRPr="006C701D">
        <w:rPr>
          <w:color w:val="9BBB59" w:themeColor="accent3"/>
        </w:rPr>
        <w:t>#!/bin/bash</w:t>
      </w:r>
    </w:p>
    <w:p w14:paraId="7F242AAF"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-F</w:t>
      </w:r>
    </w:p>
    <w:p w14:paraId="29867ABB"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-X</w:t>
      </w:r>
    </w:p>
    <w:p w14:paraId="271F14DA"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-P FORWARD DROP</w:t>
      </w:r>
    </w:p>
    <w:p w14:paraId="6E6FBC85"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-P INPUT DROP</w:t>
      </w:r>
    </w:p>
    <w:p w14:paraId="4FA0258A"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-P OUTPUT DROP</w:t>
      </w:r>
    </w:p>
    <w:p w14:paraId="4DCCF646" w14:textId="77777777" w:rsidR="00CE2BBF" w:rsidRPr="00CE2BBF" w:rsidRDefault="00CE2BBF" w:rsidP="00CE2BBF">
      <w:pPr>
        <w:spacing w:after="0"/>
        <w:rPr>
          <w:color w:val="FFFFFF" w:themeColor="background1"/>
        </w:rPr>
      </w:pPr>
      <w:r w:rsidRPr="00CE2BBF">
        <w:rPr>
          <w:color w:val="FFFFFF" w:themeColor="background1"/>
        </w:rPr>
        <w:t xml:space="preserve"> </w:t>
      </w:r>
    </w:p>
    <w:p w14:paraId="4B10BEC9" w14:textId="4D57EB7D" w:rsidR="00CE2BBF" w:rsidRPr="006C701D" w:rsidRDefault="00CE2BBF" w:rsidP="00CE2BBF">
      <w:pPr>
        <w:spacing w:after="0"/>
        <w:rPr>
          <w:color w:val="9BBB59" w:themeColor="accent3"/>
        </w:rPr>
      </w:pPr>
      <w:r w:rsidRPr="006C701D">
        <w:rPr>
          <w:color w:val="9BBB59" w:themeColor="accent3"/>
        </w:rPr>
        <w:t>#--------------------------------------------------------------------------------------------</w:t>
      </w:r>
    </w:p>
    <w:p w14:paraId="5C73F950" w14:textId="260D5574" w:rsidR="00CE2BBF" w:rsidRPr="006C701D" w:rsidRDefault="00CE2BBF" w:rsidP="00CE2BBF">
      <w:pPr>
        <w:spacing w:after="0"/>
        <w:rPr>
          <w:color w:val="9BBB59" w:themeColor="accent3"/>
        </w:rPr>
      </w:pPr>
      <w:r w:rsidRPr="006C701D">
        <w:rPr>
          <w:color w:val="9BBB59" w:themeColor="accent3"/>
        </w:rPr>
        <w:t xml:space="preserve">#--                           </w:t>
      </w:r>
      <w:proofErr w:type="spellStart"/>
      <w:r w:rsidRPr="006C701D">
        <w:rPr>
          <w:color w:val="9BBB59" w:themeColor="accent3"/>
        </w:rPr>
        <w:t>Statefull</w:t>
      </w:r>
      <w:proofErr w:type="spellEnd"/>
      <w:r w:rsidRPr="006C701D">
        <w:rPr>
          <w:color w:val="9BBB59" w:themeColor="accent3"/>
        </w:rPr>
        <w:t xml:space="preserve">                                </w:t>
      </w:r>
      <w:r w:rsidRPr="006C701D">
        <w:rPr>
          <w:color w:val="9BBB59" w:themeColor="accent3"/>
        </w:rPr>
        <w:tab/>
      </w:r>
      <w:r w:rsidRPr="006C701D">
        <w:rPr>
          <w:color w:val="9BBB59" w:themeColor="accent3"/>
        </w:rPr>
        <w:tab/>
      </w:r>
      <w:r w:rsidRPr="006C701D">
        <w:rPr>
          <w:color w:val="9BBB59" w:themeColor="accent3"/>
        </w:rPr>
        <w:tab/>
      </w:r>
      <w:r w:rsidRPr="006C701D">
        <w:rPr>
          <w:color w:val="9BBB59" w:themeColor="accent3"/>
        </w:rPr>
        <w:t xml:space="preserve">                    --</w:t>
      </w:r>
    </w:p>
    <w:p w14:paraId="68305929" w14:textId="77777777" w:rsidR="00CE2BBF" w:rsidRPr="006C701D" w:rsidRDefault="00CE2BBF" w:rsidP="00CE2BBF">
      <w:pPr>
        <w:spacing w:after="0"/>
        <w:rPr>
          <w:color w:val="9BBB59" w:themeColor="accent3"/>
        </w:rPr>
      </w:pPr>
      <w:r w:rsidRPr="006C701D">
        <w:rPr>
          <w:color w:val="9BBB59" w:themeColor="accent3"/>
        </w:rPr>
        <w:t>#--------------------------------------------------------------------------------------------</w:t>
      </w:r>
    </w:p>
    <w:p w14:paraId="21D977B4" w14:textId="77777777" w:rsidR="00CE2BBF" w:rsidRPr="00CE2BBF" w:rsidRDefault="00CE2BBF" w:rsidP="00CE2BBF">
      <w:pPr>
        <w:spacing w:after="0"/>
        <w:rPr>
          <w:color w:val="FFFFFF" w:themeColor="background1"/>
        </w:rPr>
      </w:pPr>
      <w:r w:rsidRPr="00CE2BBF">
        <w:rPr>
          <w:color w:val="FFFFFF" w:themeColor="background1"/>
        </w:rPr>
        <w:t xml:space="preserve"> </w:t>
      </w:r>
    </w:p>
    <w:p w14:paraId="2ED1E6E5" w14:textId="77777777" w:rsidR="00CE2BBF" w:rsidRPr="006C701D" w:rsidRDefault="00CE2BBF" w:rsidP="00CE2BBF">
      <w:pPr>
        <w:spacing w:after="0"/>
        <w:rPr>
          <w:color w:val="9BBB59" w:themeColor="accent3"/>
        </w:rPr>
      </w:pPr>
      <w:r w:rsidRPr="006C701D">
        <w:rPr>
          <w:color w:val="9BBB59" w:themeColor="accent3"/>
        </w:rPr>
        <w:t xml:space="preserve">#Activer le mode </w:t>
      </w:r>
      <w:proofErr w:type="spellStart"/>
      <w:r w:rsidRPr="006C701D">
        <w:rPr>
          <w:color w:val="9BBB59" w:themeColor="accent3"/>
        </w:rPr>
        <w:t>statefull</w:t>
      </w:r>
      <w:proofErr w:type="spellEnd"/>
      <w:r w:rsidRPr="006C701D">
        <w:rPr>
          <w:color w:val="9BBB59" w:themeColor="accent3"/>
        </w:rPr>
        <w:t xml:space="preserve">, </w:t>
      </w:r>
      <w:proofErr w:type="spellStart"/>
      <w:r w:rsidRPr="006C701D">
        <w:rPr>
          <w:color w:val="9BBB59" w:themeColor="accent3"/>
        </w:rPr>
        <w:t>cest-à-dire</w:t>
      </w:r>
      <w:proofErr w:type="spellEnd"/>
      <w:r w:rsidRPr="006C701D">
        <w:rPr>
          <w:color w:val="9BBB59" w:themeColor="accent3"/>
        </w:rPr>
        <w:t xml:space="preserve"> </w:t>
      </w:r>
      <w:proofErr w:type="spellStart"/>
      <w:r w:rsidRPr="006C701D">
        <w:rPr>
          <w:color w:val="9BBB59" w:themeColor="accent3"/>
        </w:rPr>
        <w:t>lping</w:t>
      </w:r>
      <w:proofErr w:type="spellEnd"/>
      <w:r w:rsidRPr="006C701D">
        <w:rPr>
          <w:color w:val="9BBB59" w:themeColor="accent3"/>
        </w:rPr>
        <w:t xml:space="preserve"> autorisation automatique d'une réponse à une requête</w:t>
      </w:r>
    </w:p>
    <w:p w14:paraId="4593A300" w14:textId="77777777" w:rsidR="00CE2BBF" w:rsidRPr="00CE2BBF" w:rsidRDefault="00CE2BBF" w:rsidP="00CE2BBF">
      <w:pPr>
        <w:spacing w:after="0"/>
        <w:rPr>
          <w:color w:val="FFFFFF" w:themeColor="background1"/>
          <w:lang w:val="en-US"/>
        </w:rPr>
      </w:pPr>
      <w:r w:rsidRPr="00CE2BBF">
        <w:rPr>
          <w:color w:val="FFFFFF" w:themeColor="background1"/>
          <w:lang w:val="en-US"/>
        </w:rPr>
        <w:t>iptables -A FORWARD -m state --</w:t>
      </w:r>
      <w:proofErr w:type="spellStart"/>
      <w:r w:rsidRPr="00CE2BBF">
        <w:rPr>
          <w:color w:val="FFFFFF" w:themeColor="background1"/>
          <w:lang w:val="en-US"/>
        </w:rPr>
        <w:t>state</w:t>
      </w:r>
      <w:proofErr w:type="spellEnd"/>
      <w:r w:rsidRPr="00CE2BBF">
        <w:rPr>
          <w:color w:val="FFFFFF" w:themeColor="background1"/>
          <w:lang w:val="en-US"/>
        </w:rPr>
        <w:t xml:space="preserve"> RELATED,ESTABLISHED -j </w:t>
      </w:r>
      <w:proofErr w:type="gramStart"/>
      <w:r w:rsidRPr="00CE2BBF">
        <w:rPr>
          <w:color w:val="FFFFFF" w:themeColor="background1"/>
          <w:lang w:val="en-US"/>
        </w:rPr>
        <w:t>ACCEPT</w:t>
      </w:r>
      <w:proofErr w:type="gramEnd"/>
    </w:p>
    <w:p w14:paraId="4BE11F99" w14:textId="77777777" w:rsidR="00CE2BBF" w:rsidRPr="00CE2BBF" w:rsidRDefault="00CE2BBF" w:rsidP="00CE2BBF">
      <w:pPr>
        <w:spacing w:after="0"/>
        <w:rPr>
          <w:color w:val="FFFFFF" w:themeColor="background1"/>
          <w:lang w:val="en-US"/>
        </w:rPr>
      </w:pPr>
      <w:r w:rsidRPr="00CE2BBF">
        <w:rPr>
          <w:color w:val="FFFFFF" w:themeColor="background1"/>
          <w:lang w:val="en-US"/>
        </w:rPr>
        <w:t>iptables -A INPUT -m state --</w:t>
      </w:r>
      <w:proofErr w:type="spellStart"/>
      <w:r w:rsidRPr="00CE2BBF">
        <w:rPr>
          <w:color w:val="FFFFFF" w:themeColor="background1"/>
          <w:lang w:val="en-US"/>
        </w:rPr>
        <w:t>state</w:t>
      </w:r>
      <w:proofErr w:type="spellEnd"/>
      <w:r w:rsidRPr="00CE2BBF">
        <w:rPr>
          <w:color w:val="FFFFFF" w:themeColor="background1"/>
          <w:lang w:val="en-US"/>
        </w:rPr>
        <w:t xml:space="preserve"> RELATED,ESTABLISHED -j </w:t>
      </w:r>
      <w:proofErr w:type="gramStart"/>
      <w:r w:rsidRPr="00CE2BBF">
        <w:rPr>
          <w:color w:val="FFFFFF" w:themeColor="background1"/>
          <w:lang w:val="en-US"/>
        </w:rPr>
        <w:t>ACCEPT</w:t>
      </w:r>
      <w:proofErr w:type="gramEnd"/>
    </w:p>
    <w:p w14:paraId="1686204E" w14:textId="77777777" w:rsidR="00CE2BBF" w:rsidRPr="00CE2BBF" w:rsidRDefault="00CE2BBF" w:rsidP="00CE2BBF">
      <w:pPr>
        <w:spacing w:after="0"/>
        <w:rPr>
          <w:color w:val="FFFFFF" w:themeColor="background1"/>
          <w:lang w:val="en-US"/>
        </w:rPr>
      </w:pPr>
      <w:r w:rsidRPr="00CE2BBF">
        <w:rPr>
          <w:color w:val="FFFFFF" w:themeColor="background1"/>
          <w:lang w:val="en-US"/>
        </w:rPr>
        <w:t>iptables -A OUTPUT -m state --</w:t>
      </w:r>
      <w:proofErr w:type="spellStart"/>
      <w:r w:rsidRPr="00CE2BBF">
        <w:rPr>
          <w:color w:val="FFFFFF" w:themeColor="background1"/>
          <w:lang w:val="en-US"/>
        </w:rPr>
        <w:t>state</w:t>
      </w:r>
      <w:proofErr w:type="spellEnd"/>
      <w:r w:rsidRPr="00CE2BBF">
        <w:rPr>
          <w:color w:val="FFFFFF" w:themeColor="background1"/>
          <w:lang w:val="en-US"/>
        </w:rPr>
        <w:t xml:space="preserve"> RELATED,ESTABLISHED -j </w:t>
      </w:r>
      <w:proofErr w:type="gramStart"/>
      <w:r w:rsidRPr="00CE2BBF">
        <w:rPr>
          <w:color w:val="FFFFFF" w:themeColor="background1"/>
          <w:lang w:val="en-US"/>
        </w:rPr>
        <w:t>ACCEPT</w:t>
      </w:r>
      <w:proofErr w:type="gramEnd"/>
    </w:p>
    <w:p w14:paraId="3291FD25"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25A93FBF" w14:textId="77777777" w:rsidR="00CE2BBF" w:rsidRPr="006C701D" w:rsidRDefault="00CE2BBF" w:rsidP="00CE2BBF">
      <w:pPr>
        <w:spacing w:after="0"/>
        <w:rPr>
          <w:color w:val="9BBB59" w:themeColor="accent3"/>
        </w:rPr>
      </w:pPr>
      <w:r w:rsidRPr="006C701D">
        <w:rPr>
          <w:color w:val="9BBB59" w:themeColor="accent3"/>
        </w:rPr>
        <w:t>#--------------------------------------------------------------------------------------------</w:t>
      </w:r>
    </w:p>
    <w:p w14:paraId="68FF4AEA" w14:textId="7EB42E84" w:rsidR="00CE2BBF" w:rsidRPr="006C701D" w:rsidRDefault="00CE2BBF" w:rsidP="00CE2BBF">
      <w:pPr>
        <w:spacing w:after="0"/>
        <w:rPr>
          <w:color w:val="9BBB59" w:themeColor="accent3"/>
        </w:rPr>
      </w:pPr>
      <w:r w:rsidRPr="006C701D">
        <w:rPr>
          <w:color w:val="9BBB59" w:themeColor="accent3"/>
        </w:rPr>
        <w:t xml:space="preserve">#--                              SSH                                   </w:t>
      </w:r>
      <w:r w:rsidR="006C701D" w:rsidRPr="006C701D">
        <w:rPr>
          <w:color w:val="9BBB59" w:themeColor="accent3"/>
        </w:rPr>
        <w:tab/>
      </w:r>
      <w:r w:rsidR="006C701D" w:rsidRPr="006C701D">
        <w:rPr>
          <w:color w:val="9BBB59" w:themeColor="accent3"/>
        </w:rPr>
        <w:tab/>
      </w:r>
      <w:r w:rsidR="006C701D" w:rsidRPr="006C701D">
        <w:rPr>
          <w:color w:val="9BBB59" w:themeColor="accent3"/>
        </w:rPr>
        <w:tab/>
      </w:r>
      <w:r w:rsidRPr="006C701D">
        <w:rPr>
          <w:color w:val="9BBB59" w:themeColor="accent3"/>
        </w:rPr>
        <w:t xml:space="preserve">                    --</w:t>
      </w:r>
    </w:p>
    <w:p w14:paraId="24E9EC9E" w14:textId="77777777" w:rsidR="00CE2BBF" w:rsidRPr="006C701D" w:rsidRDefault="00CE2BBF" w:rsidP="00CE2BBF">
      <w:pPr>
        <w:spacing w:after="0"/>
        <w:rPr>
          <w:color w:val="9BBB59" w:themeColor="accent3"/>
        </w:rPr>
      </w:pPr>
      <w:r w:rsidRPr="006C701D">
        <w:rPr>
          <w:color w:val="9BBB59" w:themeColor="accent3"/>
        </w:rPr>
        <w:t>#--------------------------------------------------------------------------------------------</w:t>
      </w:r>
    </w:p>
    <w:p w14:paraId="3D273BAC" w14:textId="77777777" w:rsidR="00CE2BBF" w:rsidRPr="00CE2BBF" w:rsidRDefault="00CE2BBF" w:rsidP="00CE2BBF">
      <w:pPr>
        <w:spacing w:after="0"/>
        <w:rPr>
          <w:color w:val="FFFFFF" w:themeColor="background1"/>
        </w:rPr>
      </w:pPr>
      <w:r w:rsidRPr="00CE2BBF">
        <w:rPr>
          <w:color w:val="FFFFFF" w:themeColor="background1"/>
        </w:rPr>
        <w:t xml:space="preserve"> </w:t>
      </w:r>
    </w:p>
    <w:p w14:paraId="2528F9E5"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accéder à mon réseau en SSH</w:t>
      </w:r>
    </w:p>
    <w:p w14:paraId="300799D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22 -s 10.187.20.0/24 -d 10.31.96.0/20 -j </w:t>
      </w:r>
      <w:proofErr w:type="gramStart"/>
      <w:r w:rsidRPr="00CE2BBF">
        <w:rPr>
          <w:color w:val="FFFFFF" w:themeColor="background1"/>
          <w:lang w:val="en-US"/>
        </w:rPr>
        <w:t>ACCEPT</w:t>
      </w:r>
      <w:proofErr w:type="gramEnd"/>
    </w:p>
    <w:p w14:paraId="2EA48F5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7A1AC63A"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accéder à mon routeur en SSH</w:t>
      </w:r>
    </w:p>
    <w:p w14:paraId="70339AED"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INPUT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22 -s 10.187.20.0/24 -j </w:t>
      </w:r>
      <w:proofErr w:type="gramStart"/>
      <w:r w:rsidRPr="00CE2BBF">
        <w:rPr>
          <w:color w:val="FFFFFF" w:themeColor="background1"/>
          <w:lang w:val="en-US"/>
        </w:rPr>
        <w:t>ACCEPT</w:t>
      </w:r>
      <w:proofErr w:type="gramEnd"/>
    </w:p>
    <w:p w14:paraId="06CB59A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423C2B1F" w14:textId="77777777" w:rsidR="00CE2BBF" w:rsidRPr="006C701D" w:rsidRDefault="00CE2BBF" w:rsidP="00CE2BBF">
      <w:pPr>
        <w:spacing w:after="0"/>
        <w:rPr>
          <w:color w:val="9BBB59" w:themeColor="accent3"/>
        </w:rPr>
      </w:pPr>
      <w:r w:rsidRPr="006C701D">
        <w:rPr>
          <w:color w:val="9BBB59" w:themeColor="accent3"/>
        </w:rPr>
        <w:t>#Autorise le serveur de mon réseau à accéder à mon routeur en SSH</w:t>
      </w:r>
    </w:p>
    <w:p w14:paraId="194F25F9"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INPUT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22 -s 10.31.96.1 -j </w:t>
      </w:r>
      <w:proofErr w:type="gramStart"/>
      <w:r w:rsidRPr="00CE2BBF">
        <w:rPr>
          <w:color w:val="FFFFFF" w:themeColor="background1"/>
          <w:lang w:val="en-US"/>
        </w:rPr>
        <w:t>ACCEPT</w:t>
      </w:r>
      <w:proofErr w:type="gramEnd"/>
    </w:p>
    <w:p w14:paraId="0C706F8B"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5073CFCF" w14:textId="77777777" w:rsidR="00CE2BBF" w:rsidRPr="006C701D" w:rsidRDefault="00CE2BBF" w:rsidP="00CE2BBF">
      <w:pPr>
        <w:spacing w:after="0"/>
        <w:rPr>
          <w:color w:val="9BBB59" w:themeColor="accent3"/>
        </w:rPr>
      </w:pPr>
      <w:r w:rsidRPr="006C701D">
        <w:rPr>
          <w:color w:val="9BBB59" w:themeColor="accent3"/>
        </w:rPr>
        <w:t xml:space="preserve">#Autorise le routeur à se connecter en SSH sur les machines du réseau de </w:t>
      </w:r>
      <w:proofErr w:type="spellStart"/>
      <w:r w:rsidRPr="006C701D">
        <w:rPr>
          <w:color w:val="9BBB59" w:themeColor="accent3"/>
        </w:rPr>
        <w:t>beaupeyrat</w:t>
      </w:r>
      <w:proofErr w:type="spellEnd"/>
    </w:p>
    <w:p w14:paraId="05F80767"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tcp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22 -d 10.187.20.0/24 -j ACCEPT</w:t>
      </w:r>
    </w:p>
    <w:p w14:paraId="1740ADAC" w14:textId="77777777" w:rsidR="00CE2BBF" w:rsidRPr="00CE2BBF" w:rsidRDefault="00CE2BBF" w:rsidP="00CE2BBF">
      <w:pPr>
        <w:spacing w:after="0"/>
        <w:rPr>
          <w:color w:val="FFFFFF" w:themeColor="background1"/>
        </w:rPr>
      </w:pPr>
      <w:r w:rsidRPr="00CE2BBF">
        <w:rPr>
          <w:color w:val="FFFFFF" w:themeColor="background1"/>
        </w:rPr>
        <w:t xml:space="preserve"> </w:t>
      </w:r>
    </w:p>
    <w:p w14:paraId="27535C41" w14:textId="77777777" w:rsidR="00CE2BBF" w:rsidRPr="006C701D" w:rsidRDefault="00CE2BBF" w:rsidP="00CE2BBF">
      <w:pPr>
        <w:spacing w:after="0"/>
        <w:rPr>
          <w:color w:val="9BBB59" w:themeColor="accent3"/>
        </w:rPr>
      </w:pPr>
      <w:r w:rsidRPr="006C701D">
        <w:rPr>
          <w:color w:val="9BBB59" w:themeColor="accent3"/>
        </w:rPr>
        <w:t>#Autorise le routeur à se connecter en SSH sur les machines de mon réseau</w:t>
      </w:r>
    </w:p>
    <w:p w14:paraId="4406E901"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tcp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22 -d 10.31.96.0/20 -j ACCEPT</w:t>
      </w:r>
    </w:p>
    <w:p w14:paraId="1C6ED0F0" w14:textId="77777777" w:rsidR="00CE2BBF" w:rsidRPr="00CE2BBF" w:rsidRDefault="00CE2BBF" w:rsidP="00CE2BBF">
      <w:pPr>
        <w:spacing w:after="0"/>
        <w:rPr>
          <w:color w:val="FFFFFF" w:themeColor="background1"/>
        </w:rPr>
      </w:pPr>
    </w:p>
    <w:p w14:paraId="0964A921" w14:textId="77777777" w:rsidR="00CE2BBF" w:rsidRPr="00CE2BBF" w:rsidRDefault="00CE2BBF" w:rsidP="00CE2BBF">
      <w:pPr>
        <w:spacing w:after="0"/>
        <w:rPr>
          <w:color w:val="FFFFFF" w:themeColor="background1"/>
        </w:rPr>
      </w:pPr>
    </w:p>
    <w:p w14:paraId="578860C1" w14:textId="77777777" w:rsidR="00CE2BBF" w:rsidRPr="00CE2BBF" w:rsidRDefault="00CE2BBF" w:rsidP="00CE2BBF">
      <w:pPr>
        <w:spacing w:after="0"/>
        <w:rPr>
          <w:color w:val="FFFFFF" w:themeColor="background1"/>
        </w:rPr>
      </w:pPr>
    </w:p>
    <w:p w14:paraId="36D70492" w14:textId="77777777" w:rsidR="00CE2BBF" w:rsidRPr="00CE2BBF" w:rsidRDefault="00CE2BBF" w:rsidP="00CE2BBF">
      <w:pPr>
        <w:spacing w:after="0"/>
        <w:rPr>
          <w:color w:val="FFFFFF" w:themeColor="background1"/>
        </w:rPr>
      </w:pPr>
    </w:p>
    <w:p w14:paraId="65B2D07B" w14:textId="77777777" w:rsidR="00CE2BBF" w:rsidRPr="00CE2BBF" w:rsidRDefault="00CE2BBF" w:rsidP="00CE2BBF">
      <w:pPr>
        <w:spacing w:after="0"/>
        <w:rPr>
          <w:color w:val="FFFFFF" w:themeColor="background1"/>
        </w:rPr>
      </w:pPr>
    </w:p>
    <w:p w14:paraId="282052F9" w14:textId="77777777" w:rsidR="00CE2BBF" w:rsidRPr="00CE2BBF" w:rsidRDefault="00CE2BBF" w:rsidP="00CE2BBF">
      <w:pPr>
        <w:spacing w:after="0"/>
        <w:rPr>
          <w:color w:val="FFFFFF" w:themeColor="background1"/>
        </w:rPr>
      </w:pPr>
    </w:p>
    <w:p w14:paraId="77CBB80F" w14:textId="77777777" w:rsidR="00CE2BBF" w:rsidRPr="00CE2BBF" w:rsidRDefault="00CE2BBF" w:rsidP="00CE2BBF">
      <w:pPr>
        <w:spacing w:after="0"/>
        <w:rPr>
          <w:color w:val="FFFFFF" w:themeColor="background1"/>
        </w:rPr>
      </w:pPr>
    </w:p>
    <w:p w14:paraId="6E45D0E6" w14:textId="77777777" w:rsidR="00CE2BBF" w:rsidRPr="00CE2BBF" w:rsidRDefault="00CE2BBF" w:rsidP="00CE2BBF">
      <w:pPr>
        <w:spacing w:after="0"/>
        <w:rPr>
          <w:color w:val="FFFFFF" w:themeColor="background1"/>
        </w:rPr>
      </w:pPr>
    </w:p>
    <w:p w14:paraId="548125AC" w14:textId="77777777" w:rsidR="00CE2BBF" w:rsidRPr="00CE2BBF" w:rsidRDefault="00CE2BBF" w:rsidP="00CE2BBF">
      <w:pPr>
        <w:spacing w:after="0"/>
        <w:rPr>
          <w:color w:val="FFFFFF" w:themeColor="background1"/>
        </w:rPr>
      </w:pPr>
    </w:p>
    <w:p w14:paraId="00399319" w14:textId="77777777" w:rsidR="00CE2BBF" w:rsidRPr="00CE2BBF" w:rsidRDefault="00CE2BBF" w:rsidP="00CE2BBF">
      <w:pPr>
        <w:spacing w:after="0"/>
        <w:rPr>
          <w:color w:val="FFFFFF" w:themeColor="background1"/>
        </w:rPr>
      </w:pPr>
    </w:p>
    <w:p w14:paraId="3A16F367" w14:textId="77777777" w:rsidR="00CE2BBF" w:rsidRPr="00CE2BBF" w:rsidRDefault="00CE2BBF" w:rsidP="00CE2BBF">
      <w:pPr>
        <w:spacing w:after="0"/>
        <w:rPr>
          <w:color w:val="FFFFFF" w:themeColor="background1"/>
        </w:rPr>
      </w:pPr>
    </w:p>
    <w:p w14:paraId="01378A4F" w14:textId="77777777" w:rsidR="00CE2BBF" w:rsidRPr="00CE2BBF" w:rsidRDefault="00CE2BBF" w:rsidP="00CE2BBF">
      <w:pPr>
        <w:spacing w:after="0"/>
        <w:rPr>
          <w:color w:val="FFFFFF" w:themeColor="background1"/>
        </w:rPr>
      </w:pPr>
    </w:p>
    <w:p w14:paraId="58259877" w14:textId="77777777" w:rsidR="00CE2BBF" w:rsidRPr="00CE2BBF" w:rsidRDefault="00CE2BBF" w:rsidP="00CE2BBF">
      <w:pPr>
        <w:spacing w:after="0"/>
        <w:rPr>
          <w:color w:val="FFFFFF" w:themeColor="background1"/>
        </w:rPr>
      </w:pPr>
      <w:r w:rsidRPr="00CE2BBF">
        <w:rPr>
          <w:color w:val="FFFFFF" w:themeColor="background1"/>
        </w:rPr>
        <w:t xml:space="preserve"> </w:t>
      </w:r>
    </w:p>
    <w:p w14:paraId="3556E38D" w14:textId="6077E44A" w:rsidR="00CE2BBF" w:rsidRPr="006C701D" w:rsidRDefault="00CE2BBF" w:rsidP="00CE2BBF">
      <w:pPr>
        <w:spacing w:after="0"/>
        <w:rPr>
          <w:color w:val="9BBB59" w:themeColor="accent3"/>
        </w:rPr>
      </w:pPr>
      <w:r w:rsidRPr="006C701D">
        <w:rPr>
          <w:noProof/>
          <w:color w:val="9BBB59" w:themeColor="accent3"/>
        </w:rPr>
        <w:lastRenderedPageBreak/>
        <w:pict w14:anchorId="0630EFDE">
          <v:rect id="_x0000_s2126" style="position:absolute;left:0;text-align:left;margin-left:-16.85pt;margin-top:-4.95pt;width:486.6pt;height:528.1pt;z-index:-251654144" fillcolor="#1c1a10 [334]" stroked="f"/>
        </w:pict>
      </w:r>
      <w:r w:rsidRPr="006C701D">
        <w:rPr>
          <w:color w:val="9BBB59" w:themeColor="accent3"/>
        </w:rPr>
        <w:t>#--------------------------------------------------------------------------------------------</w:t>
      </w:r>
    </w:p>
    <w:p w14:paraId="6164554A" w14:textId="7BF0B614" w:rsidR="00CE2BBF" w:rsidRPr="006C701D" w:rsidRDefault="00CE2BBF" w:rsidP="00CE2BBF">
      <w:pPr>
        <w:spacing w:after="0"/>
        <w:rPr>
          <w:color w:val="9BBB59" w:themeColor="accent3"/>
        </w:rPr>
      </w:pPr>
      <w:r w:rsidRPr="006C701D">
        <w:rPr>
          <w:color w:val="9BBB59" w:themeColor="accent3"/>
        </w:rPr>
        <w:t xml:space="preserve">#--                              DNS                        </w:t>
      </w:r>
      <w:r w:rsidR="006C701D" w:rsidRPr="006C701D">
        <w:rPr>
          <w:color w:val="9BBB59" w:themeColor="accent3"/>
        </w:rPr>
        <w:tab/>
      </w:r>
      <w:r w:rsidR="006C701D" w:rsidRPr="006C701D">
        <w:rPr>
          <w:color w:val="9BBB59" w:themeColor="accent3"/>
        </w:rPr>
        <w:tab/>
      </w:r>
      <w:r w:rsidR="006C701D" w:rsidRPr="006C701D">
        <w:rPr>
          <w:color w:val="9BBB59" w:themeColor="accent3"/>
        </w:rPr>
        <w:tab/>
        <w:t xml:space="preserve">    </w:t>
      </w:r>
      <w:r w:rsidRPr="006C701D">
        <w:rPr>
          <w:color w:val="9BBB59" w:themeColor="accent3"/>
        </w:rPr>
        <w:t xml:space="preserve">                               --</w:t>
      </w:r>
    </w:p>
    <w:p w14:paraId="6128D325" w14:textId="77777777" w:rsidR="00CE2BBF" w:rsidRPr="006C701D" w:rsidRDefault="00CE2BBF" w:rsidP="00CE2BBF">
      <w:pPr>
        <w:spacing w:after="0"/>
        <w:rPr>
          <w:color w:val="9BBB59" w:themeColor="accent3"/>
        </w:rPr>
      </w:pPr>
      <w:r w:rsidRPr="006C701D">
        <w:rPr>
          <w:color w:val="9BBB59" w:themeColor="accent3"/>
        </w:rPr>
        <w:t>#--------------------------------------------------------------------------------------------</w:t>
      </w:r>
    </w:p>
    <w:p w14:paraId="7639156B" w14:textId="77777777" w:rsidR="00CE2BBF" w:rsidRPr="00CE2BBF" w:rsidRDefault="00CE2BBF" w:rsidP="00CE2BBF">
      <w:pPr>
        <w:spacing w:after="0"/>
        <w:rPr>
          <w:color w:val="FFFFFF" w:themeColor="background1"/>
        </w:rPr>
      </w:pPr>
      <w:r w:rsidRPr="00CE2BBF">
        <w:rPr>
          <w:color w:val="FFFFFF" w:themeColor="background1"/>
        </w:rPr>
        <w:t xml:space="preserve"> </w:t>
      </w:r>
    </w:p>
    <w:p w14:paraId="06F7A80E"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accéder aux conteneurs DNS</w:t>
      </w:r>
    </w:p>
    <w:p w14:paraId="65F6D01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10.187.20.0/24 -d 10.31.96.53 -j </w:t>
      </w:r>
      <w:proofErr w:type="gramStart"/>
      <w:r w:rsidRPr="00CE2BBF">
        <w:rPr>
          <w:color w:val="FFFFFF" w:themeColor="background1"/>
          <w:lang w:val="en-US"/>
        </w:rPr>
        <w:t>ACCEPT</w:t>
      </w:r>
      <w:proofErr w:type="gramEnd"/>
    </w:p>
    <w:p w14:paraId="4898F1B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10.187.20.0/24 -d 10.31.96.54 -j </w:t>
      </w:r>
      <w:proofErr w:type="gramStart"/>
      <w:r w:rsidRPr="00CE2BBF">
        <w:rPr>
          <w:color w:val="FFFFFF" w:themeColor="background1"/>
          <w:lang w:val="en-US"/>
        </w:rPr>
        <w:t>ACCEPT</w:t>
      </w:r>
      <w:proofErr w:type="gramEnd"/>
    </w:p>
    <w:p w14:paraId="2E7EF07F"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56DD163F" w14:textId="77777777" w:rsidR="00CE2BBF" w:rsidRPr="006C701D" w:rsidRDefault="00CE2BBF" w:rsidP="00CE2BBF">
      <w:pPr>
        <w:spacing w:after="0"/>
        <w:rPr>
          <w:color w:val="9BBB59" w:themeColor="accent3"/>
        </w:rPr>
      </w:pPr>
      <w:r w:rsidRPr="006C701D">
        <w:rPr>
          <w:color w:val="9BBB59" w:themeColor="accent3"/>
        </w:rPr>
        <w:t>#Autorise les machines de mon réseau à accéder aux DNS de Google</w:t>
      </w:r>
    </w:p>
    <w:p w14:paraId="7AAB4E1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10.31.96.53 -d 8.8.8.8 -j </w:t>
      </w:r>
      <w:proofErr w:type="gramStart"/>
      <w:r w:rsidRPr="00CE2BBF">
        <w:rPr>
          <w:color w:val="FFFFFF" w:themeColor="background1"/>
          <w:lang w:val="en-US"/>
        </w:rPr>
        <w:t>ACCEPT</w:t>
      </w:r>
      <w:proofErr w:type="gramEnd"/>
    </w:p>
    <w:p w14:paraId="18E0CFEF"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10.31.96.53 -d 8.8.4.4 -j </w:t>
      </w:r>
      <w:proofErr w:type="gramStart"/>
      <w:r w:rsidRPr="00CE2BBF">
        <w:rPr>
          <w:color w:val="FFFFFF" w:themeColor="background1"/>
          <w:lang w:val="en-US"/>
        </w:rPr>
        <w:t>ACCEPT</w:t>
      </w:r>
      <w:proofErr w:type="gramEnd"/>
    </w:p>
    <w:p w14:paraId="0395C132"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10.31.96.54 -d 8.8.8.8 -j </w:t>
      </w:r>
      <w:proofErr w:type="gramStart"/>
      <w:r w:rsidRPr="00CE2BBF">
        <w:rPr>
          <w:color w:val="FFFFFF" w:themeColor="background1"/>
          <w:lang w:val="en-US"/>
        </w:rPr>
        <w:t>ACCEPT</w:t>
      </w:r>
      <w:proofErr w:type="gramEnd"/>
    </w:p>
    <w:p w14:paraId="23214593"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udp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53 -s 10.31.96.54 -d 8.8.4.4 -j </w:t>
      </w:r>
      <w:proofErr w:type="gramStart"/>
      <w:r w:rsidRPr="00CE2BBF">
        <w:rPr>
          <w:color w:val="FFFFFF" w:themeColor="background1"/>
          <w:lang w:val="en-US"/>
        </w:rPr>
        <w:t>ACCEPT</w:t>
      </w:r>
      <w:proofErr w:type="gramEnd"/>
    </w:p>
    <w:p w14:paraId="4E76EAE6"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431E52DF" w14:textId="77777777" w:rsidR="00CE2BBF" w:rsidRPr="006C701D" w:rsidRDefault="00CE2BBF" w:rsidP="00CE2BBF">
      <w:pPr>
        <w:spacing w:after="0"/>
        <w:rPr>
          <w:color w:val="9BBB59" w:themeColor="accent3"/>
        </w:rPr>
      </w:pPr>
      <w:r w:rsidRPr="006C701D">
        <w:rPr>
          <w:color w:val="9BBB59" w:themeColor="accent3"/>
        </w:rPr>
        <w:t>#Autorise le routeur à accéder aux conteneurs DNS</w:t>
      </w:r>
    </w:p>
    <w:p w14:paraId="7D5DFC44"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udp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53 -d 10.31.96.53 -j ACCEPT</w:t>
      </w:r>
    </w:p>
    <w:p w14:paraId="19A3B2F1"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udp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53 -d 10.31.96.54 -j ACCEPT</w:t>
      </w:r>
    </w:p>
    <w:p w14:paraId="3814934E" w14:textId="77777777" w:rsidR="00CE2BBF" w:rsidRPr="00CE2BBF" w:rsidRDefault="00CE2BBF" w:rsidP="00CE2BBF">
      <w:pPr>
        <w:spacing w:after="0"/>
        <w:rPr>
          <w:color w:val="FFFFFF" w:themeColor="background1"/>
        </w:rPr>
      </w:pPr>
      <w:r w:rsidRPr="00CE2BBF">
        <w:rPr>
          <w:color w:val="FFFFFF" w:themeColor="background1"/>
        </w:rPr>
        <w:t xml:space="preserve"> </w:t>
      </w:r>
    </w:p>
    <w:p w14:paraId="0863E351" w14:textId="77777777" w:rsidR="00CE2BBF" w:rsidRPr="006C701D" w:rsidRDefault="00CE2BBF" w:rsidP="00CE2BBF">
      <w:pPr>
        <w:spacing w:after="0"/>
        <w:rPr>
          <w:color w:val="9BBB59" w:themeColor="accent3"/>
        </w:rPr>
      </w:pPr>
      <w:r w:rsidRPr="006C701D">
        <w:rPr>
          <w:color w:val="9BBB59" w:themeColor="accent3"/>
        </w:rPr>
        <w:t>#--------------------------------------------------------------------------------------------</w:t>
      </w:r>
    </w:p>
    <w:p w14:paraId="7B1454F1" w14:textId="080C6E15" w:rsidR="00CE2BBF" w:rsidRPr="006C701D" w:rsidRDefault="00CE2BBF" w:rsidP="00CE2BBF">
      <w:pPr>
        <w:spacing w:after="0"/>
        <w:rPr>
          <w:color w:val="9BBB59" w:themeColor="accent3"/>
        </w:rPr>
      </w:pPr>
      <w:r w:rsidRPr="006C701D">
        <w:rPr>
          <w:color w:val="9BBB59" w:themeColor="accent3"/>
        </w:rPr>
        <w:t xml:space="preserve">#--                             ICMP                            </w:t>
      </w:r>
      <w:r w:rsidR="006C701D" w:rsidRPr="006C701D">
        <w:rPr>
          <w:color w:val="9BBB59" w:themeColor="accent3"/>
        </w:rPr>
        <w:tab/>
      </w:r>
      <w:r w:rsidR="006C701D" w:rsidRPr="006C701D">
        <w:rPr>
          <w:color w:val="9BBB59" w:themeColor="accent3"/>
        </w:rPr>
        <w:tab/>
      </w:r>
      <w:r w:rsidR="006C701D" w:rsidRPr="006C701D">
        <w:rPr>
          <w:color w:val="9BBB59" w:themeColor="accent3"/>
        </w:rPr>
        <w:tab/>
        <w:t xml:space="preserve">        </w:t>
      </w:r>
      <w:r w:rsidRPr="006C701D">
        <w:rPr>
          <w:color w:val="9BBB59" w:themeColor="accent3"/>
        </w:rPr>
        <w:t xml:space="preserve">                           --</w:t>
      </w:r>
    </w:p>
    <w:p w14:paraId="560B9C6F" w14:textId="77777777" w:rsidR="00CE2BBF" w:rsidRPr="006C701D" w:rsidRDefault="00CE2BBF" w:rsidP="00CE2BBF">
      <w:pPr>
        <w:spacing w:after="0"/>
        <w:rPr>
          <w:color w:val="9BBB59" w:themeColor="accent3"/>
        </w:rPr>
      </w:pPr>
      <w:r w:rsidRPr="006C701D">
        <w:rPr>
          <w:color w:val="9BBB59" w:themeColor="accent3"/>
        </w:rPr>
        <w:t>#--------------------------------------------------------------------------------------------</w:t>
      </w:r>
    </w:p>
    <w:p w14:paraId="167D23F8" w14:textId="77777777" w:rsidR="00CE2BBF" w:rsidRPr="00CE2BBF" w:rsidRDefault="00CE2BBF" w:rsidP="00CE2BBF">
      <w:pPr>
        <w:spacing w:after="0"/>
        <w:rPr>
          <w:color w:val="FFFFFF" w:themeColor="background1"/>
        </w:rPr>
      </w:pPr>
      <w:r w:rsidRPr="00CE2BBF">
        <w:rPr>
          <w:color w:val="FFFFFF" w:themeColor="background1"/>
        </w:rPr>
        <w:t xml:space="preserve"> </w:t>
      </w:r>
    </w:p>
    <w:p w14:paraId="59D9AC2C"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ping les machines de mon réseau</w:t>
      </w:r>
    </w:p>
    <w:p w14:paraId="0EAEEDFA"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icmp</w:t>
      </w:r>
      <w:proofErr w:type="spellEnd"/>
      <w:r w:rsidRPr="00CE2BBF">
        <w:rPr>
          <w:color w:val="FFFFFF" w:themeColor="background1"/>
          <w:lang w:val="en-US"/>
        </w:rPr>
        <w:t xml:space="preserve"> -s 10.187.20.0/24 -d 10.31.96.0/20 -j </w:t>
      </w:r>
      <w:proofErr w:type="gramStart"/>
      <w:r w:rsidRPr="00CE2BBF">
        <w:rPr>
          <w:color w:val="FFFFFF" w:themeColor="background1"/>
          <w:lang w:val="en-US"/>
        </w:rPr>
        <w:t>ACCEPT</w:t>
      </w:r>
      <w:proofErr w:type="gramEnd"/>
    </w:p>
    <w:p w14:paraId="67EC491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6EBBE252" w14:textId="77777777" w:rsidR="00CE2BBF" w:rsidRPr="006C701D" w:rsidRDefault="00CE2BBF" w:rsidP="00CE2BBF">
      <w:pPr>
        <w:spacing w:after="0"/>
        <w:rPr>
          <w:color w:val="9BBB59" w:themeColor="accent3"/>
        </w:rPr>
      </w:pPr>
      <w:r w:rsidRPr="006C701D">
        <w:rPr>
          <w:color w:val="9BBB59" w:themeColor="accent3"/>
        </w:rPr>
        <w:t>#Autorise les machines de mon réseau à ping vers l'extérieur</w:t>
      </w:r>
    </w:p>
    <w:p w14:paraId="38E65921"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icmp</w:t>
      </w:r>
      <w:proofErr w:type="spellEnd"/>
      <w:r w:rsidRPr="00CE2BBF">
        <w:rPr>
          <w:color w:val="FFFFFF" w:themeColor="background1"/>
          <w:lang w:val="en-US"/>
        </w:rPr>
        <w:t xml:space="preserve"> -s 10.31.96.0/20 -j </w:t>
      </w:r>
      <w:proofErr w:type="gramStart"/>
      <w:r w:rsidRPr="00CE2BBF">
        <w:rPr>
          <w:color w:val="FFFFFF" w:themeColor="background1"/>
          <w:lang w:val="en-US"/>
        </w:rPr>
        <w:t>ACCEPT</w:t>
      </w:r>
      <w:proofErr w:type="gramEnd"/>
    </w:p>
    <w:p w14:paraId="77F60BD8"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35315AE6"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w:t>
      </w:r>
      <w:proofErr w:type="spellStart"/>
      <w:r w:rsidRPr="006C701D">
        <w:rPr>
          <w:color w:val="9BBB59" w:themeColor="accent3"/>
        </w:rPr>
        <w:t>beaupeyrat</w:t>
      </w:r>
      <w:proofErr w:type="spellEnd"/>
      <w:r w:rsidRPr="006C701D">
        <w:rPr>
          <w:color w:val="9BBB59" w:themeColor="accent3"/>
        </w:rPr>
        <w:t xml:space="preserve"> à ping le routeur</w:t>
      </w:r>
    </w:p>
    <w:p w14:paraId="41790617"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INPUT -p </w:t>
      </w:r>
      <w:proofErr w:type="spellStart"/>
      <w:r w:rsidRPr="00CE2BBF">
        <w:rPr>
          <w:color w:val="FFFFFF" w:themeColor="background1"/>
          <w:lang w:val="en-US"/>
        </w:rPr>
        <w:t>icmp</w:t>
      </w:r>
      <w:proofErr w:type="spellEnd"/>
      <w:r w:rsidRPr="00CE2BBF">
        <w:rPr>
          <w:color w:val="FFFFFF" w:themeColor="background1"/>
          <w:lang w:val="en-US"/>
        </w:rPr>
        <w:t xml:space="preserve"> -s 10.187.20.0/24 -j </w:t>
      </w:r>
      <w:proofErr w:type="gramStart"/>
      <w:r w:rsidRPr="00CE2BBF">
        <w:rPr>
          <w:color w:val="FFFFFF" w:themeColor="background1"/>
          <w:lang w:val="en-US"/>
        </w:rPr>
        <w:t>ACCEPT</w:t>
      </w:r>
      <w:proofErr w:type="gramEnd"/>
    </w:p>
    <w:p w14:paraId="5AEB86B5"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189BAC3E" w14:textId="77777777" w:rsidR="00CE2BBF" w:rsidRPr="006C701D" w:rsidRDefault="00CE2BBF" w:rsidP="00CE2BBF">
      <w:pPr>
        <w:spacing w:after="0"/>
        <w:rPr>
          <w:color w:val="9BBB59" w:themeColor="accent3"/>
        </w:rPr>
      </w:pPr>
      <w:r w:rsidRPr="006C701D">
        <w:rPr>
          <w:color w:val="9BBB59" w:themeColor="accent3"/>
        </w:rPr>
        <w:t>#Autorise les machines de mon réseau à ping le routeur</w:t>
      </w:r>
    </w:p>
    <w:p w14:paraId="272B7BE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INPUT -p </w:t>
      </w:r>
      <w:proofErr w:type="spellStart"/>
      <w:r w:rsidRPr="00CE2BBF">
        <w:rPr>
          <w:color w:val="FFFFFF" w:themeColor="background1"/>
          <w:lang w:val="en-US"/>
        </w:rPr>
        <w:t>icmp</w:t>
      </w:r>
      <w:proofErr w:type="spellEnd"/>
      <w:r w:rsidRPr="00CE2BBF">
        <w:rPr>
          <w:color w:val="FFFFFF" w:themeColor="background1"/>
          <w:lang w:val="en-US"/>
        </w:rPr>
        <w:t xml:space="preserve"> -s 10.31.96.0/20 -j </w:t>
      </w:r>
      <w:proofErr w:type="gramStart"/>
      <w:r w:rsidRPr="00CE2BBF">
        <w:rPr>
          <w:color w:val="FFFFFF" w:themeColor="background1"/>
          <w:lang w:val="en-US"/>
        </w:rPr>
        <w:t>ACCEPT</w:t>
      </w:r>
      <w:proofErr w:type="gramEnd"/>
    </w:p>
    <w:p w14:paraId="4A3C007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7AE9AE23" w14:textId="77777777" w:rsidR="00CE2BBF" w:rsidRPr="006C701D" w:rsidRDefault="00CE2BBF" w:rsidP="00CE2BBF">
      <w:pPr>
        <w:spacing w:after="0"/>
        <w:rPr>
          <w:color w:val="9BBB59" w:themeColor="accent3"/>
        </w:rPr>
      </w:pPr>
      <w:r w:rsidRPr="006C701D">
        <w:rPr>
          <w:color w:val="9BBB59" w:themeColor="accent3"/>
        </w:rPr>
        <w:t>#Autorise le routeur de mon réseau à communiquer avec l'extérieur</w:t>
      </w:r>
    </w:p>
    <w:p w14:paraId="71CA72AB"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icmp</w:t>
      </w:r>
      <w:proofErr w:type="spellEnd"/>
      <w:r w:rsidRPr="00CE2BBF">
        <w:rPr>
          <w:color w:val="FFFFFF" w:themeColor="background1"/>
        </w:rPr>
        <w:t xml:space="preserve"> -j ACCEPT</w:t>
      </w:r>
    </w:p>
    <w:p w14:paraId="02225598" w14:textId="77777777" w:rsidR="00CE2BBF" w:rsidRPr="00CE2BBF" w:rsidRDefault="00CE2BBF" w:rsidP="00CE2BBF">
      <w:pPr>
        <w:spacing w:after="0"/>
        <w:rPr>
          <w:color w:val="FFFFFF" w:themeColor="background1"/>
        </w:rPr>
      </w:pPr>
    </w:p>
    <w:p w14:paraId="2D385DB1" w14:textId="77777777" w:rsidR="00CE2BBF" w:rsidRPr="00CE2BBF" w:rsidRDefault="00CE2BBF" w:rsidP="00CE2BBF">
      <w:pPr>
        <w:spacing w:after="0"/>
        <w:rPr>
          <w:color w:val="FFFFFF" w:themeColor="background1"/>
        </w:rPr>
      </w:pPr>
    </w:p>
    <w:p w14:paraId="4F2E76E8" w14:textId="77777777" w:rsidR="00CE2BBF" w:rsidRPr="00CE2BBF" w:rsidRDefault="00CE2BBF" w:rsidP="00CE2BBF">
      <w:pPr>
        <w:spacing w:after="0"/>
        <w:rPr>
          <w:color w:val="FFFFFF" w:themeColor="background1"/>
        </w:rPr>
      </w:pPr>
    </w:p>
    <w:p w14:paraId="128F5EBA" w14:textId="77777777" w:rsidR="00CE2BBF" w:rsidRPr="00CE2BBF" w:rsidRDefault="00CE2BBF" w:rsidP="00CE2BBF">
      <w:pPr>
        <w:spacing w:after="0"/>
        <w:rPr>
          <w:color w:val="FFFFFF" w:themeColor="background1"/>
        </w:rPr>
      </w:pPr>
    </w:p>
    <w:p w14:paraId="0B1098FC" w14:textId="77777777" w:rsidR="00CE2BBF" w:rsidRPr="00CE2BBF" w:rsidRDefault="00CE2BBF" w:rsidP="00CE2BBF">
      <w:pPr>
        <w:spacing w:after="0"/>
        <w:rPr>
          <w:color w:val="FFFFFF" w:themeColor="background1"/>
        </w:rPr>
      </w:pPr>
    </w:p>
    <w:p w14:paraId="51E4CF82" w14:textId="77777777" w:rsidR="00CE2BBF" w:rsidRPr="00CE2BBF" w:rsidRDefault="00CE2BBF" w:rsidP="00CE2BBF">
      <w:pPr>
        <w:spacing w:after="0"/>
        <w:rPr>
          <w:color w:val="FFFFFF" w:themeColor="background1"/>
        </w:rPr>
      </w:pPr>
    </w:p>
    <w:p w14:paraId="6C110F6A" w14:textId="77777777" w:rsidR="00CE2BBF" w:rsidRPr="00CE2BBF" w:rsidRDefault="00CE2BBF" w:rsidP="00CE2BBF">
      <w:pPr>
        <w:spacing w:after="0"/>
        <w:rPr>
          <w:color w:val="FFFFFF" w:themeColor="background1"/>
        </w:rPr>
      </w:pPr>
    </w:p>
    <w:p w14:paraId="604DFD00" w14:textId="77777777" w:rsidR="00CE2BBF" w:rsidRPr="00CE2BBF" w:rsidRDefault="00CE2BBF" w:rsidP="00CE2BBF">
      <w:pPr>
        <w:spacing w:after="0"/>
        <w:rPr>
          <w:color w:val="FFFFFF" w:themeColor="background1"/>
        </w:rPr>
      </w:pPr>
    </w:p>
    <w:p w14:paraId="4E907B8E" w14:textId="77777777" w:rsidR="00CE2BBF" w:rsidRPr="00CE2BBF" w:rsidRDefault="00CE2BBF" w:rsidP="00CE2BBF">
      <w:pPr>
        <w:spacing w:after="0"/>
        <w:rPr>
          <w:color w:val="FFFFFF" w:themeColor="background1"/>
        </w:rPr>
      </w:pPr>
    </w:p>
    <w:p w14:paraId="29FE70DD" w14:textId="77777777" w:rsidR="00CE2BBF" w:rsidRPr="00CE2BBF" w:rsidRDefault="00CE2BBF" w:rsidP="00CE2BBF">
      <w:pPr>
        <w:spacing w:after="0"/>
        <w:rPr>
          <w:color w:val="FFFFFF" w:themeColor="background1"/>
        </w:rPr>
      </w:pPr>
    </w:p>
    <w:p w14:paraId="29C681F4" w14:textId="77777777" w:rsidR="00CE2BBF" w:rsidRPr="00CE2BBF" w:rsidRDefault="00CE2BBF" w:rsidP="00CE2BBF">
      <w:pPr>
        <w:spacing w:after="0"/>
        <w:rPr>
          <w:color w:val="FFFFFF" w:themeColor="background1"/>
        </w:rPr>
      </w:pPr>
    </w:p>
    <w:p w14:paraId="7E9DF0FF" w14:textId="77777777" w:rsidR="00CE2BBF" w:rsidRPr="00CE2BBF" w:rsidRDefault="00CE2BBF" w:rsidP="00CE2BBF">
      <w:pPr>
        <w:spacing w:after="0"/>
        <w:rPr>
          <w:color w:val="FFFFFF" w:themeColor="background1"/>
        </w:rPr>
      </w:pPr>
      <w:r w:rsidRPr="00CE2BBF">
        <w:rPr>
          <w:color w:val="FFFFFF" w:themeColor="background1"/>
        </w:rPr>
        <w:t xml:space="preserve"> </w:t>
      </w:r>
    </w:p>
    <w:p w14:paraId="0C334F9D" w14:textId="59FE5C1E" w:rsidR="00CE2BBF" w:rsidRPr="006C701D" w:rsidRDefault="00CE2BBF" w:rsidP="00CE2BBF">
      <w:pPr>
        <w:spacing w:after="0"/>
        <w:rPr>
          <w:color w:val="9BBB59" w:themeColor="accent3"/>
        </w:rPr>
      </w:pPr>
      <w:r w:rsidRPr="006C701D">
        <w:rPr>
          <w:noProof/>
          <w:color w:val="9BBB59" w:themeColor="accent3"/>
          <w:lang w:val="en-US"/>
        </w:rPr>
        <w:lastRenderedPageBreak/>
        <w:pict w14:anchorId="0630EFDE">
          <v:rect id="_x0000_s2127" style="position:absolute;left:0;text-align:left;margin-left:-16.6pt;margin-top:-9.35pt;width:486.6pt;height:671.2pt;z-index:-251653120" fillcolor="#1c1a10 [334]" stroked="f"/>
        </w:pict>
      </w:r>
      <w:r w:rsidRPr="006C701D">
        <w:rPr>
          <w:color w:val="9BBB59" w:themeColor="accent3"/>
        </w:rPr>
        <w:t>#--------------------------------------------------------------------------------------------</w:t>
      </w:r>
    </w:p>
    <w:p w14:paraId="2781FFF2" w14:textId="3948935C" w:rsidR="00CE2BBF" w:rsidRPr="006C701D" w:rsidRDefault="00CE2BBF" w:rsidP="00CE2BBF">
      <w:pPr>
        <w:spacing w:after="0"/>
        <w:rPr>
          <w:color w:val="9BBB59" w:themeColor="accent3"/>
        </w:rPr>
      </w:pPr>
      <w:r w:rsidRPr="006C701D">
        <w:rPr>
          <w:color w:val="9BBB59" w:themeColor="accent3"/>
        </w:rPr>
        <w:t xml:space="preserve">#--                             HTTP                          </w:t>
      </w:r>
      <w:r w:rsidR="006C701D" w:rsidRPr="006C701D">
        <w:rPr>
          <w:color w:val="9BBB59" w:themeColor="accent3"/>
        </w:rPr>
        <w:tab/>
      </w:r>
      <w:r w:rsidR="006C701D" w:rsidRPr="006C701D">
        <w:rPr>
          <w:color w:val="9BBB59" w:themeColor="accent3"/>
        </w:rPr>
        <w:tab/>
      </w:r>
      <w:r w:rsidR="006C701D" w:rsidRPr="006C701D">
        <w:rPr>
          <w:color w:val="9BBB59" w:themeColor="accent3"/>
        </w:rPr>
        <w:tab/>
        <w:t xml:space="preserve">      </w:t>
      </w:r>
      <w:r w:rsidRPr="006C701D">
        <w:rPr>
          <w:color w:val="9BBB59" w:themeColor="accent3"/>
        </w:rPr>
        <w:t xml:space="preserve">                             --</w:t>
      </w:r>
    </w:p>
    <w:p w14:paraId="4144AC73" w14:textId="77777777" w:rsidR="00CE2BBF" w:rsidRPr="006C701D" w:rsidRDefault="00CE2BBF" w:rsidP="00CE2BBF">
      <w:pPr>
        <w:spacing w:after="0"/>
        <w:rPr>
          <w:color w:val="9BBB59" w:themeColor="accent3"/>
        </w:rPr>
      </w:pPr>
      <w:r w:rsidRPr="006C701D">
        <w:rPr>
          <w:color w:val="9BBB59" w:themeColor="accent3"/>
        </w:rPr>
        <w:t>#--------------------------------------------------------------------------------------------</w:t>
      </w:r>
    </w:p>
    <w:p w14:paraId="029880D6" w14:textId="77777777" w:rsidR="00CE2BBF" w:rsidRPr="00CE2BBF" w:rsidRDefault="00CE2BBF" w:rsidP="00CE2BBF">
      <w:pPr>
        <w:spacing w:after="0"/>
        <w:rPr>
          <w:color w:val="FFFFFF" w:themeColor="background1"/>
        </w:rPr>
      </w:pPr>
      <w:r w:rsidRPr="00CE2BBF">
        <w:rPr>
          <w:color w:val="FFFFFF" w:themeColor="background1"/>
        </w:rPr>
        <w:t xml:space="preserve"> </w:t>
      </w:r>
    </w:p>
    <w:p w14:paraId="2F93490A"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faire des requêtes HTTP au serveur web</w:t>
      </w:r>
    </w:p>
    <w:p w14:paraId="4065E06C"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80 -s 10.187.20.0/20 -d 10.31.96.80 -j </w:t>
      </w:r>
      <w:proofErr w:type="gramStart"/>
      <w:r w:rsidRPr="00CE2BBF">
        <w:rPr>
          <w:color w:val="FFFFFF" w:themeColor="background1"/>
          <w:lang w:val="en-US"/>
        </w:rPr>
        <w:t>ACCEPT</w:t>
      </w:r>
      <w:proofErr w:type="gramEnd"/>
    </w:p>
    <w:p w14:paraId="1F5F6D46"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2AEFC855" w14:textId="77777777" w:rsidR="00CE2BBF" w:rsidRPr="006C701D" w:rsidRDefault="00CE2BBF" w:rsidP="00CE2BBF">
      <w:pPr>
        <w:spacing w:after="0"/>
        <w:rPr>
          <w:color w:val="9BBB59" w:themeColor="accent3"/>
        </w:rPr>
      </w:pPr>
      <w:r w:rsidRPr="006C701D">
        <w:rPr>
          <w:color w:val="9BBB59" w:themeColor="accent3"/>
        </w:rPr>
        <w:t>#Autorise toutes les machines de mon réseau à faire des requêtes HTTP vers l'extérieur</w:t>
      </w:r>
    </w:p>
    <w:p w14:paraId="4BE53DAB" w14:textId="59916863"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80 -s 10.31.96.0/20 -j </w:t>
      </w:r>
      <w:proofErr w:type="gramStart"/>
      <w:r w:rsidRPr="00CE2BBF">
        <w:rPr>
          <w:color w:val="FFFFFF" w:themeColor="background1"/>
          <w:lang w:val="en-US"/>
        </w:rPr>
        <w:t>ACCEPT</w:t>
      </w:r>
      <w:proofErr w:type="gramEnd"/>
    </w:p>
    <w:p w14:paraId="347BAC54"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078ED8E1" w14:textId="77777777" w:rsidR="00CE2BBF" w:rsidRPr="006C701D" w:rsidRDefault="00CE2BBF" w:rsidP="00CE2BBF">
      <w:pPr>
        <w:spacing w:after="0"/>
        <w:rPr>
          <w:color w:val="9BBB59" w:themeColor="accent3"/>
        </w:rPr>
      </w:pPr>
      <w:r w:rsidRPr="006C701D">
        <w:rPr>
          <w:color w:val="9BBB59" w:themeColor="accent3"/>
        </w:rPr>
        <w:t>#Autorise le routeur à faire des requêtes HTTP vers l'extérieur</w:t>
      </w:r>
    </w:p>
    <w:p w14:paraId="0E22D25C"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tcp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80 -j ACCEPT</w:t>
      </w:r>
    </w:p>
    <w:p w14:paraId="68ECC3C0" w14:textId="77777777" w:rsidR="00CE2BBF" w:rsidRPr="00CE2BBF" w:rsidRDefault="00CE2BBF" w:rsidP="00CE2BBF">
      <w:pPr>
        <w:spacing w:after="0"/>
        <w:rPr>
          <w:color w:val="FFFFFF" w:themeColor="background1"/>
        </w:rPr>
      </w:pPr>
      <w:r w:rsidRPr="00CE2BBF">
        <w:rPr>
          <w:color w:val="FFFFFF" w:themeColor="background1"/>
        </w:rPr>
        <w:t xml:space="preserve"> </w:t>
      </w:r>
    </w:p>
    <w:p w14:paraId="5E1E7CA8" w14:textId="77777777" w:rsidR="00CE2BBF" w:rsidRPr="006C701D" w:rsidRDefault="00CE2BBF" w:rsidP="00CE2BBF">
      <w:pPr>
        <w:spacing w:after="0"/>
        <w:rPr>
          <w:color w:val="9BBB59" w:themeColor="accent3"/>
        </w:rPr>
      </w:pPr>
      <w:r w:rsidRPr="006C701D">
        <w:rPr>
          <w:color w:val="9BBB59" w:themeColor="accent3"/>
        </w:rPr>
        <w:t>#--------------------------------------------------------------------------------------------</w:t>
      </w:r>
    </w:p>
    <w:p w14:paraId="52A1260D" w14:textId="39E04728" w:rsidR="00CE2BBF" w:rsidRPr="006C701D" w:rsidRDefault="00CE2BBF" w:rsidP="00CE2BBF">
      <w:pPr>
        <w:spacing w:after="0"/>
        <w:rPr>
          <w:color w:val="9BBB59" w:themeColor="accent3"/>
        </w:rPr>
      </w:pPr>
      <w:r w:rsidRPr="006C701D">
        <w:rPr>
          <w:color w:val="9BBB59" w:themeColor="accent3"/>
        </w:rPr>
        <w:t xml:space="preserve">#--                             HTTPS                                                      </w:t>
      </w:r>
      <w:r w:rsidR="006C701D" w:rsidRPr="006C701D">
        <w:rPr>
          <w:color w:val="9BBB59" w:themeColor="accent3"/>
        </w:rPr>
        <w:tab/>
      </w:r>
      <w:r w:rsidR="006C701D" w:rsidRPr="006C701D">
        <w:rPr>
          <w:color w:val="9BBB59" w:themeColor="accent3"/>
        </w:rPr>
        <w:tab/>
      </w:r>
      <w:r w:rsidR="006C701D" w:rsidRPr="006C701D">
        <w:rPr>
          <w:color w:val="9BBB59" w:themeColor="accent3"/>
        </w:rPr>
        <w:tab/>
        <w:t xml:space="preserve">      </w:t>
      </w:r>
      <w:r w:rsidRPr="006C701D">
        <w:rPr>
          <w:color w:val="9BBB59" w:themeColor="accent3"/>
        </w:rPr>
        <w:t>--</w:t>
      </w:r>
    </w:p>
    <w:p w14:paraId="0B3DA594" w14:textId="77777777" w:rsidR="00CE2BBF" w:rsidRPr="006C701D" w:rsidRDefault="00CE2BBF" w:rsidP="00CE2BBF">
      <w:pPr>
        <w:spacing w:after="0"/>
        <w:rPr>
          <w:color w:val="9BBB59" w:themeColor="accent3"/>
        </w:rPr>
      </w:pPr>
      <w:r w:rsidRPr="006C701D">
        <w:rPr>
          <w:color w:val="9BBB59" w:themeColor="accent3"/>
        </w:rPr>
        <w:t>#--------------------------------------------------------------------------------------------</w:t>
      </w:r>
    </w:p>
    <w:p w14:paraId="5705E4F9" w14:textId="77777777" w:rsidR="00CE2BBF" w:rsidRPr="00CE2BBF" w:rsidRDefault="00CE2BBF" w:rsidP="00CE2BBF">
      <w:pPr>
        <w:spacing w:after="0"/>
        <w:rPr>
          <w:color w:val="FFFFFF" w:themeColor="background1"/>
        </w:rPr>
      </w:pPr>
      <w:r w:rsidRPr="00CE2BBF">
        <w:rPr>
          <w:color w:val="FFFFFF" w:themeColor="background1"/>
        </w:rPr>
        <w:t xml:space="preserve"> </w:t>
      </w:r>
    </w:p>
    <w:p w14:paraId="182E05DE"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faire des requêtes HTTPS au serveur web</w:t>
      </w:r>
    </w:p>
    <w:p w14:paraId="38A3CE38"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443 -s 10.187.20.0/20 -d 10.31.96.80 -j </w:t>
      </w:r>
      <w:proofErr w:type="gramStart"/>
      <w:r w:rsidRPr="00CE2BBF">
        <w:rPr>
          <w:color w:val="FFFFFF" w:themeColor="background1"/>
          <w:lang w:val="en-US"/>
        </w:rPr>
        <w:t>ACCEPT</w:t>
      </w:r>
      <w:proofErr w:type="gramEnd"/>
    </w:p>
    <w:p w14:paraId="7F2B198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337E3791" w14:textId="77777777" w:rsidR="00CE2BBF" w:rsidRPr="006C701D" w:rsidRDefault="00CE2BBF" w:rsidP="00CE2BBF">
      <w:pPr>
        <w:spacing w:after="0"/>
        <w:rPr>
          <w:color w:val="9BBB59" w:themeColor="accent3"/>
        </w:rPr>
      </w:pPr>
      <w:r w:rsidRPr="006C701D">
        <w:rPr>
          <w:color w:val="9BBB59" w:themeColor="accent3"/>
        </w:rPr>
        <w:t>#Autorise toutes les machines de mon réseau à faire des requêtes HTTPS vers l'extérieur</w:t>
      </w:r>
    </w:p>
    <w:p w14:paraId="0C267717"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443 -s 10.31.96.0/20 -j </w:t>
      </w:r>
      <w:proofErr w:type="gramStart"/>
      <w:r w:rsidRPr="00CE2BBF">
        <w:rPr>
          <w:color w:val="FFFFFF" w:themeColor="background1"/>
          <w:lang w:val="en-US"/>
        </w:rPr>
        <w:t>ACCEPT</w:t>
      </w:r>
      <w:proofErr w:type="gramEnd"/>
    </w:p>
    <w:p w14:paraId="3AB376C9"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11E0D729" w14:textId="77777777" w:rsidR="00CE2BBF" w:rsidRPr="006C701D" w:rsidRDefault="00CE2BBF" w:rsidP="00CE2BBF">
      <w:pPr>
        <w:spacing w:after="0"/>
        <w:rPr>
          <w:color w:val="9BBB59" w:themeColor="accent3"/>
        </w:rPr>
      </w:pPr>
      <w:r w:rsidRPr="006C701D">
        <w:rPr>
          <w:color w:val="9BBB59" w:themeColor="accent3"/>
        </w:rPr>
        <w:t>#Autorise le routeur à faire des requêtes HTTPS vers l'extérieur</w:t>
      </w:r>
    </w:p>
    <w:p w14:paraId="79AB0713" w14:textId="77777777" w:rsidR="00CE2BBF" w:rsidRPr="00CE2BBF" w:rsidRDefault="00CE2BBF" w:rsidP="00CE2BBF">
      <w:pPr>
        <w:spacing w:after="0"/>
        <w:rPr>
          <w:color w:val="FFFFFF" w:themeColor="background1"/>
        </w:rPr>
      </w:pPr>
      <w:proofErr w:type="spellStart"/>
      <w:r w:rsidRPr="00CE2BBF">
        <w:rPr>
          <w:color w:val="FFFFFF" w:themeColor="background1"/>
        </w:rPr>
        <w:t>iptables</w:t>
      </w:r>
      <w:proofErr w:type="spellEnd"/>
      <w:r w:rsidRPr="00CE2BBF">
        <w:rPr>
          <w:color w:val="FFFFFF" w:themeColor="background1"/>
        </w:rPr>
        <w:t xml:space="preserve"> -A OUTPUT -p </w:t>
      </w:r>
      <w:proofErr w:type="spellStart"/>
      <w:r w:rsidRPr="00CE2BBF">
        <w:rPr>
          <w:color w:val="FFFFFF" w:themeColor="background1"/>
        </w:rPr>
        <w:t>tcp</w:t>
      </w:r>
      <w:proofErr w:type="spellEnd"/>
      <w:r w:rsidRPr="00CE2BBF">
        <w:rPr>
          <w:color w:val="FFFFFF" w:themeColor="background1"/>
        </w:rPr>
        <w:t xml:space="preserve"> --</w:t>
      </w:r>
      <w:proofErr w:type="spellStart"/>
      <w:r w:rsidRPr="00CE2BBF">
        <w:rPr>
          <w:color w:val="FFFFFF" w:themeColor="background1"/>
        </w:rPr>
        <w:t>dport</w:t>
      </w:r>
      <w:proofErr w:type="spellEnd"/>
      <w:r w:rsidRPr="00CE2BBF">
        <w:rPr>
          <w:color w:val="FFFFFF" w:themeColor="background1"/>
        </w:rPr>
        <w:t xml:space="preserve"> 443 -j ACCEPT</w:t>
      </w:r>
    </w:p>
    <w:p w14:paraId="313B532C" w14:textId="77777777" w:rsidR="00CE2BBF" w:rsidRPr="006C701D" w:rsidRDefault="00CE2BBF" w:rsidP="00CE2BBF">
      <w:pPr>
        <w:spacing w:after="0"/>
        <w:rPr>
          <w:color w:val="9BBB59" w:themeColor="accent3"/>
        </w:rPr>
      </w:pPr>
      <w:r w:rsidRPr="006C701D">
        <w:rPr>
          <w:color w:val="9BBB59" w:themeColor="accent3"/>
        </w:rPr>
        <w:t xml:space="preserve"> </w:t>
      </w:r>
    </w:p>
    <w:p w14:paraId="4BF28EC8" w14:textId="77777777" w:rsidR="00CE2BBF" w:rsidRPr="006C701D" w:rsidRDefault="00CE2BBF" w:rsidP="00CE2BBF">
      <w:pPr>
        <w:spacing w:after="0"/>
        <w:rPr>
          <w:color w:val="9BBB59" w:themeColor="accent3"/>
        </w:rPr>
      </w:pPr>
      <w:r w:rsidRPr="006C701D">
        <w:rPr>
          <w:color w:val="9BBB59" w:themeColor="accent3"/>
        </w:rPr>
        <w:t>#--------------------------------------------------------------------------------------------</w:t>
      </w:r>
    </w:p>
    <w:p w14:paraId="335C79A8" w14:textId="1201E5D4" w:rsidR="00CE2BBF" w:rsidRPr="006C701D" w:rsidRDefault="00CE2BBF" w:rsidP="00CE2BBF">
      <w:pPr>
        <w:spacing w:after="0"/>
        <w:rPr>
          <w:color w:val="9BBB59" w:themeColor="accent3"/>
        </w:rPr>
      </w:pPr>
      <w:r w:rsidRPr="006C701D">
        <w:rPr>
          <w:color w:val="9BBB59" w:themeColor="accent3"/>
        </w:rPr>
        <w:t xml:space="preserve">#--                               FTP                            </w:t>
      </w:r>
      <w:r w:rsidR="006C701D" w:rsidRPr="006C701D">
        <w:rPr>
          <w:color w:val="9BBB59" w:themeColor="accent3"/>
        </w:rPr>
        <w:tab/>
      </w:r>
      <w:r w:rsidR="006C701D" w:rsidRPr="006C701D">
        <w:rPr>
          <w:color w:val="9BBB59" w:themeColor="accent3"/>
        </w:rPr>
        <w:tab/>
      </w:r>
      <w:r w:rsidR="006C701D" w:rsidRPr="006C701D">
        <w:rPr>
          <w:color w:val="9BBB59" w:themeColor="accent3"/>
        </w:rPr>
        <w:tab/>
        <w:t xml:space="preserve">          </w:t>
      </w:r>
      <w:r w:rsidRPr="006C701D">
        <w:rPr>
          <w:color w:val="9BBB59" w:themeColor="accent3"/>
        </w:rPr>
        <w:t xml:space="preserve">                          --</w:t>
      </w:r>
    </w:p>
    <w:p w14:paraId="7DB3E431" w14:textId="77777777" w:rsidR="00CE2BBF" w:rsidRPr="006C701D" w:rsidRDefault="00CE2BBF" w:rsidP="00CE2BBF">
      <w:pPr>
        <w:spacing w:after="0"/>
        <w:rPr>
          <w:color w:val="9BBB59" w:themeColor="accent3"/>
        </w:rPr>
      </w:pPr>
      <w:r w:rsidRPr="006C701D">
        <w:rPr>
          <w:color w:val="9BBB59" w:themeColor="accent3"/>
        </w:rPr>
        <w:t>#--------------------------------------------------------------------------------------------</w:t>
      </w:r>
    </w:p>
    <w:p w14:paraId="7946148C" w14:textId="77777777" w:rsidR="00CE2BBF" w:rsidRPr="00CE2BBF" w:rsidRDefault="00CE2BBF" w:rsidP="00CE2BBF">
      <w:pPr>
        <w:spacing w:after="0"/>
        <w:rPr>
          <w:color w:val="FFFFFF" w:themeColor="background1"/>
        </w:rPr>
      </w:pPr>
      <w:r w:rsidRPr="00CE2BBF">
        <w:rPr>
          <w:color w:val="FFFFFF" w:themeColor="background1"/>
        </w:rPr>
        <w:t xml:space="preserve"> </w:t>
      </w:r>
    </w:p>
    <w:p w14:paraId="108F3CAB" w14:textId="77777777" w:rsidR="00CE2BBF" w:rsidRPr="006C701D" w:rsidRDefault="00CE2BBF" w:rsidP="00CE2BBF">
      <w:pPr>
        <w:spacing w:after="0"/>
        <w:rPr>
          <w:color w:val="9BBB59" w:themeColor="accent3"/>
        </w:rPr>
      </w:pPr>
      <w:r w:rsidRPr="006C701D">
        <w:rPr>
          <w:color w:val="9BBB59" w:themeColor="accent3"/>
        </w:rPr>
        <w:t xml:space="preserve">#Autorise le serveur ftp à communiquer en FTP avec le réseau de </w:t>
      </w:r>
      <w:proofErr w:type="spellStart"/>
      <w:r w:rsidRPr="006C701D">
        <w:rPr>
          <w:color w:val="9BBB59" w:themeColor="accent3"/>
        </w:rPr>
        <w:t>beaupeyrat</w:t>
      </w:r>
      <w:proofErr w:type="spellEnd"/>
      <w:r w:rsidRPr="006C701D">
        <w:rPr>
          <w:color w:val="9BBB59" w:themeColor="accent3"/>
        </w:rPr>
        <w:t xml:space="preserve"> en mode actif</w:t>
      </w:r>
    </w:p>
    <w:p w14:paraId="62171EB2"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20 -s 10.31.96.20 -d 10.187.20.0/24 -j </w:t>
      </w:r>
      <w:proofErr w:type="gramStart"/>
      <w:r w:rsidRPr="00CE2BBF">
        <w:rPr>
          <w:color w:val="FFFFFF" w:themeColor="background1"/>
          <w:lang w:val="en-US"/>
        </w:rPr>
        <w:t>ACCEPT</w:t>
      </w:r>
      <w:proofErr w:type="gramEnd"/>
    </w:p>
    <w:p w14:paraId="2C0183CF"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21 -s 10.31.96.20 -d 10.187.20.0/24 -j </w:t>
      </w:r>
      <w:proofErr w:type="gramStart"/>
      <w:r w:rsidRPr="00CE2BBF">
        <w:rPr>
          <w:color w:val="FFFFFF" w:themeColor="background1"/>
          <w:lang w:val="en-US"/>
        </w:rPr>
        <w:t>ACCEPT</w:t>
      </w:r>
      <w:proofErr w:type="gramEnd"/>
    </w:p>
    <w:p w14:paraId="512A5A50"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60D79F27" w14:textId="77777777" w:rsidR="00CE2BBF" w:rsidRPr="006C701D" w:rsidRDefault="00CE2BBF" w:rsidP="00CE2BBF">
      <w:pPr>
        <w:spacing w:after="0"/>
        <w:rPr>
          <w:color w:val="9BBB59" w:themeColor="accent3"/>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communiquer en FTP avec le serveur ftp en mode actif</w:t>
      </w:r>
    </w:p>
    <w:p w14:paraId="4B01912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20 -s 10.187.20.0/24 -d 10.31.96.20 -j </w:t>
      </w:r>
      <w:proofErr w:type="gramStart"/>
      <w:r w:rsidRPr="00CE2BBF">
        <w:rPr>
          <w:color w:val="FFFFFF" w:themeColor="background1"/>
          <w:lang w:val="en-US"/>
        </w:rPr>
        <w:t>ACCEPT</w:t>
      </w:r>
      <w:proofErr w:type="gramEnd"/>
    </w:p>
    <w:p w14:paraId="162B6EC6"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21 -s 10.187.20.0/24 -d 10.31.96.20 -j </w:t>
      </w:r>
      <w:proofErr w:type="gramStart"/>
      <w:r w:rsidRPr="00CE2BBF">
        <w:rPr>
          <w:color w:val="FFFFFF" w:themeColor="background1"/>
          <w:lang w:val="en-US"/>
        </w:rPr>
        <w:t>ACCEPT</w:t>
      </w:r>
      <w:proofErr w:type="gramEnd"/>
    </w:p>
    <w:p w14:paraId="1B456C56"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5159E0E1" w14:textId="77777777" w:rsidR="00CE2BBF" w:rsidRPr="006C701D" w:rsidRDefault="00CE2BBF" w:rsidP="00CE2BBF">
      <w:pPr>
        <w:spacing w:after="0"/>
        <w:rPr>
          <w:color w:val="9BBB59" w:themeColor="accent3"/>
        </w:rPr>
      </w:pPr>
      <w:r w:rsidRPr="006C701D">
        <w:rPr>
          <w:color w:val="9BBB59" w:themeColor="accent3"/>
        </w:rPr>
        <w:t xml:space="preserve">#Autorise les transferts en mode passif du serveur ftp vers le réseau de </w:t>
      </w:r>
      <w:proofErr w:type="spellStart"/>
      <w:r w:rsidRPr="006C701D">
        <w:rPr>
          <w:color w:val="9BBB59" w:themeColor="accent3"/>
        </w:rPr>
        <w:t>beaupeyrat</w:t>
      </w:r>
      <w:proofErr w:type="spellEnd"/>
    </w:p>
    <w:p w14:paraId="0014F614"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1024: -m </w:t>
      </w:r>
      <w:proofErr w:type="spellStart"/>
      <w:r w:rsidRPr="00CE2BBF">
        <w:rPr>
          <w:color w:val="FFFFFF" w:themeColor="background1"/>
          <w:lang w:val="en-US"/>
        </w:rPr>
        <w:t>conntrack</w:t>
      </w:r>
      <w:proofErr w:type="spellEnd"/>
      <w:r w:rsidRPr="00CE2BBF">
        <w:rPr>
          <w:color w:val="FFFFFF" w:themeColor="background1"/>
          <w:lang w:val="en-US"/>
        </w:rPr>
        <w:t xml:space="preserve"> --</w:t>
      </w:r>
      <w:proofErr w:type="spellStart"/>
      <w:r w:rsidRPr="00CE2BBF">
        <w:rPr>
          <w:color w:val="FFFFFF" w:themeColor="background1"/>
          <w:lang w:val="en-US"/>
        </w:rPr>
        <w:t>ctstate</w:t>
      </w:r>
      <w:proofErr w:type="spellEnd"/>
      <w:r w:rsidRPr="00CE2BBF">
        <w:rPr>
          <w:color w:val="FFFFFF" w:themeColor="background1"/>
          <w:lang w:val="en-US"/>
        </w:rPr>
        <w:t xml:space="preserve"> NEW,RELATED,ESTABLISHED -s 10.187.20.0/24 -d 10.31.96.20 -j </w:t>
      </w:r>
      <w:proofErr w:type="gramStart"/>
      <w:r w:rsidRPr="00CE2BBF">
        <w:rPr>
          <w:color w:val="FFFFFF" w:themeColor="background1"/>
          <w:lang w:val="en-US"/>
        </w:rPr>
        <w:t>ACCEPT</w:t>
      </w:r>
      <w:proofErr w:type="gramEnd"/>
    </w:p>
    <w:p w14:paraId="3F3104A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568D4F84" w14:textId="77777777" w:rsidR="00CE2BBF" w:rsidRPr="006C701D" w:rsidRDefault="00CE2BBF" w:rsidP="00CE2BBF">
      <w:pPr>
        <w:spacing w:after="0"/>
        <w:rPr>
          <w:color w:val="9BBB59" w:themeColor="accent3"/>
        </w:rPr>
      </w:pPr>
      <w:r w:rsidRPr="006C701D">
        <w:rPr>
          <w:color w:val="9BBB59" w:themeColor="accent3"/>
        </w:rPr>
        <w:t xml:space="preserve">#Autorise les transferts en mode passif du réseau de </w:t>
      </w:r>
      <w:proofErr w:type="spellStart"/>
      <w:r w:rsidRPr="006C701D">
        <w:rPr>
          <w:color w:val="9BBB59" w:themeColor="accent3"/>
        </w:rPr>
        <w:t>beaupeyrat</w:t>
      </w:r>
      <w:proofErr w:type="spellEnd"/>
      <w:r w:rsidRPr="006C701D">
        <w:rPr>
          <w:color w:val="9BBB59" w:themeColor="accent3"/>
        </w:rPr>
        <w:t xml:space="preserve"> vers le serveur ftp</w:t>
      </w:r>
    </w:p>
    <w:p w14:paraId="06306D4C"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1024: -m </w:t>
      </w:r>
      <w:proofErr w:type="spellStart"/>
      <w:r w:rsidRPr="00CE2BBF">
        <w:rPr>
          <w:color w:val="FFFFFF" w:themeColor="background1"/>
          <w:lang w:val="en-US"/>
        </w:rPr>
        <w:t>conntrack</w:t>
      </w:r>
      <w:proofErr w:type="spellEnd"/>
      <w:r w:rsidRPr="00CE2BBF">
        <w:rPr>
          <w:color w:val="FFFFFF" w:themeColor="background1"/>
          <w:lang w:val="en-US"/>
        </w:rPr>
        <w:t xml:space="preserve"> --</w:t>
      </w:r>
      <w:proofErr w:type="spellStart"/>
      <w:r w:rsidRPr="00CE2BBF">
        <w:rPr>
          <w:color w:val="FFFFFF" w:themeColor="background1"/>
          <w:lang w:val="en-US"/>
        </w:rPr>
        <w:t>ctstate</w:t>
      </w:r>
      <w:proofErr w:type="spellEnd"/>
      <w:r w:rsidRPr="00CE2BBF">
        <w:rPr>
          <w:color w:val="FFFFFF" w:themeColor="background1"/>
          <w:lang w:val="en-US"/>
        </w:rPr>
        <w:t xml:space="preserve"> NEW,RELATED,ESTABLISHED -s 10.31.96.20 -d 10.187.20.0/24 -j </w:t>
      </w:r>
      <w:proofErr w:type="gramStart"/>
      <w:r w:rsidRPr="00CE2BBF">
        <w:rPr>
          <w:color w:val="FFFFFF" w:themeColor="background1"/>
          <w:lang w:val="en-US"/>
        </w:rPr>
        <w:t>ACCEPT</w:t>
      </w:r>
      <w:proofErr w:type="gramEnd"/>
    </w:p>
    <w:p w14:paraId="67469520" w14:textId="77777777" w:rsidR="00CE2BBF" w:rsidRPr="00CE2BBF" w:rsidRDefault="00CE2BBF" w:rsidP="00CE2BBF">
      <w:pPr>
        <w:spacing w:after="0"/>
        <w:rPr>
          <w:color w:val="FFFFFF" w:themeColor="background1"/>
          <w:lang w:val="en-US"/>
        </w:rPr>
      </w:pPr>
    </w:p>
    <w:p w14:paraId="0ADDB722"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76C74181" w14:textId="4E90FC67" w:rsidR="00CE2BBF" w:rsidRPr="006C701D" w:rsidRDefault="006C701D" w:rsidP="00CE2BBF">
      <w:pPr>
        <w:spacing w:after="0"/>
        <w:rPr>
          <w:color w:val="9BBB59" w:themeColor="accent3"/>
        </w:rPr>
      </w:pPr>
      <w:r w:rsidRPr="006C701D">
        <w:rPr>
          <w:noProof/>
          <w:color w:val="9BBB59" w:themeColor="accent3"/>
          <w:lang w:val="en-US"/>
        </w:rPr>
        <w:lastRenderedPageBreak/>
        <w:pict w14:anchorId="0630EFDE">
          <v:rect id="_x0000_s2128" style="position:absolute;left:0;text-align:left;margin-left:-16.6pt;margin-top:-8pt;width:486.6pt;height:178.75pt;z-index:-251652096" fillcolor="#1c1a10 [334]" stroked="f"/>
        </w:pict>
      </w:r>
      <w:r w:rsidR="00CE2BBF" w:rsidRPr="006C701D">
        <w:rPr>
          <w:color w:val="9BBB59" w:themeColor="accent3"/>
        </w:rPr>
        <w:t>#-------------------------------------------------------------------------------------------</w:t>
      </w:r>
    </w:p>
    <w:p w14:paraId="5528EDDE" w14:textId="5ACCA8AA" w:rsidR="00CE2BBF" w:rsidRPr="006C701D" w:rsidRDefault="00CE2BBF" w:rsidP="00CE2BBF">
      <w:pPr>
        <w:spacing w:after="0"/>
        <w:rPr>
          <w:color w:val="9BBB59" w:themeColor="accent3"/>
        </w:rPr>
      </w:pPr>
      <w:r w:rsidRPr="006C701D">
        <w:rPr>
          <w:color w:val="9BBB59" w:themeColor="accent3"/>
        </w:rPr>
        <w:t xml:space="preserve">#--                              FTPS                               </w:t>
      </w:r>
      <w:r w:rsidR="006C701D" w:rsidRPr="006C701D">
        <w:rPr>
          <w:color w:val="9BBB59" w:themeColor="accent3"/>
        </w:rPr>
        <w:tab/>
      </w:r>
      <w:r w:rsidR="006C701D" w:rsidRPr="006C701D">
        <w:rPr>
          <w:color w:val="9BBB59" w:themeColor="accent3"/>
        </w:rPr>
        <w:tab/>
        <w:t xml:space="preserve">            </w:t>
      </w:r>
      <w:r w:rsidRPr="006C701D">
        <w:rPr>
          <w:color w:val="9BBB59" w:themeColor="accent3"/>
        </w:rPr>
        <w:t xml:space="preserve">                      --</w:t>
      </w:r>
    </w:p>
    <w:p w14:paraId="1E3A4F2B" w14:textId="77777777" w:rsidR="00CE2BBF" w:rsidRPr="006C701D" w:rsidRDefault="00CE2BBF" w:rsidP="00CE2BBF">
      <w:pPr>
        <w:spacing w:after="0"/>
        <w:rPr>
          <w:color w:val="9BBB59" w:themeColor="accent3"/>
        </w:rPr>
      </w:pPr>
      <w:r w:rsidRPr="006C701D">
        <w:rPr>
          <w:color w:val="9BBB59" w:themeColor="accent3"/>
        </w:rPr>
        <w:t>#-------------------------------------------------------------------------------------------</w:t>
      </w:r>
    </w:p>
    <w:p w14:paraId="3DFBDF37" w14:textId="77777777" w:rsidR="00CE2BBF" w:rsidRPr="006C701D" w:rsidRDefault="00CE2BBF" w:rsidP="00CE2BBF">
      <w:pPr>
        <w:spacing w:after="0"/>
        <w:rPr>
          <w:color w:val="9BBB59" w:themeColor="accent3"/>
        </w:rPr>
      </w:pPr>
      <w:r w:rsidRPr="006C701D">
        <w:rPr>
          <w:color w:val="9BBB59" w:themeColor="accent3"/>
        </w:rPr>
        <w:t xml:space="preserve"> </w:t>
      </w:r>
    </w:p>
    <w:p w14:paraId="02AF1C79" w14:textId="77777777" w:rsidR="00CE2BBF" w:rsidRPr="00CE2BBF" w:rsidRDefault="00CE2BBF" w:rsidP="00CE2BBF">
      <w:pPr>
        <w:spacing w:after="0"/>
        <w:rPr>
          <w:color w:val="FFFFFF" w:themeColor="background1"/>
        </w:rPr>
      </w:pPr>
      <w:r w:rsidRPr="006C701D">
        <w:rPr>
          <w:color w:val="9BBB59" w:themeColor="accent3"/>
        </w:rPr>
        <w:t xml:space="preserve">#Autorise les machines du réseau de </w:t>
      </w:r>
      <w:proofErr w:type="spellStart"/>
      <w:r w:rsidRPr="006C701D">
        <w:rPr>
          <w:color w:val="9BBB59" w:themeColor="accent3"/>
        </w:rPr>
        <w:t>beaupeyrat</w:t>
      </w:r>
      <w:proofErr w:type="spellEnd"/>
      <w:r w:rsidRPr="006C701D">
        <w:rPr>
          <w:color w:val="9BBB59" w:themeColor="accent3"/>
        </w:rPr>
        <w:t xml:space="preserve"> à communiquer en FTPS avec le serveur ftp</w:t>
      </w:r>
    </w:p>
    <w:p w14:paraId="12E3F91E"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989 -s 10.187.20.0/24 -d 10.31.96.20 -j </w:t>
      </w:r>
      <w:proofErr w:type="gramStart"/>
      <w:r w:rsidRPr="00CE2BBF">
        <w:rPr>
          <w:color w:val="FFFFFF" w:themeColor="background1"/>
          <w:lang w:val="en-US"/>
        </w:rPr>
        <w:t>ACCEPT</w:t>
      </w:r>
      <w:proofErr w:type="gramEnd"/>
    </w:p>
    <w:p w14:paraId="4ED8BF5A"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990 -s 10.187.20.0/24 -d 10.31.96.20 -j </w:t>
      </w:r>
      <w:proofErr w:type="gramStart"/>
      <w:r w:rsidRPr="00CE2BBF">
        <w:rPr>
          <w:color w:val="FFFFFF" w:themeColor="background1"/>
          <w:lang w:val="en-US"/>
        </w:rPr>
        <w:t>ACCEPT</w:t>
      </w:r>
      <w:proofErr w:type="gramEnd"/>
    </w:p>
    <w:p w14:paraId="6C31CD2A"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 </w:t>
      </w:r>
    </w:p>
    <w:p w14:paraId="4D98AC8F" w14:textId="77777777" w:rsidR="00CE2BBF" w:rsidRPr="006C701D" w:rsidRDefault="00CE2BBF" w:rsidP="00CE2BBF">
      <w:pPr>
        <w:spacing w:after="0"/>
        <w:rPr>
          <w:color w:val="9BBB59" w:themeColor="accent3"/>
        </w:rPr>
      </w:pPr>
      <w:r w:rsidRPr="006C701D">
        <w:rPr>
          <w:color w:val="9BBB59" w:themeColor="accent3"/>
        </w:rPr>
        <w:t xml:space="preserve">#Autorise le serveur ftp à communiquer en FTPS avec le réseau de </w:t>
      </w:r>
      <w:proofErr w:type="spellStart"/>
      <w:r w:rsidRPr="006C701D">
        <w:rPr>
          <w:color w:val="9BBB59" w:themeColor="accent3"/>
        </w:rPr>
        <w:t>beaupeyrat</w:t>
      </w:r>
      <w:proofErr w:type="spellEnd"/>
    </w:p>
    <w:p w14:paraId="7520BDCB" w14:textId="77777777"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989 -s 10.31.96.20 -d 10.187.20.0/24 -j </w:t>
      </w:r>
      <w:proofErr w:type="gramStart"/>
      <w:r w:rsidRPr="00CE2BBF">
        <w:rPr>
          <w:color w:val="FFFFFF" w:themeColor="background1"/>
          <w:lang w:val="en-US"/>
        </w:rPr>
        <w:t>ACCEPT</w:t>
      </w:r>
      <w:proofErr w:type="gramEnd"/>
    </w:p>
    <w:p w14:paraId="048A1D81" w14:textId="537870EC" w:rsidR="00CE2BBF" w:rsidRPr="00CE2BBF" w:rsidRDefault="00CE2BBF" w:rsidP="00CE2BBF">
      <w:pPr>
        <w:spacing w:after="0"/>
        <w:rPr>
          <w:color w:val="FFFFFF" w:themeColor="background1"/>
          <w:lang w:val="en-US"/>
        </w:rPr>
      </w:pPr>
      <w:r w:rsidRPr="00CE2BBF">
        <w:rPr>
          <w:color w:val="FFFFFF" w:themeColor="background1"/>
          <w:lang w:val="en-US"/>
        </w:rPr>
        <w:t xml:space="preserve">iptables -A FORWARD -p </w:t>
      </w:r>
      <w:proofErr w:type="spellStart"/>
      <w:r w:rsidRPr="00CE2BBF">
        <w:rPr>
          <w:color w:val="FFFFFF" w:themeColor="background1"/>
          <w:lang w:val="en-US"/>
        </w:rPr>
        <w:t>tcp</w:t>
      </w:r>
      <w:proofErr w:type="spellEnd"/>
      <w:r w:rsidRPr="00CE2BBF">
        <w:rPr>
          <w:color w:val="FFFFFF" w:themeColor="background1"/>
          <w:lang w:val="en-US"/>
        </w:rPr>
        <w:t xml:space="preserve"> --</w:t>
      </w:r>
      <w:proofErr w:type="spellStart"/>
      <w:r w:rsidRPr="00CE2BBF">
        <w:rPr>
          <w:color w:val="FFFFFF" w:themeColor="background1"/>
          <w:lang w:val="en-US"/>
        </w:rPr>
        <w:t>dport</w:t>
      </w:r>
      <w:proofErr w:type="spellEnd"/>
      <w:r w:rsidRPr="00CE2BBF">
        <w:rPr>
          <w:color w:val="FFFFFF" w:themeColor="background1"/>
          <w:lang w:val="en-US"/>
        </w:rPr>
        <w:t xml:space="preserve"> 990 -s 10.31.96.20 -d 10.187.20.0/24 -j </w:t>
      </w:r>
      <w:proofErr w:type="gramStart"/>
      <w:r w:rsidRPr="00CE2BBF">
        <w:rPr>
          <w:color w:val="FFFFFF" w:themeColor="background1"/>
          <w:lang w:val="en-US"/>
        </w:rPr>
        <w:t>ACCEPT</w:t>
      </w:r>
      <w:proofErr w:type="gramEnd"/>
    </w:p>
    <w:sectPr w:rsidR="00CE2BBF" w:rsidRPr="00CE2BBF" w:rsidSect="00A61445">
      <w:headerReference w:type="default" r:id="rId12"/>
      <w:footerReference w:type="default" r:id="rId13"/>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7D268" w14:textId="77777777" w:rsidR="00A61445" w:rsidRDefault="00A61445" w:rsidP="006651C9">
      <w:r>
        <w:separator/>
      </w:r>
    </w:p>
  </w:endnote>
  <w:endnote w:type="continuationSeparator" w:id="0">
    <w:p w14:paraId="31775D65" w14:textId="77777777" w:rsidR="00A61445" w:rsidRDefault="00A61445"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149E3" w14:textId="77777777" w:rsidR="00A61445" w:rsidRDefault="00A61445" w:rsidP="006651C9">
      <w:r>
        <w:separator/>
      </w:r>
    </w:p>
  </w:footnote>
  <w:footnote w:type="continuationSeparator" w:id="0">
    <w:p w14:paraId="13F39500" w14:textId="77777777" w:rsidR="00A61445" w:rsidRDefault="00A61445"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20736"/>
    <w:multiLevelType w:val="hybridMultilevel"/>
    <w:tmpl w:val="831E9222"/>
    <w:lvl w:ilvl="0" w:tplc="ECE4679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8A35DF"/>
    <w:multiLevelType w:val="hybridMultilevel"/>
    <w:tmpl w:val="F676B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0D6967"/>
    <w:multiLevelType w:val="hybridMultilevel"/>
    <w:tmpl w:val="14323632"/>
    <w:lvl w:ilvl="0" w:tplc="2DD0F1E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D0D63"/>
    <w:multiLevelType w:val="hybridMultilevel"/>
    <w:tmpl w:val="3AA65BF8"/>
    <w:lvl w:ilvl="0" w:tplc="E10E5BFC">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52E2F6B"/>
    <w:multiLevelType w:val="hybridMultilevel"/>
    <w:tmpl w:val="E150777A"/>
    <w:lvl w:ilvl="0" w:tplc="95FAFB2E">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53D307D1"/>
    <w:multiLevelType w:val="hybridMultilevel"/>
    <w:tmpl w:val="9E1E59FA"/>
    <w:lvl w:ilvl="0" w:tplc="C7F6C030">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98131E"/>
    <w:multiLevelType w:val="hybridMultilevel"/>
    <w:tmpl w:val="D7FEC0AC"/>
    <w:lvl w:ilvl="0" w:tplc="1BB4271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4"/>
  </w:num>
  <w:num w:numId="2" w16cid:durableId="1690522722">
    <w:abstractNumId w:val="0"/>
  </w:num>
  <w:num w:numId="3" w16cid:durableId="997341976">
    <w:abstractNumId w:val="2"/>
  </w:num>
  <w:num w:numId="4" w16cid:durableId="928150014">
    <w:abstractNumId w:val="1"/>
  </w:num>
  <w:num w:numId="5" w16cid:durableId="2045208077">
    <w:abstractNumId w:val="7"/>
  </w:num>
  <w:num w:numId="6" w16cid:durableId="1241913754">
    <w:abstractNumId w:val="12"/>
  </w:num>
  <w:num w:numId="7" w16cid:durableId="2095739837">
    <w:abstractNumId w:val="8"/>
  </w:num>
  <w:num w:numId="8" w16cid:durableId="282267398">
    <w:abstractNumId w:val="11"/>
  </w:num>
  <w:num w:numId="9" w16cid:durableId="290327058">
    <w:abstractNumId w:val="3"/>
  </w:num>
  <w:num w:numId="10" w16cid:durableId="923681097">
    <w:abstractNumId w:val="9"/>
  </w:num>
  <w:num w:numId="11" w16cid:durableId="1072773594">
    <w:abstractNumId w:val="5"/>
  </w:num>
  <w:num w:numId="12" w16cid:durableId="2021200984">
    <w:abstractNumId w:val="6"/>
  </w:num>
  <w:num w:numId="13" w16cid:durableId="20616350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defaultTabStop w:val="709"/>
  <w:hyphenationZone w:val="425"/>
  <w:characterSpacingControl w:val="doNotCompress"/>
  <w:hdrShapeDefaults>
    <o:shapedefaults v:ext="edit" spidmax="2129"/>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26F71"/>
    <w:rsid w:val="000326C5"/>
    <w:rsid w:val="0003762D"/>
    <w:rsid w:val="00055E8F"/>
    <w:rsid w:val="00062EA2"/>
    <w:rsid w:val="0007411A"/>
    <w:rsid w:val="00083739"/>
    <w:rsid w:val="000861DC"/>
    <w:rsid w:val="00086F56"/>
    <w:rsid w:val="00095B74"/>
    <w:rsid w:val="00097CCE"/>
    <w:rsid w:val="000B2047"/>
    <w:rsid w:val="000D23BD"/>
    <w:rsid w:val="000E17D7"/>
    <w:rsid w:val="000E47B9"/>
    <w:rsid w:val="00102835"/>
    <w:rsid w:val="00104F8B"/>
    <w:rsid w:val="00117972"/>
    <w:rsid w:val="001267E8"/>
    <w:rsid w:val="00137D4F"/>
    <w:rsid w:val="00147987"/>
    <w:rsid w:val="00154F18"/>
    <w:rsid w:val="001570AD"/>
    <w:rsid w:val="001626A1"/>
    <w:rsid w:val="001639D2"/>
    <w:rsid w:val="00167D61"/>
    <w:rsid w:val="00171453"/>
    <w:rsid w:val="001730CA"/>
    <w:rsid w:val="001735F4"/>
    <w:rsid w:val="00176FC5"/>
    <w:rsid w:val="00185DC2"/>
    <w:rsid w:val="0019100F"/>
    <w:rsid w:val="001A02BE"/>
    <w:rsid w:val="001A4BC9"/>
    <w:rsid w:val="001B0DA4"/>
    <w:rsid w:val="001C1178"/>
    <w:rsid w:val="001E03A8"/>
    <w:rsid w:val="001E310D"/>
    <w:rsid w:val="001E79FE"/>
    <w:rsid w:val="001E7E2D"/>
    <w:rsid w:val="001F64C2"/>
    <w:rsid w:val="001F693E"/>
    <w:rsid w:val="00201103"/>
    <w:rsid w:val="00202362"/>
    <w:rsid w:val="00224446"/>
    <w:rsid w:val="00227CAB"/>
    <w:rsid w:val="00232F97"/>
    <w:rsid w:val="00237AC7"/>
    <w:rsid w:val="002461A7"/>
    <w:rsid w:val="002534DD"/>
    <w:rsid w:val="00255463"/>
    <w:rsid w:val="0027511F"/>
    <w:rsid w:val="00282C25"/>
    <w:rsid w:val="00290CE4"/>
    <w:rsid w:val="0029129A"/>
    <w:rsid w:val="00291A4D"/>
    <w:rsid w:val="002923B4"/>
    <w:rsid w:val="0029491E"/>
    <w:rsid w:val="002A3F9E"/>
    <w:rsid w:val="002A724D"/>
    <w:rsid w:val="002B66A6"/>
    <w:rsid w:val="002C2707"/>
    <w:rsid w:val="002D5A35"/>
    <w:rsid w:val="002E3BCD"/>
    <w:rsid w:val="002F38AD"/>
    <w:rsid w:val="002F4FD5"/>
    <w:rsid w:val="00304232"/>
    <w:rsid w:val="00312BEA"/>
    <w:rsid w:val="0031475F"/>
    <w:rsid w:val="00364ADF"/>
    <w:rsid w:val="00375AFD"/>
    <w:rsid w:val="00385F1D"/>
    <w:rsid w:val="00386EA8"/>
    <w:rsid w:val="003874D9"/>
    <w:rsid w:val="00397A5E"/>
    <w:rsid w:val="003B5121"/>
    <w:rsid w:val="003B6AAE"/>
    <w:rsid w:val="003B76F1"/>
    <w:rsid w:val="003D1534"/>
    <w:rsid w:val="003D593C"/>
    <w:rsid w:val="003E505A"/>
    <w:rsid w:val="003F2CA4"/>
    <w:rsid w:val="00403F11"/>
    <w:rsid w:val="00407240"/>
    <w:rsid w:val="00410F46"/>
    <w:rsid w:val="00411EC1"/>
    <w:rsid w:val="00413BC4"/>
    <w:rsid w:val="00414CB3"/>
    <w:rsid w:val="00420750"/>
    <w:rsid w:val="004213F6"/>
    <w:rsid w:val="00447AA1"/>
    <w:rsid w:val="004612A0"/>
    <w:rsid w:val="00462B1C"/>
    <w:rsid w:val="00463284"/>
    <w:rsid w:val="00467684"/>
    <w:rsid w:val="00471FB7"/>
    <w:rsid w:val="00472FC1"/>
    <w:rsid w:val="00480F3E"/>
    <w:rsid w:val="004A0931"/>
    <w:rsid w:val="004A6277"/>
    <w:rsid w:val="004A7655"/>
    <w:rsid w:val="004C0B7E"/>
    <w:rsid w:val="004E2ADE"/>
    <w:rsid w:val="004F6E74"/>
    <w:rsid w:val="00503E78"/>
    <w:rsid w:val="0050487C"/>
    <w:rsid w:val="00513AA7"/>
    <w:rsid w:val="00515EF9"/>
    <w:rsid w:val="005224AB"/>
    <w:rsid w:val="00526DD1"/>
    <w:rsid w:val="00532154"/>
    <w:rsid w:val="0054751E"/>
    <w:rsid w:val="00552A23"/>
    <w:rsid w:val="00555A29"/>
    <w:rsid w:val="00555E12"/>
    <w:rsid w:val="0058332A"/>
    <w:rsid w:val="005A099F"/>
    <w:rsid w:val="005B3A35"/>
    <w:rsid w:val="005C4678"/>
    <w:rsid w:val="005F0FDC"/>
    <w:rsid w:val="005F7AFF"/>
    <w:rsid w:val="00603C1C"/>
    <w:rsid w:val="0062202D"/>
    <w:rsid w:val="00631D7C"/>
    <w:rsid w:val="00632F74"/>
    <w:rsid w:val="00633EF6"/>
    <w:rsid w:val="006613B3"/>
    <w:rsid w:val="006651C9"/>
    <w:rsid w:val="006676EB"/>
    <w:rsid w:val="00672F5A"/>
    <w:rsid w:val="00677FFB"/>
    <w:rsid w:val="0068690B"/>
    <w:rsid w:val="006B445E"/>
    <w:rsid w:val="006C701D"/>
    <w:rsid w:val="006E01EC"/>
    <w:rsid w:val="006E2825"/>
    <w:rsid w:val="006E37D4"/>
    <w:rsid w:val="006F69ED"/>
    <w:rsid w:val="007113F3"/>
    <w:rsid w:val="00726528"/>
    <w:rsid w:val="00733441"/>
    <w:rsid w:val="00733F06"/>
    <w:rsid w:val="00741704"/>
    <w:rsid w:val="0074494D"/>
    <w:rsid w:val="00755BF5"/>
    <w:rsid w:val="007701C1"/>
    <w:rsid w:val="007734FC"/>
    <w:rsid w:val="00781A9F"/>
    <w:rsid w:val="00783AAF"/>
    <w:rsid w:val="00792ADF"/>
    <w:rsid w:val="007975A2"/>
    <w:rsid w:val="007B3985"/>
    <w:rsid w:val="007B6343"/>
    <w:rsid w:val="007C01A9"/>
    <w:rsid w:val="007D1207"/>
    <w:rsid w:val="007D1D5D"/>
    <w:rsid w:val="007D24D0"/>
    <w:rsid w:val="007D7A34"/>
    <w:rsid w:val="007F348C"/>
    <w:rsid w:val="007F4F1D"/>
    <w:rsid w:val="007F53E1"/>
    <w:rsid w:val="00800CF2"/>
    <w:rsid w:val="00803C70"/>
    <w:rsid w:val="00807216"/>
    <w:rsid w:val="00812F30"/>
    <w:rsid w:val="00822A6B"/>
    <w:rsid w:val="00836229"/>
    <w:rsid w:val="00842026"/>
    <w:rsid w:val="008464EA"/>
    <w:rsid w:val="00854C52"/>
    <w:rsid w:val="00857753"/>
    <w:rsid w:val="00864392"/>
    <w:rsid w:val="00870A1A"/>
    <w:rsid w:val="0087101A"/>
    <w:rsid w:val="008915FD"/>
    <w:rsid w:val="00896D56"/>
    <w:rsid w:val="008C5B89"/>
    <w:rsid w:val="008D366C"/>
    <w:rsid w:val="008E54B8"/>
    <w:rsid w:val="008F0AF1"/>
    <w:rsid w:val="008F4EDD"/>
    <w:rsid w:val="00901EB1"/>
    <w:rsid w:val="00907377"/>
    <w:rsid w:val="009122F9"/>
    <w:rsid w:val="0091433A"/>
    <w:rsid w:val="00917B5D"/>
    <w:rsid w:val="00942C5C"/>
    <w:rsid w:val="009555C3"/>
    <w:rsid w:val="00967228"/>
    <w:rsid w:val="009768CC"/>
    <w:rsid w:val="00987A59"/>
    <w:rsid w:val="009A6D3D"/>
    <w:rsid w:val="009C5DAA"/>
    <w:rsid w:val="009D525D"/>
    <w:rsid w:val="009E34AA"/>
    <w:rsid w:val="009E3F71"/>
    <w:rsid w:val="009F6919"/>
    <w:rsid w:val="00A00073"/>
    <w:rsid w:val="00A2322D"/>
    <w:rsid w:val="00A31F5A"/>
    <w:rsid w:val="00A413A0"/>
    <w:rsid w:val="00A57B23"/>
    <w:rsid w:val="00A61445"/>
    <w:rsid w:val="00A65EE4"/>
    <w:rsid w:val="00A71CDE"/>
    <w:rsid w:val="00A94D8A"/>
    <w:rsid w:val="00AA04D5"/>
    <w:rsid w:val="00AB3E30"/>
    <w:rsid w:val="00AC0341"/>
    <w:rsid w:val="00AC5A19"/>
    <w:rsid w:val="00AC6B12"/>
    <w:rsid w:val="00AD20BD"/>
    <w:rsid w:val="00AD5A1D"/>
    <w:rsid w:val="00AE7F5D"/>
    <w:rsid w:val="00AF7742"/>
    <w:rsid w:val="00B07CBF"/>
    <w:rsid w:val="00B3766B"/>
    <w:rsid w:val="00B42384"/>
    <w:rsid w:val="00B503AF"/>
    <w:rsid w:val="00B52DC5"/>
    <w:rsid w:val="00B7345C"/>
    <w:rsid w:val="00B7718A"/>
    <w:rsid w:val="00B771C5"/>
    <w:rsid w:val="00B80DE0"/>
    <w:rsid w:val="00B81FD7"/>
    <w:rsid w:val="00B8513E"/>
    <w:rsid w:val="00B859F6"/>
    <w:rsid w:val="00B87D29"/>
    <w:rsid w:val="00B87E9A"/>
    <w:rsid w:val="00B95C66"/>
    <w:rsid w:val="00BB1CE7"/>
    <w:rsid w:val="00BD6711"/>
    <w:rsid w:val="00BE08CD"/>
    <w:rsid w:val="00BE3033"/>
    <w:rsid w:val="00BF0E26"/>
    <w:rsid w:val="00BF31D7"/>
    <w:rsid w:val="00C329CE"/>
    <w:rsid w:val="00C534C3"/>
    <w:rsid w:val="00C57AAD"/>
    <w:rsid w:val="00C57FC3"/>
    <w:rsid w:val="00C6384C"/>
    <w:rsid w:val="00C77E13"/>
    <w:rsid w:val="00C9193F"/>
    <w:rsid w:val="00CB4514"/>
    <w:rsid w:val="00CB69B1"/>
    <w:rsid w:val="00CC2ED0"/>
    <w:rsid w:val="00CC5595"/>
    <w:rsid w:val="00CD6B30"/>
    <w:rsid w:val="00CE2BBF"/>
    <w:rsid w:val="00CE64C3"/>
    <w:rsid w:val="00CE670B"/>
    <w:rsid w:val="00CF72D3"/>
    <w:rsid w:val="00D023F9"/>
    <w:rsid w:val="00D067AD"/>
    <w:rsid w:val="00D17307"/>
    <w:rsid w:val="00D17B47"/>
    <w:rsid w:val="00D20E4A"/>
    <w:rsid w:val="00D2528D"/>
    <w:rsid w:val="00D27EC2"/>
    <w:rsid w:val="00D33D2A"/>
    <w:rsid w:val="00D407A3"/>
    <w:rsid w:val="00D6788E"/>
    <w:rsid w:val="00D71019"/>
    <w:rsid w:val="00D71781"/>
    <w:rsid w:val="00D82F4C"/>
    <w:rsid w:val="00D846A5"/>
    <w:rsid w:val="00D86F3D"/>
    <w:rsid w:val="00D90008"/>
    <w:rsid w:val="00D91909"/>
    <w:rsid w:val="00D97D16"/>
    <w:rsid w:val="00DA2D1E"/>
    <w:rsid w:val="00DC1DB0"/>
    <w:rsid w:val="00DD79AE"/>
    <w:rsid w:val="00DE4713"/>
    <w:rsid w:val="00DE4EC0"/>
    <w:rsid w:val="00DF134E"/>
    <w:rsid w:val="00E049F4"/>
    <w:rsid w:val="00E13747"/>
    <w:rsid w:val="00E14117"/>
    <w:rsid w:val="00E2072A"/>
    <w:rsid w:val="00E247B0"/>
    <w:rsid w:val="00E274F7"/>
    <w:rsid w:val="00E35A40"/>
    <w:rsid w:val="00E5405E"/>
    <w:rsid w:val="00E66A51"/>
    <w:rsid w:val="00E95A93"/>
    <w:rsid w:val="00EA1734"/>
    <w:rsid w:val="00EA5E0A"/>
    <w:rsid w:val="00EA77D2"/>
    <w:rsid w:val="00EB22CB"/>
    <w:rsid w:val="00EB3A50"/>
    <w:rsid w:val="00EB54FC"/>
    <w:rsid w:val="00EC0EFE"/>
    <w:rsid w:val="00EC549D"/>
    <w:rsid w:val="00ED31AA"/>
    <w:rsid w:val="00EE2822"/>
    <w:rsid w:val="00EF1F15"/>
    <w:rsid w:val="00EF574C"/>
    <w:rsid w:val="00F072FE"/>
    <w:rsid w:val="00F27562"/>
    <w:rsid w:val="00F40A20"/>
    <w:rsid w:val="00F626E2"/>
    <w:rsid w:val="00F6278B"/>
    <w:rsid w:val="00F63047"/>
    <w:rsid w:val="00F63824"/>
    <w:rsid w:val="00F6649A"/>
    <w:rsid w:val="00F71897"/>
    <w:rsid w:val="00F8101C"/>
    <w:rsid w:val="00FA4A96"/>
    <w:rsid w:val="00FB2626"/>
    <w:rsid w:val="00FD73CF"/>
    <w:rsid w:val="00FE14B3"/>
    <w:rsid w:val="00FE5DA1"/>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29"/>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5"/>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8927">
      <w:bodyDiv w:val="1"/>
      <w:marLeft w:val="0"/>
      <w:marRight w:val="0"/>
      <w:marTop w:val="0"/>
      <w:marBottom w:val="0"/>
      <w:divBdr>
        <w:top w:val="none" w:sz="0" w:space="0" w:color="auto"/>
        <w:left w:val="none" w:sz="0" w:space="0" w:color="auto"/>
        <w:bottom w:val="none" w:sz="0" w:space="0" w:color="auto"/>
        <w:right w:val="none" w:sz="0" w:space="0" w:color="auto"/>
      </w:divBdr>
    </w:div>
    <w:div w:id="177277640">
      <w:bodyDiv w:val="1"/>
      <w:marLeft w:val="0"/>
      <w:marRight w:val="0"/>
      <w:marTop w:val="0"/>
      <w:marBottom w:val="0"/>
      <w:divBdr>
        <w:top w:val="none" w:sz="0" w:space="0" w:color="auto"/>
        <w:left w:val="none" w:sz="0" w:space="0" w:color="auto"/>
        <w:bottom w:val="none" w:sz="0" w:space="0" w:color="auto"/>
        <w:right w:val="none" w:sz="0" w:space="0" w:color="auto"/>
      </w:divBdr>
    </w:div>
    <w:div w:id="196237476">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38897609">
      <w:bodyDiv w:val="1"/>
      <w:marLeft w:val="0"/>
      <w:marRight w:val="0"/>
      <w:marTop w:val="0"/>
      <w:marBottom w:val="0"/>
      <w:divBdr>
        <w:top w:val="none" w:sz="0" w:space="0" w:color="auto"/>
        <w:left w:val="none" w:sz="0" w:space="0" w:color="auto"/>
        <w:bottom w:val="none" w:sz="0" w:space="0" w:color="auto"/>
        <w:right w:val="none" w:sz="0" w:space="0" w:color="auto"/>
      </w:divBdr>
      <w:divsChild>
        <w:div w:id="1798403871">
          <w:marLeft w:val="0"/>
          <w:marRight w:val="0"/>
          <w:marTop w:val="0"/>
          <w:marBottom w:val="0"/>
          <w:divBdr>
            <w:top w:val="none" w:sz="0" w:space="0" w:color="auto"/>
            <w:left w:val="none" w:sz="0" w:space="0" w:color="auto"/>
            <w:bottom w:val="none" w:sz="0" w:space="0" w:color="auto"/>
            <w:right w:val="none" w:sz="0" w:space="0" w:color="auto"/>
          </w:divBdr>
          <w:divsChild>
            <w:div w:id="1828473095">
              <w:marLeft w:val="0"/>
              <w:marRight w:val="0"/>
              <w:marTop w:val="0"/>
              <w:marBottom w:val="0"/>
              <w:divBdr>
                <w:top w:val="none" w:sz="0" w:space="0" w:color="auto"/>
                <w:left w:val="none" w:sz="0" w:space="0" w:color="auto"/>
                <w:bottom w:val="none" w:sz="0" w:space="0" w:color="auto"/>
                <w:right w:val="none" w:sz="0" w:space="0" w:color="auto"/>
              </w:divBdr>
            </w:div>
            <w:div w:id="1058168742">
              <w:marLeft w:val="0"/>
              <w:marRight w:val="0"/>
              <w:marTop w:val="0"/>
              <w:marBottom w:val="0"/>
              <w:divBdr>
                <w:top w:val="none" w:sz="0" w:space="0" w:color="auto"/>
                <w:left w:val="none" w:sz="0" w:space="0" w:color="auto"/>
                <w:bottom w:val="none" w:sz="0" w:space="0" w:color="auto"/>
                <w:right w:val="none" w:sz="0" w:space="0" w:color="auto"/>
              </w:divBdr>
            </w:div>
            <w:div w:id="2144154669">
              <w:marLeft w:val="0"/>
              <w:marRight w:val="0"/>
              <w:marTop w:val="0"/>
              <w:marBottom w:val="0"/>
              <w:divBdr>
                <w:top w:val="none" w:sz="0" w:space="0" w:color="auto"/>
                <w:left w:val="none" w:sz="0" w:space="0" w:color="auto"/>
                <w:bottom w:val="none" w:sz="0" w:space="0" w:color="auto"/>
                <w:right w:val="none" w:sz="0" w:space="0" w:color="auto"/>
              </w:divBdr>
            </w:div>
            <w:div w:id="689530406">
              <w:marLeft w:val="0"/>
              <w:marRight w:val="0"/>
              <w:marTop w:val="0"/>
              <w:marBottom w:val="0"/>
              <w:divBdr>
                <w:top w:val="none" w:sz="0" w:space="0" w:color="auto"/>
                <w:left w:val="none" w:sz="0" w:space="0" w:color="auto"/>
                <w:bottom w:val="none" w:sz="0" w:space="0" w:color="auto"/>
                <w:right w:val="none" w:sz="0" w:space="0" w:color="auto"/>
              </w:divBdr>
            </w:div>
            <w:div w:id="1431048060">
              <w:marLeft w:val="0"/>
              <w:marRight w:val="0"/>
              <w:marTop w:val="0"/>
              <w:marBottom w:val="0"/>
              <w:divBdr>
                <w:top w:val="none" w:sz="0" w:space="0" w:color="auto"/>
                <w:left w:val="none" w:sz="0" w:space="0" w:color="auto"/>
                <w:bottom w:val="none" w:sz="0" w:space="0" w:color="auto"/>
                <w:right w:val="none" w:sz="0" w:space="0" w:color="auto"/>
              </w:divBdr>
            </w:div>
            <w:div w:id="140006116">
              <w:marLeft w:val="0"/>
              <w:marRight w:val="0"/>
              <w:marTop w:val="0"/>
              <w:marBottom w:val="0"/>
              <w:divBdr>
                <w:top w:val="none" w:sz="0" w:space="0" w:color="auto"/>
                <w:left w:val="none" w:sz="0" w:space="0" w:color="auto"/>
                <w:bottom w:val="none" w:sz="0" w:space="0" w:color="auto"/>
                <w:right w:val="none" w:sz="0" w:space="0" w:color="auto"/>
              </w:divBdr>
            </w:div>
            <w:div w:id="279841281">
              <w:marLeft w:val="0"/>
              <w:marRight w:val="0"/>
              <w:marTop w:val="0"/>
              <w:marBottom w:val="0"/>
              <w:divBdr>
                <w:top w:val="none" w:sz="0" w:space="0" w:color="auto"/>
                <w:left w:val="none" w:sz="0" w:space="0" w:color="auto"/>
                <w:bottom w:val="none" w:sz="0" w:space="0" w:color="auto"/>
                <w:right w:val="none" w:sz="0" w:space="0" w:color="auto"/>
              </w:divBdr>
            </w:div>
            <w:div w:id="1349674700">
              <w:marLeft w:val="0"/>
              <w:marRight w:val="0"/>
              <w:marTop w:val="0"/>
              <w:marBottom w:val="0"/>
              <w:divBdr>
                <w:top w:val="none" w:sz="0" w:space="0" w:color="auto"/>
                <w:left w:val="none" w:sz="0" w:space="0" w:color="auto"/>
                <w:bottom w:val="none" w:sz="0" w:space="0" w:color="auto"/>
                <w:right w:val="none" w:sz="0" w:space="0" w:color="auto"/>
              </w:divBdr>
            </w:div>
            <w:div w:id="1199397544">
              <w:marLeft w:val="0"/>
              <w:marRight w:val="0"/>
              <w:marTop w:val="0"/>
              <w:marBottom w:val="0"/>
              <w:divBdr>
                <w:top w:val="none" w:sz="0" w:space="0" w:color="auto"/>
                <w:left w:val="none" w:sz="0" w:space="0" w:color="auto"/>
                <w:bottom w:val="none" w:sz="0" w:space="0" w:color="auto"/>
                <w:right w:val="none" w:sz="0" w:space="0" w:color="auto"/>
              </w:divBdr>
            </w:div>
            <w:div w:id="253562277">
              <w:marLeft w:val="0"/>
              <w:marRight w:val="0"/>
              <w:marTop w:val="0"/>
              <w:marBottom w:val="0"/>
              <w:divBdr>
                <w:top w:val="none" w:sz="0" w:space="0" w:color="auto"/>
                <w:left w:val="none" w:sz="0" w:space="0" w:color="auto"/>
                <w:bottom w:val="none" w:sz="0" w:space="0" w:color="auto"/>
                <w:right w:val="none" w:sz="0" w:space="0" w:color="auto"/>
              </w:divBdr>
            </w:div>
            <w:div w:id="2122720260">
              <w:marLeft w:val="0"/>
              <w:marRight w:val="0"/>
              <w:marTop w:val="0"/>
              <w:marBottom w:val="0"/>
              <w:divBdr>
                <w:top w:val="none" w:sz="0" w:space="0" w:color="auto"/>
                <w:left w:val="none" w:sz="0" w:space="0" w:color="auto"/>
                <w:bottom w:val="none" w:sz="0" w:space="0" w:color="auto"/>
                <w:right w:val="none" w:sz="0" w:space="0" w:color="auto"/>
              </w:divBdr>
            </w:div>
            <w:div w:id="10374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350952817">
      <w:bodyDiv w:val="1"/>
      <w:marLeft w:val="0"/>
      <w:marRight w:val="0"/>
      <w:marTop w:val="0"/>
      <w:marBottom w:val="0"/>
      <w:divBdr>
        <w:top w:val="none" w:sz="0" w:space="0" w:color="auto"/>
        <w:left w:val="none" w:sz="0" w:space="0" w:color="auto"/>
        <w:bottom w:val="none" w:sz="0" w:space="0" w:color="auto"/>
        <w:right w:val="none" w:sz="0" w:space="0" w:color="auto"/>
      </w:divBdr>
    </w:div>
    <w:div w:id="432214866">
      <w:bodyDiv w:val="1"/>
      <w:marLeft w:val="0"/>
      <w:marRight w:val="0"/>
      <w:marTop w:val="0"/>
      <w:marBottom w:val="0"/>
      <w:divBdr>
        <w:top w:val="none" w:sz="0" w:space="0" w:color="auto"/>
        <w:left w:val="none" w:sz="0" w:space="0" w:color="auto"/>
        <w:bottom w:val="none" w:sz="0" w:space="0" w:color="auto"/>
        <w:right w:val="none" w:sz="0" w:space="0" w:color="auto"/>
      </w:divBdr>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980185331">
      <w:bodyDiv w:val="1"/>
      <w:marLeft w:val="0"/>
      <w:marRight w:val="0"/>
      <w:marTop w:val="0"/>
      <w:marBottom w:val="0"/>
      <w:divBdr>
        <w:top w:val="none" w:sz="0" w:space="0" w:color="auto"/>
        <w:left w:val="none" w:sz="0" w:space="0" w:color="auto"/>
        <w:bottom w:val="none" w:sz="0" w:space="0" w:color="auto"/>
        <w:right w:val="none" w:sz="0" w:space="0" w:color="auto"/>
      </w:divBdr>
    </w:div>
    <w:div w:id="1070887256">
      <w:bodyDiv w:val="1"/>
      <w:marLeft w:val="0"/>
      <w:marRight w:val="0"/>
      <w:marTop w:val="0"/>
      <w:marBottom w:val="0"/>
      <w:divBdr>
        <w:top w:val="none" w:sz="0" w:space="0" w:color="auto"/>
        <w:left w:val="none" w:sz="0" w:space="0" w:color="auto"/>
        <w:bottom w:val="none" w:sz="0" w:space="0" w:color="auto"/>
        <w:right w:val="none" w:sz="0" w:space="0" w:color="auto"/>
      </w:divBdr>
      <w:divsChild>
        <w:div w:id="982154567">
          <w:marLeft w:val="0"/>
          <w:marRight w:val="0"/>
          <w:marTop w:val="0"/>
          <w:marBottom w:val="0"/>
          <w:divBdr>
            <w:top w:val="single" w:sz="2" w:space="0" w:color="E3E3E3"/>
            <w:left w:val="single" w:sz="2" w:space="0" w:color="E3E3E3"/>
            <w:bottom w:val="single" w:sz="2" w:space="0" w:color="E3E3E3"/>
            <w:right w:val="single" w:sz="2" w:space="0" w:color="E3E3E3"/>
          </w:divBdr>
          <w:divsChild>
            <w:div w:id="1395003575">
              <w:marLeft w:val="0"/>
              <w:marRight w:val="0"/>
              <w:marTop w:val="0"/>
              <w:marBottom w:val="0"/>
              <w:divBdr>
                <w:top w:val="single" w:sz="2" w:space="0" w:color="E3E3E3"/>
                <w:left w:val="single" w:sz="2" w:space="0" w:color="E3E3E3"/>
                <w:bottom w:val="single" w:sz="2" w:space="0" w:color="E3E3E3"/>
                <w:right w:val="single" w:sz="2" w:space="0" w:color="E3E3E3"/>
              </w:divBdr>
              <w:divsChild>
                <w:div w:id="1853644365">
                  <w:marLeft w:val="0"/>
                  <w:marRight w:val="0"/>
                  <w:marTop w:val="0"/>
                  <w:marBottom w:val="0"/>
                  <w:divBdr>
                    <w:top w:val="single" w:sz="2" w:space="0" w:color="E3E3E3"/>
                    <w:left w:val="single" w:sz="2" w:space="0" w:color="E3E3E3"/>
                    <w:bottom w:val="single" w:sz="2" w:space="0" w:color="E3E3E3"/>
                    <w:right w:val="single" w:sz="2" w:space="0" w:color="E3E3E3"/>
                  </w:divBdr>
                  <w:divsChild>
                    <w:div w:id="41099669">
                      <w:marLeft w:val="0"/>
                      <w:marRight w:val="0"/>
                      <w:marTop w:val="0"/>
                      <w:marBottom w:val="0"/>
                      <w:divBdr>
                        <w:top w:val="single" w:sz="2" w:space="0" w:color="E3E3E3"/>
                        <w:left w:val="single" w:sz="2" w:space="0" w:color="E3E3E3"/>
                        <w:bottom w:val="single" w:sz="2" w:space="0" w:color="E3E3E3"/>
                        <w:right w:val="single" w:sz="2" w:space="0" w:color="E3E3E3"/>
                      </w:divBdr>
                      <w:divsChild>
                        <w:div w:id="640696007">
                          <w:marLeft w:val="0"/>
                          <w:marRight w:val="0"/>
                          <w:marTop w:val="0"/>
                          <w:marBottom w:val="0"/>
                          <w:divBdr>
                            <w:top w:val="single" w:sz="2" w:space="0" w:color="E3E3E3"/>
                            <w:left w:val="single" w:sz="2" w:space="0" w:color="E3E3E3"/>
                            <w:bottom w:val="single" w:sz="2" w:space="0" w:color="E3E3E3"/>
                            <w:right w:val="single" w:sz="2" w:space="0" w:color="E3E3E3"/>
                          </w:divBdr>
                          <w:divsChild>
                            <w:div w:id="968243398">
                              <w:marLeft w:val="0"/>
                              <w:marRight w:val="0"/>
                              <w:marTop w:val="100"/>
                              <w:marBottom w:val="100"/>
                              <w:divBdr>
                                <w:top w:val="single" w:sz="2" w:space="0" w:color="E3E3E3"/>
                                <w:left w:val="single" w:sz="2" w:space="0" w:color="E3E3E3"/>
                                <w:bottom w:val="single" w:sz="2" w:space="0" w:color="E3E3E3"/>
                                <w:right w:val="single" w:sz="2" w:space="0" w:color="E3E3E3"/>
                              </w:divBdr>
                              <w:divsChild>
                                <w:div w:id="393822291">
                                  <w:marLeft w:val="0"/>
                                  <w:marRight w:val="0"/>
                                  <w:marTop w:val="0"/>
                                  <w:marBottom w:val="0"/>
                                  <w:divBdr>
                                    <w:top w:val="single" w:sz="2" w:space="0" w:color="E3E3E3"/>
                                    <w:left w:val="single" w:sz="2" w:space="0" w:color="E3E3E3"/>
                                    <w:bottom w:val="single" w:sz="2" w:space="0" w:color="E3E3E3"/>
                                    <w:right w:val="single" w:sz="2" w:space="0" w:color="E3E3E3"/>
                                  </w:divBdr>
                                  <w:divsChild>
                                    <w:div w:id="711004118">
                                      <w:marLeft w:val="0"/>
                                      <w:marRight w:val="0"/>
                                      <w:marTop w:val="0"/>
                                      <w:marBottom w:val="0"/>
                                      <w:divBdr>
                                        <w:top w:val="single" w:sz="2" w:space="0" w:color="E3E3E3"/>
                                        <w:left w:val="single" w:sz="2" w:space="0" w:color="E3E3E3"/>
                                        <w:bottom w:val="single" w:sz="2" w:space="0" w:color="E3E3E3"/>
                                        <w:right w:val="single" w:sz="2" w:space="0" w:color="E3E3E3"/>
                                      </w:divBdr>
                                      <w:divsChild>
                                        <w:div w:id="140539380">
                                          <w:marLeft w:val="0"/>
                                          <w:marRight w:val="0"/>
                                          <w:marTop w:val="0"/>
                                          <w:marBottom w:val="0"/>
                                          <w:divBdr>
                                            <w:top w:val="single" w:sz="2" w:space="0" w:color="E3E3E3"/>
                                            <w:left w:val="single" w:sz="2" w:space="0" w:color="E3E3E3"/>
                                            <w:bottom w:val="single" w:sz="2" w:space="0" w:color="E3E3E3"/>
                                            <w:right w:val="single" w:sz="2" w:space="0" w:color="E3E3E3"/>
                                          </w:divBdr>
                                          <w:divsChild>
                                            <w:div w:id="1887911323">
                                              <w:marLeft w:val="0"/>
                                              <w:marRight w:val="0"/>
                                              <w:marTop w:val="0"/>
                                              <w:marBottom w:val="0"/>
                                              <w:divBdr>
                                                <w:top w:val="single" w:sz="2" w:space="0" w:color="E3E3E3"/>
                                                <w:left w:val="single" w:sz="2" w:space="0" w:color="E3E3E3"/>
                                                <w:bottom w:val="single" w:sz="2" w:space="0" w:color="E3E3E3"/>
                                                <w:right w:val="single" w:sz="2" w:space="0" w:color="E3E3E3"/>
                                              </w:divBdr>
                                              <w:divsChild>
                                                <w:div w:id="226380321">
                                                  <w:marLeft w:val="0"/>
                                                  <w:marRight w:val="0"/>
                                                  <w:marTop w:val="0"/>
                                                  <w:marBottom w:val="0"/>
                                                  <w:divBdr>
                                                    <w:top w:val="single" w:sz="2" w:space="0" w:color="E3E3E3"/>
                                                    <w:left w:val="single" w:sz="2" w:space="0" w:color="E3E3E3"/>
                                                    <w:bottom w:val="single" w:sz="2" w:space="0" w:color="E3E3E3"/>
                                                    <w:right w:val="single" w:sz="2" w:space="0" w:color="E3E3E3"/>
                                                  </w:divBdr>
                                                  <w:divsChild>
                                                    <w:div w:id="181144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02676023">
          <w:marLeft w:val="0"/>
          <w:marRight w:val="0"/>
          <w:marTop w:val="0"/>
          <w:marBottom w:val="0"/>
          <w:divBdr>
            <w:top w:val="none" w:sz="0" w:space="0" w:color="auto"/>
            <w:left w:val="none" w:sz="0" w:space="0" w:color="auto"/>
            <w:bottom w:val="none" w:sz="0" w:space="0" w:color="auto"/>
            <w:right w:val="none" w:sz="0" w:space="0" w:color="auto"/>
          </w:divBdr>
        </w:div>
      </w:divsChild>
    </w:div>
    <w:div w:id="1239241904">
      <w:bodyDiv w:val="1"/>
      <w:marLeft w:val="0"/>
      <w:marRight w:val="0"/>
      <w:marTop w:val="0"/>
      <w:marBottom w:val="0"/>
      <w:divBdr>
        <w:top w:val="none" w:sz="0" w:space="0" w:color="auto"/>
        <w:left w:val="none" w:sz="0" w:space="0" w:color="auto"/>
        <w:bottom w:val="none" w:sz="0" w:space="0" w:color="auto"/>
        <w:right w:val="none" w:sz="0" w:space="0" w:color="auto"/>
      </w:divBdr>
    </w:div>
    <w:div w:id="1271661695">
      <w:bodyDiv w:val="1"/>
      <w:marLeft w:val="0"/>
      <w:marRight w:val="0"/>
      <w:marTop w:val="0"/>
      <w:marBottom w:val="0"/>
      <w:divBdr>
        <w:top w:val="none" w:sz="0" w:space="0" w:color="auto"/>
        <w:left w:val="none" w:sz="0" w:space="0" w:color="auto"/>
        <w:bottom w:val="none" w:sz="0" w:space="0" w:color="auto"/>
        <w:right w:val="none" w:sz="0" w:space="0" w:color="auto"/>
      </w:divBdr>
    </w:div>
    <w:div w:id="1396468711">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467434744">
      <w:bodyDiv w:val="1"/>
      <w:marLeft w:val="0"/>
      <w:marRight w:val="0"/>
      <w:marTop w:val="0"/>
      <w:marBottom w:val="0"/>
      <w:divBdr>
        <w:top w:val="none" w:sz="0" w:space="0" w:color="auto"/>
        <w:left w:val="none" w:sz="0" w:space="0" w:color="auto"/>
        <w:bottom w:val="none" w:sz="0" w:space="0" w:color="auto"/>
        <w:right w:val="none" w:sz="0" w:space="0" w:color="auto"/>
      </w:divBdr>
      <w:divsChild>
        <w:div w:id="1367557370">
          <w:marLeft w:val="0"/>
          <w:marRight w:val="0"/>
          <w:marTop w:val="0"/>
          <w:marBottom w:val="0"/>
          <w:divBdr>
            <w:top w:val="none" w:sz="0" w:space="0" w:color="auto"/>
            <w:left w:val="none" w:sz="0" w:space="0" w:color="auto"/>
            <w:bottom w:val="none" w:sz="0" w:space="0" w:color="auto"/>
            <w:right w:val="none" w:sz="0" w:space="0" w:color="auto"/>
          </w:divBdr>
          <w:divsChild>
            <w:div w:id="373622639">
              <w:marLeft w:val="0"/>
              <w:marRight w:val="0"/>
              <w:marTop w:val="0"/>
              <w:marBottom w:val="0"/>
              <w:divBdr>
                <w:top w:val="none" w:sz="0" w:space="0" w:color="auto"/>
                <w:left w:val="none" w:sz="0" w:space="0" w:color="auto"/>
                <w:bottom w:val="none" w:sz="0" w:space="0" w:color="auto"/>
                <w:right w:val="none" w:sz="0" w:space="0" w:color="auto"/>
              </w:divBdr>
            </w:div>
            <w:div w:id="1104610781">
              <w:marLeft w:val="0"/>
              <w:marRight w:val="0"/>
              <w:marTop w:val="0"/>
              <w:marBottom w:val="0"/>
              <w:divBdr>
                <w:top w:val="none" w:sz="0" w:space="0" w:color="auto"/>
                <w:left w:val="none" w:sz="0" w:space="0" w:color="auto"/>
                <w:bottom w:val="none" w:sz="0" w:space="0" w:color="auto"/>
                <w:right w:val="none" w:sz="0" w:space="0" w:color="auto"/>
              </w:divBdr>
            </w:div>
            <w:div w:id="1983920134">
              <w:marLeft w:val="0"/>
              <w:marRight w:val="0"/>
              <w:marTop w:val="0"/>
              <w:marBottom w:val="0"/>
              <w:divBdr>
                <w:top w:val="none" w:sz="0" w:space="0" w:color="auto"/>
                <w:left w:val="none" w:sz="0" w:space="0" w:color="auto"/>
                <w:bottom w:val="none" w:sz="0" w:space="0" w:color="auto"/>
                <w:right w:val="none" w:sz="0" w:space="0" w:color="auto"/>
              </w:divBdr>
            </w:div>
            <w:div w:id="1428573084">
              <w:marLeft w:val="0"/>
              <w:marRight w:val="0"/>
              <w:marTop w:val="0"/>
              <w:marBottom w:val="0"/>
              <w:divBdr>
                <w:top w:val="none" w:sz="0" w:space="0" w:color="auto"/>
                <w:left w:val="none" w:sz="0" w:space="0" w:color="auto"/>
                <w:bottom w:val="none" w:sz="0" w:space="0" w:color="auto"/>
                <w:right w:val="none" w:sz="0" w:space="0" w:color="auto"/>
              </w:divBdr>
            </w:div>
            <w:div w:id="1267885125">
              <w:marLeft w:val="0"/>
              <w:marRight w:val="0"/>
              <w:marTop w:val="0"/>
              <w:marBottom w:val="0"/>
              <w:divBdr>
                <w:top w:val="none" w:sz="0" w:space="0" w:color="auto"/>
                <w:left w:val="none" w:sz="0" w:space="0" w:color="auto"/>
                <w:bottom w:val="none" w:sz="0" w:space="0" w:color="auto"/>
                <w:right w:val="none" w:sz="0" w:space="0" w:color="auto"/>
              </w:divBdr>
            </w:div>
            <w:div w:id="1042679988">
              <w:marLeft w:val="0"/>
              <w:marRight w:val="0"/>
              <w:marTop w:val="0"/>
              <w:marBottom w:val="0"/>
              <w:divBdr>
                <w:top w:val="none" w:sz="0" w:space="0" w:color="auto"/>
                <w:left w:val="none" w:sz="0" w:space="0" w:color="auto"/>
                <w:bottom w:val="none" w:sz="0" w:space="0" w:color="auto"/>
                <w:right w:val="none" w:sz="0" w:space="0" w:color="auto"/>
              </w:divBdr>
            </w:div>
            <w:div w:id="1586190386">
              <w:marLeft w:val="0"/>
              <w:marRight w:val="0"/>
              <w:marTop w:val="0"/>
              <w:marBottom w:val="0"/>
              <w:divBdr>
                <w:top w:val="none" w:sz="0" w:space="0" w:color="auto"/>
                <w:left w:val="none" w:sz="0" w:space="0" w:color="auto"/>
                <w:bottom w:val="none" w:sz="0" w:space="0" w:color="auto"/>
                <w:right w:val="none" w:sz="0" w:space="0" w:color="auto"/>
              </w:divBdr>
            </w:div>
            <w:div w:id="374044167">
              <w:marLeft w:val="0"/>
              <w:marRight w:val="0"/>
              <w:marTop w:val="0"/>
              <w:marBottom w:val="0"/>
              <w:divBdr>
                <w:top w:val="none" w:sz="0" w:space="0" w:color="auto"/>
                <w:left w:val="none" w:sz="0" w:space="0" w:color="auto"/>
                <w:bottom w:val="none" w:sz="0" w:space="0" w:color="auto"/>
                <w:right w:val="none" w:sz="0" w:space="0" w:color="auto"/>
              </w:divBdr>
            </w:div>
            <w:div w:id="667443905">
              <w:marLeft w:val="0"/>
              <w:marRight w:val="0"/>
              <w:marTop w:val="0"/>
              <w:marBottom w:val="0"/>
              <w:divBdr>
                <w:top w:val="none" w:sz="0" w:space="0" w:color="auto"/>
                <w:left w:val="none" w:sz="0" w:space="0" w:color="auto"/>
                <w:bottom w:val="none" w:sz="0" w:space="0" w:color="auto"/>
                <w:right w:val="none" w:sz="0" w:space="0" w:color="auto"/>
              </w:divBdr>
            </w:div>
            <w:div w:id="768938396">
              <w:marLeft w:val="0"/>
              <w:marRight w:val="0"/>
              <w:marTop w:val="0"/>
              <w:marBottom w:val="0"/>
              <w:divBdr>
                <w:top w:val="none" w:sz="0" w:space="0" w:color="auto"/>
                <w:left w:val="none" w:sz="0" w:space="0" w:color="auto"/>
                <w:bottom w:val="none" w:sz="0" w:space="0" w:color="auto"/>
                <w:right w:val="none" w:sz="0" w:space="0" w:color="auto"/>
              </w:divBdr>
            </w:div>
            <w:div w:id="250428014">
              <w:marLeft w:val="0"/>
              <w:marRight w:val="0"/>
              <w:marTop w:val="0"/>
              <w:marBottom w:val="0"/>
              <w:divBdr>
                <w:top w:val="none" w:sz="0" w:space="0" w:color="auto"/>
                <w:left w:val="none" w:sz="0" w:space="0" w:color="auto"/>
                <w:bottom w:val="none" w:sz="0" w:space="0" w:color="auto"/>
                <w:right w:val="none" w:sz="0" w:space="0" w:color="auto"/>
              </w:divBdr>
            </w:div>
            <w:div w:id="670907877">
              <w:marLeft w:val="0"/>
              <w:marRight w:val="0"/>
              <w:marTop w:val="0"/>
              <w:marBottom w:val="0"/>
              <w:divBdr>
                <w:top w:val="none" w:sz="0" w:space="0" w:color="auto"/>
                <w:left w:val="none" w:sz="0" w:space="0" w:color="auto"/>
                <w:bottom w:val="none" w:sz="0" w:space="0" w:color="auto"/>
                <w:right w:val="none" w:sz="0" w:space="0" w:color="auto"/>
              </w:divBdr>
            </w:div>
            <w:div w:id="402532214">
              <w:marLeft w:val="0"/>
              <w:marRight w:val="0"/>
              <w:marTop w:val="0"/>
              <w:marBottom w:val="0"/>
              <w:divBdr>
                <w:top w:val="none" w:sz="0" w:space="0" w:color="auto"/>
                <w:left w:val="none" w:sz="0" w:space="0" w:color="auto"/>
                <w:bottom w:val="none" w:sz="0" w:space="0" w:color="auto"/>
                <w:right w:val="none" w:sz="0" w:space="0" w:color="auto"/>
              </w:divBdr>
            </w:div>
            <w:div w:id="17338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186">
      <w:bodyDiv w:val="1"/>
      <w:marLeft w:val="0"/>
      <w:marRight w:val="0"/>
      <w:marTop w:val="0"/>
      <w:marBottom w:val="0"/>
      <w:divBdr>
        <w:top w:val="none" w:sz="0" w:space="0" w:color="auto"/>
        <w:left w:val="none" w:sz="0" w:space="0" w:color="auto"/>
        <w:bottom w:val="none" w:sz="0" w:space="0" w:color="auto"/>
        <w:right w:val="none" w:sz="0" w:space="0" w:color="auto"/>
      </w:divBdr>
    </w:div>
    <w:div w:id="1578394739">
      <w:bodyDiv w:val="1"/>
      <w:marLeft w:val="0"/>
      <w:marRight w:val="0"/>
      <w:marTop w:val="0"/>
      <w:marBottom w:val="0"/>
      <w:divBdr>
        <w:top w:val="none" w:sz="0" w:space="0" w:color="auto"/>
        <w:left w:val="none" w:sz="0" w:space="0" w:color="auto"/>
        <w:bottom w:val="none" w:sz="0" w:space="0" w:color="auto"/>
        <w:right w:val="none" w:sz="0" w:space="0" w:color="auto"/>
      </w:divBdr>
    </w:div>
    <w:div w:id="1589996884">
      <w:bodyDiv w:val="1"/>
      <w:marLeft w:val="0"/>
      <w:marRight w:val="0"/>
      <w:marTop w:val="0"/>
      <w:marBottom w:val="0"/>
      <w:divBdr>
        <w:top w:val="none" w:sz="0" w:space="0" w:color="auto"/>
        <w:left w:val="none" w:sz="0" w:space="0" w:color="auto"/>
        <w:bottom w:val="none" w:sz="0" w:space="0" w:color="auto"/>
        <w:right w:val="none" w:sz="0" w:space="0" w:color="auto"/>
      </w:divBdr>
      <w:divsChild>
        <w:div w:id="567375031">
          <w:marLeft w:val="0"/>
          <w:marRight w:val="0"/>
          <w:marTop w:val="0"/>
          <w:marBottom w:val="0"/>
          <w:divBdr>
            <w:top w:val="none" w:sz="0" w:space="0" w:color="auto"/>
            <w:left w:val="none" w:sz="0" w:space="0" w:color="auto"/>
            <w:bottom w:val="none" w:sz="0" w:space="0" w:color="auto"/>
            <w:right w:val="none" w:sz="0" w:space="0" w:color="auto"/>
          </w:divBdr>
        </w:div>
        <w:div w:id="732653421">
          <w:marLeft w:val="0"/>
          <w:marRight w:val="0"/>
          <w:marTop w:val="0"/>
          <w:marBottom w:val="0"/>
          <w:divBdr>
            <w:top w:val="none" w:sz="0" w:space="0" w:color="auto"/>
            <w:left w:val="none" w:sz="0" w:space="0" w:color="auto"/>
            <w:bottom w:val="none" w:sz="0" w:space="0" w:color="auto"/>
            <w:right w:val="none" w:sz="0" w:space="0" w:color="auto"/>
          </w:divBdr>
        </w:div>
        <w:div w:id="2008820356">
          <w:marLeft w:val="0"/>
          <w:marRight w:val="0"/>
          <w:marTop w:val="0"/>
          <w:marBottom w:val="0"/>
          <w:divBdr>
            <w:top w:val="none" w:sz="0" w:space="0" w:color="auto"/>
            <w:left w:val="none" w:sz="0" w:space="0" w:color="auto"/>
            <w:bottom w:val="none" w:sz="0" w:space="0" w:color="auto"/>
            <w:right w:val="none" w:sz="0" w:space="0" w:color="auto"/>
          </w:divBdr>
        </w:div>
        <w:div w:id="314725689">
          <w:marLeft w:val="0"/>
          <w:marRight w:val="0"/>
          <w:marTop w:val="0"/>
          <w:marBottom w:val="0"/>
          <w:divBdr>
            <w:top w:val="none" w:sz="0" w:space="0" w:color="auto"/>
            <w:left w:val="none" w:sz="0" w:space="0" w:color="auto"/>
            <w:bottom w:val="none" w:sz="0" w:space="0" w:color="auto"/>
            <w:right w:val="none" w:sz="0" w:space="0" w:color="auto"/>
          </w:divBdr>
        </w:div>
        <w:div w:id="532302585">
          <w:marLeft w:val="0"/>
          <w:marRight w:val="0"/>
          <w:marTop w:val="0"/>
          <w:marBottom w:val="0"/>
          <w:divBdr>
            <w:top w:val="none" w:sz="0" w:space="0" w:color="auto"/>
            <w:left w:val="none" w:sz="0" w:space="0" w:color="auto"/>
            <w:bottom w:val="none" w:sz="0" w:space="0" w:color="auto"/>
            <w:right w:val="none" w:sz="0" w:space="0" w:color="auto"/>
          </w:divBdr>
        </w:div>
      </w:divsChild>
    </w:div>
    <w:div w:id="1726643560">
      <w:bodyDiv w:val="1"/>
      <w:marLeft w:val="0"/>
      <w:marRight w:val="0"/>
      <w:marTop w:val="0"/>
      <w:marBottom w:val="0"/>
      <w:divBdr>
        <w:top w:val="none" w:sz="0" w:space="0" w:color="auto"/>
        <w:left w:val="none" w:sz="0" w:space="0" w:color="auto"/>
        <w:bottom w:val="none" w:sz="0" w:space="0" w:color="auto"/>
        <w:right w:val="none" w:sz="0" w:space="0" w:color="auto"/>
      </w:divBdr>
    </w:div>
    <w:div w:id="1802963538">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02324437">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 w:id="2004624108">
      <w:bodyDiv w:val="1"/>
      <w:marLeft w:val="0"/>
      <w:marRight w:val="0"/>
      <w:marTop w:val="0"/>
      <w:marBottom w:val="0"/>
      <w:divBdr>
        <w:top w:val="none" w:sz="0" w:space="0" w:color="auto"/>
        <w:left w:val="none" w:sz="0" w:space="0" w:color="auto"/>
        <w:bottom w:val="none" w:sz="0" w:space="0" w:color="auto"/>
        <w:right w:val="none" w:sz="0" w:space="0" w:color="auto"/>
      </w:divBdr>
    </w:div>
    <w:div w:id="204277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C027B1-4BA3-4888-AAB4-DAC04C19B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10</Pages>
  <Words>1749</Words>
  <Characters>9620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2024-02-29T15:40:00Z</dcterms:created>
  <dcterms:modified xsi:type="dcterms:W3CDTF">2024-02-29T16:34:00Z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