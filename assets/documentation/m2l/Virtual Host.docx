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8A4B053" w:rsidR="00AC5A19" w:rsidRDefault="00000000" w:rsidP="005224AB">
      <w:r>
        <w:rPr>
          <w:noProof/>
        </w:rPr>
        <w:pict w14:anchorId="0B2127A6">
          <v:shapetype id="_x0000_t202" coordsize="21600,21600" o:spt="202" path="m,l,21600r21600,l21600,xe">
            <v:stroke joinstyle="miter"/>
            <v:path gradientshapeok="t" o:connecttype="rect"/>
          </v:shapetype>
          <v:shape id="Zone de texte 4" o:spid="_x0000_s2051" type="#_x0000_t202" style="position:absolute;left:0;text-align:left;margin-left:-33.9pt;margin-top:21.4pt;width:268.85pt;height:32.65pt;z-index:251648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r>
        <w:rPr>
          <w:noProof/>
        </w:rPr>
        <w:pict w14:anchorId="1E3D1334">
          <v:shape id="Zone de texte 2" o:spid="_x0000_s2052" type="#_x0000_t202" style="position:absolute;left:0;text-align:left;margin-left:-35.6pt;margin-top:-31.85pt;width:263.8pt;height:144.55pt;z-index:251647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51C8D1DD"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781A9F">
                    <w:rPr>
                      <w:rFonts w:ascii="Gill Sans MT" w:hAnsi="Gill Sans MT"/>
                      <w:b/>
                      <w:color w:val="0070C0"/>
                      <w:sz w:val="68"/>
                      <w:szCs w:val="68"/>
                    </w:rPr>
                    <w:t>Virtual Hosts</w:t>
                  </w:r>
                </w:p>
              </w:txbxContent>
            </v:textbox>
          </v:shape>
        </w:pict>
      </w:r>
      <w:r w:rsidR="00AC5A19">
        <w:rPr>
          <w:noProof/>
        </w:rPr>
        <w:drawing>
          <wp:anchor distT="0" distB="0" distL="114300" distR="114300" simplePos="0" relativeHeight="251642368" behindDoc="1" locked="0" layoutInCell="1" allowOverlap="1" wp14:anchorId="49B682C2" wp14:editId="549CB7CD">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6619D34A" w14:textId="2E932823" w:rsidR="00EF574C"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7743255" w:history="1">
            <w:r w:rsidR="00EF574C" w:rsidRPr="009B2623">
              <w:rPr>
                <w:rStyle w:val="Lienhypertexte"/>
                <w:noProof/>
              </w:rPr>
              <w:t>Qu’est-ce qu’un Virtual Host ?</w:t>
            </w:r>
            <w:r w:rsidR="00EF574C">
              <w:rPr>
                <w:noProof/>
                <w:webHidden/>
              </w:rPr>
              <w:tab/>
            </w:r>
            <w:r w:rsidR="00EF574C">
              <w:rPr>
                <w:noProof/>
                <w:webHidden/>
              </w:rPr>
              <w:fldChar w:fldCharType="begin"/>
            </w:r>
            <w:r w:rsidR="00EF574C">
              <w:rPr>
                <w:noProof/>
                <w:webHidden/>
              </w:rPr>
              <w:instrText xml:space="preserve"> PAGEREF _Toc147743255 \h </w:instrText>
            </w:r>
            <w:r w:rsidR="00EF574C">
              <w:rPr>
                <w:noProof/>
                <w:webHidden/>
              </w:rPr>
            </w:r>
            <w:r w:rsidR="00EF574C">
              <w:rPr>
                <w:noProof/>
                <w:webHidden/>
              </w:rPr>
              <w:fldChar w:fldCharType="separate"/>
            </w:r>
            <w:r w:rsidR="00EF574C">
              <w:rPr>
                <w:noProof/>
                <w:webHidden/>
              </w:rPr>
              <w:t>3</w:t>
            </w:r>
            <w:r w:rsidR="00EF574C">
              <w:rPr>
                <w:noProof/>
                <w:webHidden/>
              </w:rPr>
              <w:fldChar w:fldCharType="end"/>
            </w:r>
          </w:hyperlink>
        </w:p>
        <w:p w14:paraId="07CBB8B2" w14:textId="71475D74" w:rsidR="00EF574C" w:rsidRDefault="00000000">
          <w:pPr>
            <w:pStyle w:val="TM1"/>
            <w:tabs>
              <w:tab w:val="right" w:leader="dot" w:pos="9057"/>
            </w:tabs>
            <w:rPr>
              <w:noProof/>
              <w:kern w:val="2"/>
              <w:szCs w:val="22"/>
              <w14:ligatures w14:val="standardContextual"/>
            </w:rPr>
          </w:pPr>
          <w:hyperlink w:anchor="_Toc147743256" w:history="1">
            <w:r w:rsidR="00EF574C" w:rsidRPr="009B2623">
              <w:rPr>
                <w:rStyle w:val="Lienhypertexte"/>
                <w:noProof/>
              </w:rPr>
              <w:t>Les serveurs web virtuels</w:t>
            </w:r>
            <w:r w:rsidR="00EF574C">
              <w:rPr>
                <w:noProof/>
                <w:webHidden/>
              </w:rPr>
              <w:tab/>
            </w:r>
            <w:r w:rsidR="00EF574C">
              <w:rPr>
                <w:noProof/>
                <w:webHidden/>
              </w:rPr>
              <w:fldChar w:fldCharType="begin"/>
            </w:r>
            <w:r w:rsidR="00EF574C">
              <w:rPr>
                <w:noProof/>
                <w:webHidden/>
              </w:rPr>
              <w:instrText xml:space="preserve"> PAGEREF _Toc147743256 \h </w:instrText>
            </w:r>
            <w:r w:rsidR="00EF574C">
              <w:rPr>
                <w:noProof/>
                <w:webHidden/>
              </w:rPr>
            </w:r>
            <w:r w:rsidR="00EF574C">
              <w:rPr>
                <w:noProof/>
                <w:webHidden/>
              </w:rPr>
              <w:fldChar w:fldCharType="separate"/>
            </w:r>
            <w:r w:rsidR="00EF574C">
              <w:rPr>
                <w:noProof/>
                <w:webHidden/>
              </w:rPr>
              <w:t>4</w:t>
            </w:r>
            <w:r w:rsidR="00EF574C">
              <w:rPr>
                <w:noProof/>
                <w:webHidden/>
              </w:rPr>
              <w:fldChar w:fldCharType="end"/>
            </w:r>
          </w:hyperlink>
        </w:p>
        <w:p w14:paraId="2D792CFA" w14:textId="536D8F1E" w:rsidR="00EF574C" w:rsidRDefault="00000000">
          <w:pPr>
            <w:pStyle w:val="TM1"/>
            <w:tabs>
              <w:tab w:val="right" w:leader="dot" w:pos="9057"/>
            </w:tabs>
            <w:rPr>
              <w:noProof/>
              <w:kern w:val="2"/>
              <w:szCs w:val="22"/>
              <w14:ligatures w14:val="standardContextual"/>
            </w:rPr>
          </w:pPr>
          <w:hyperlink w:anchor="_Toc147743257" w:history="1">
            <w:r w:rsidR="00EF574C" w:rsidRPr="009B2623">
              <w:rPr>
                <w:rStyle w:val="Lienhypertexte"/>
                <w:noProof/>
              </w:rPr>
              <w:t>Les fichiers .htaccess</w:t>
            </w:r>
            <w:r w:rsidR="00EF574C">
              <w:rPr>
                <w:noProof/>
                <w:webHidden/>
              </w:rPr>
              <w:tab/>
            </w:r>
            <w:r w:rsidR="00EF574C">
              <w:rPr>
                <w:noProof/>
                <w:webHidden/>
              </w:rPr>
              <w:fldChar w:fldCharType="begin"/>
            </w:r>
            <w:r w:rsidR="00EF574C">
              <w:rPr>
                <w:noProof/>
                <w:webHidden/>
              </w:rPr>
              <w:instrText xml:space="preserve"> PAGEREF _Toc147743257 \h </w:instrText>
            </w:r>
            <w:r w:rsidR="00EF574C">
              <w:rPr>
                <w:noProof/>
                <w:webHidden/>
              </w:rPr>
            </w:r>
            <w:r w:rsidR="00EF574C">
              <w:rPr>
                <w:noProof/>
                <w:webHidden/>
              </w:rPr>
              <w:fldChar w:fldCharType="separate"/>
            </w:r>
            <w:r w:rsidR="00EF574C">
              <w:rPr>
                <w:noProof/>
                <w:webHidden/>
              </w:rPr>
              <w:t>5</w:t>
            </w:r>
            <w:r w:rsidR="00EF574C">
              <w:rPr>
                <w:noProof/>
                <w:webHidden/>
              </w:rPr>
              <w:fldChar w:fldCharType="end"/>
            </w:r>
          </w:hyperlink>
        </w:p>
        <w:p w14:paraId="1CBF4206" w14:textId="11D73027" w:rsidR="00EF574C" w:rsidRDefault="00000000">
          <w:pPr>
            <w:pStyle w:val="TM1"/>
            <w:tabs>
              <w:tab w:val="right" w:leader="dot" w:pos="9057"/>
            </w:tabs>
            <w:rPr>
              <w:noProof/>
              <w:kern w:val="2"/>
              <w:szCs w:val="22"/>
              <w14:ligatures w14:val="standardContextual"/>
            </w:rPr>
          </w:pPr>
          <w:hyperlink w:anchor="_Toc147743258" w:history="1">
            <w:r w:rsidR="00EF574C" w:rsidRPr="009B2623">
              <w:rPr>
                <w:rStyle w:val="Lienhypertexte"/>
                <w:noProof/>
              </w:rPr>
              <w:t>Les répertoires personnels</w:t>
            </w:r>
            <w:r w:rsidR="00EF574C">
              <w:rPr>
                <w:noProof/>
                <w:webHidden/>
              </w:rPr>
              <w:tab/>
            </w:r>
            <w:r w:rsidR="00EF574C">
              <w:rPr>
                <w:noProof/>
                <w:webHidden/>
              </w:rPr>
              <w:fldChar w:fldCharType="begin"/>
            </w:r>
            <w:r w:rsidR="00EF574C">
              <w:rPr>
                <w:noProof/>
                <w:webHidden/>
              </w:rPr>
              <w:instrText xml:space="preserve"> PAGEREF _Toc147743258 \h </w:instrText>
            </w:r>
            <w:r w:rsidR="00EF574C">
              <w:rPr>
                <w:noProof/>
                <w:webHidden/>
              </w:rPr>
            </w:r>
            <w:r w:rsidR="00EF574C">
              <w:rPr>
                <w:noProof/>
                <w:webHidden/>
              </w:rPr>
              <w:fldChar w:fldCharType="separate"/>
            </w:r>
            <w:r w:rsidR="00EF574C">
              <w:rPr>
                <w:noProof/>
                <w:webHidden/>
              </w:rPr>
              <w:t>6</w:t>
            </w:r>
            <w:r w:rsidR="00EF574C">
              <w:rPr>
                <w:noProof/>
                <w:webHidden/>
              </w:rPr>
              <w:fldChar w:fldCharType="end"/>
            </w:r>
          </w:hyperlink>
        </w:p>
        <w:p w14:paraId="3AA02EF9" w14:textId="7054936E"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537A490F" w:rsidR="00312BEA" w:rsidRDefault="00EF574C" w:rsidP="00DE4EC0">
      <w:pPr>
        <w:pStyle w:val="Titre1"/>
      </w:pPr>
      <w:bookmarkStart w:id="0" w:name="_Toc147743255"/>
      <w:r>
        <w:lastRenderedPageBreak/>
        <w:t>Qu’est-ce qu’un Virtual Host ?</w:t>
      </w:r>
      <w:bookmarkEnd w:id="0"/>
    </w:p>
    <w:p w14:paraId="42E6610F" w14:textId="77777777" w:rsidR="00B07CBF" w:rsidRDefault="00B07CBF" w:rsidP="00B07CBF"/>
    <w:p w14:paraId="1075127F" w14:textId="4902C9DC" w:rsidR="00E95A93" w:rsidRPr="00CD6B30" w:rsidRDefault="00E95A93" w:rsidP="00EF574C">
      <w:pPr>
        <w:ind w:firstLine="708"/>
      </w:pPr>
    </w:p>
    <w:p w14:paraId="3FCAB2C4" w14:textId="0E019E04" w:rsidR="002923B4" w:rsidRDefault="00EF574C" w:rsidP="002923B4">
      <w:pPr>
        <w:pStyle w:val="Titre1"/>
      </w:pPr>
      <w:bookmarkStart w:id="1" w:name="_Toc147743256"/>
      <w:r>
        <w:lastRenderedPageBreak/>
        <w:t>Les serveurs web virtuels</w:t>
      </w:r>
      <w:bookmarkEnd w:id="1"/>
    </w:p>
    <w:p w14:paraId="534EA05D" w14:textId="77777777" w:rsidR="002923B4" w:rsidRDefault="002923B4" w:rsidP="002923B4"/>
    <w:p w14:paraId="347DD750" w14:textId="254ECB6F" w:rsidR="00FE5DA1" w:rsidRDefault="00FE5DA1" w:rsidP="00FE5DA1">
      <w:pPr>
        <w:pStyle w:val="Titre2"/>
      </w:pPr>
      <w:r>
        <w:t>Installation des Virtual</w:t>
      </w:r>
      <w:r w:rsidR="00A31F5A">
        <w:t xml:space="preserve"> </w:t>
      </w:r>
      <w:r>
        <w:t>Hosts</w:t>
      </w:r>
    </w:p>
    <w:p w14:paraId="17ABD486" w14:textId="77777777" w:rsidR="00FE5DA1" w:rsidRDefault="00FE5DA1" w:rsidP="00FE5DA1"/>
    <w:p w14:paraId="77123F57" w14:textId="77777777" w:rsidR="00FE5DA1" w:rsidRDefault="00FE5DA1" w:rsidP="00FE5DA1">
      <w:r>
        <w:tab/>
        <w:t>Dans cette mission, nous mettrons en place plusieurs sites web sur une même machine. Les noms de domaine des sites seront les suivants :</w:t>
      </w:r>
    </w:p>
    <w:p w14:paraId="1214EA57" w14:textId="77777777" w:rsidR="00FE5DA1" w:rsidRDefault="00FE5DA1" w:rsidP="00FE5DA1"/>
    <w:p w14:paraId="476EB74A" w14:textId="77777777" w:rsidR="00FE5DA1" w:rsidRDefault="00FE5DA1" w:rsidP="00FE5DA1">
      <w:pPr>
        <w:pStyle w:val="Paragraphedeliste"/>
        <w:numPr>
          <w:ilvl w:val="0"/>
          <w:numId w:val="10"/>
        </w:numPr>
      </w:pPr>
      <w:r w:rsidRPr="00EF574C">
        <w:t>www.m2l.org</w:t>
      </w:r>
    </w:p>
    <w:p w14:paraId="7D7A67BF" w14:textId="77777777" w:rsidR="00FE5DA1" w:rsidRDefault="00FE5DA1" w:rsidP="00FE5DA1">
      <w:pPr>
        <w:pStyle w:val="Paragraphedeliste"/>
        <w:numPr>
          <w:ilvl w:val="0"/>
          <w:numId w:val="10"/>
        </w:numPr>
      </w:pPr>
      <w:r>
        <w:t>intranet.m2l.org</w:t>
      </w:r>
    </w:p>
    <w:p w14:paraId="5BEB10BB" w14:textId="77777777" w:rsidR="00FE5DA1" w:rsidRDefault="00FE5DA1" w:rsidP="00FE5DA1">
      <w:pPr>
        <w:pStyle w:val="Paragraphedeliste"/>
        <w:numPr>
          <w:ilvl w:val="0"/>
          <w:numId w:val="10"/>
        </w:numPr>
      </w:pPr>
      <w:r>
        <w:t>extranet.m2l.org</w:t>
      </w:r>
    </w:p>
    <w:p w14:paraId="63EDC9FF" w14:textId="77777777" w:rsidR="00FE5DA1" w:rsidRDefault="00FE5DA1" w:rsidP="00FE5DA1">
      <w:pPr>
        <w:pStyle w:val="Paragraphedeliste"/>
        <w:numPr>
          <w:ilvl w:val="0"/>
          <w:numId w:val="10"/>
        </w:numPr>
      </w:pPr>
      <w:r>
        <w:t>wiki.m2l.org</w:t>
      </w:r>
    </w:p>
    <w:p w14:paraId="346B2357" w14:textId="77777777" w:rsidR="00FE5DA1" w:rsidRDefault="00FE5DA1" w:rsidP="00FE5DA1">
      <w:pPr>
        <w:ind w:firstLine="708"/>
      </w:pPr>
    </w:p>
    <w:p w14:paraId="0D378312" w14:textId="77777777" w:rsidR="00FE5DA1" w:rsidRDefault="00FE5DA1" w:rsidP="00FE5DA1">
      <w:pPr>
        <w:ind w:firstLine="708"/>
      </w:pPr>
      <w:r>
        <w:t>Pour que nos différents sites soient reconnus dans le DNS, nous devons dans un premier temps modifier notre fichier db.m2l.conf dans notre conteneur DNS, afin d’y insérer les Alias de nos nouveaux sites web :</w:t>
      </w:r>
    </w:p>
    <w:p w14:paraId="25AC0170" w14:textId="77777777" w:rsidR="00FE5DA1" w:rsidRPr="00410F46" w:rsidRDefault="00000000" w:rsidP="00FE5DA1">
      <w:pPr>
        <w:spacing w:after="0"/>
        <w:rPr>
          <w:color w:val="FFFFFF" w:themeColor="background1"/>
        </w:rPr>
      </w:pPr>
      <w:r>
        <w:rPr>
          <w:noProof/>
        </w:rPr>
        <w:pict w14:anchorId="339F0868">
          <v:rect id="_x0000_s2055" style="position:absolute;left:0;text-align:left;margin-left:-16.8pt;margin-top:7.4pt;width:486.6pt;height:339.85pt;z-index:-251665920" fillcolor="#1c1a10 [334]" stroked="f"/>
        </w:pict>
      </w:r>
    </w:p>
    <w:p w14:paraId="52BFEC7E" w14:textId="77777777" w:rsidR="00FE5DA1" w:rsidRPr="00410F46" w:rsidRDefault="00FE5DA1" w:rsidP="00FE5DA1">
      <w:pPr>
        <w:spacing w:after="0"/>
        <w:rPr>
          <w:color w:val="FFFFFF" w:themeColor="background1"/>
          <w:lang w:val="en-US"/>
        </w:rPr>
      </w:pPr>
      <w:r w:rsidRPr="00410F46">
        <w:rPr>
          <w:color w:val="FFFFFF" w:themeColor="background1"/>
          <w:lang w:val="en-US"/>
        </w:rPr>
        <w:t>@ IN SOA ns1.m2l.org. root.m2l.org. (</w:t>
      </w:r>
    </w:p>
    <w:p w14:paraId="27E09091" w14:textId="77777777" w:rsidR="00FE5DA1" w:rsidRPr="00410F46" w:rsidRDefault="00FE5DA1" w:rsidP="00FE5DA1">
      <w:pPr>
        <w:spacing w:after="0"/>
        <w:rPr>
          <w:color w:val="FFFFFF" w:themeColor="background1"/>
          <w:lang w:val="en-US"/>
        </w:rPr>
      </w:pPr>
      <w:r w:rsidRPr="00410F46">
        <w:rPr>
          <w:color w:val="FFFFFF" w:themeColor="background1"/>
          <w:lang w:val="en-US"/>
        </w:rPr>
        <w:tab/>
        <w:t>2020122601;</w:t>
      </w:r>
    </w:p>
    <w:p w14:paraId="6D16C8A4" w14:textId="77777777" w:rsidR="00FE5DA1" w:rsidRPr="00410F46" w:rsidRDefault="00FE5DA1" w:rsidP="00FE5DA1">
      <w:pPr>
        <w:spacing w:after="0"/>
        <w:rPr>
          <w:color w:val="FFFFFF" w:themeColor="background1"/>
          <w:lang w:val="en-US"/>
        </w:rPr>
      </w:pPr>
      <w:r w:rsidRPr="00410F46">
        <w:rPr>
          <w:color w:val="FFFFFF" w:themeColor="background1"/>
          <w:lang w:val="en-US"/>
        </w:rPr>
        <w:tab/>
        <w:t>43200;</w:t>
      </w:r>
    </w:p>
    <w:p w14:paraId="1E1C1DBD" w14:textId="77777777" w:rsidR="00FE5DA1" w:rsidRPr="00410F46" w:rsidRDefault="00FE5DA1" w:rsidP="00FE5DA1">
      <w:pPr>
        <w:spacing w:after="0"/>
        <w:rPr>
          <w:color w:val="FFFFFF" w:themeColor="background1"/>
          <w:lang w:val="en-US"/>
        </w:rPr>
      </w:pPr>
      <w:r w:rsidRPr="00410F46">
        <w:rPr>
          <w:color w:val="FFFFFF" w:themeColor="background1"/>
          <w:lang w:val="en-US"/>
        </w:rPr>
        <w:tab/>
        <w:t>3600;</w:t>
      </w:r>
    </w:p>
    <w:p w14:paraId="37AD8D57" w14:textId="77777777" w:rsidR="00FE5DA1" w:rsidRPr="00410F46" w:rsidRDefault="00FE5DA1" w:rsidP="00FE5DA1">
      <w:pPr>
        <w:spacing w:after="0"/>
        <w:rPr>
          <w:color w:val="FFFFFF" w:themeColor="background1"/>
          <w:lang w:val="en-US"/>
        </w:rPr>
      </w:pPr>
      <w:r w:rsidRPr="00410F46">
        <w:rPr>
          <w:color w:val="FFFFFF" w:themeColor="background1"/>
          <w:lang w:val="en-US"/>
        </w:rPr>
        <w:tab/>
        <w:t>3600000;</w:t>
      </w:r>
    </w:p>
    <w:p w14:paraId="1814067E" w14:textId="77777777" w:rsidR="00FE5DA1" w:rsidRPr="00410F46" w:rsidRDefault="00FE5DA1" w:rsidP="00FE5DA1">
      <w:pPr>
        <w:spacing w:after="0"/>
        <w:rPr>
          <w:color w:val="FFFFFF" w:themeColor="background1"/>
          <w:lang w:val="en-US"/>
        </w:rPr>
      </w:pPr>
      <w:r w:rsidRPr="00410F46">
        <w:rPr>
          <w:color w:val="FFFFFF" w:themeColor="background1"/>
          <w:lang w:val="en-US"/>
        </w:rPr>
        <w:tab/>
        <w:t>172800 );</w:t>
      </w:r>
    </w:p>
    <w:p w14:paraId="5349D8FA" w14:textId="77777777" w:rsidR="00FE5DA1" w:rsidRPr="00410F46" w:rsidRDefault="00FE5DA1" w:rsidP="00FE5DA1">
      <w:pPr>
        <w:spacing w:after="0"/>
        <w:rPr>
          <w:color w:val="FFFFFF" w:themeColor="background1"/>
          <w:lang w:val="en-US"/>
        </w:rPr>
      </w:pPr>
    </w:p>
    <w:p w14:paraId="5315DA6B" w14:textId="77777777" w:rsidR="00FE5DA1" w:rsidRPr="00410F46" w:rsidRDefault="00FE5DA1" w:rsidP="00FE5DA1">
      <w:pPr>
        <w:spacing w:after="0"/>
        <w:rPr>
          <w:color w:val="FFFFFF" w:themeColor="background1"/>
          <w:lang w:val="en-US"/>
        </w:rPr>
      </w:pPr>
      <w:r w:rsidRPr="00410F46">
        <w:rPr>
          <w:color w:val="FFFFFF" w:themeColor="background1"/>
          <w:lang w:val="en-US"/>
        </w:rPr>
        <w:t>@ IN A 10.31.96.80;</w:t>
      </w:r>
    </w:p>
    <w:p w14:paraId="08690E6B" w14:textId="77777777" w:rsidR="00FE5DA1" w:rsidRPr="00410F46" w:rsidRDefault="00FE5DA1" w:rsidP="00FE5DA1">
      <w:pPr>
        <w:spacing w:after="0"/>
        <w:rPr>
          <w:color w:val="FFFFFF" w:themeColor="background1"/>
          <w:lang w:val="en-US"/>
        </w:rPr>
      </w:pPr>
      <w:r w:rsidRPr="00410F46">
        <w:rPr>
          <w:color w:val="FFFFFF" w:themeColor="background1"/>
          <w:lang w:val="en-US"/>
        </w:rPr>
        <w:t>@ IN NS ns1.m2l.org.;</w:t>
      </w:r>
    </w:p>
    <w:p w14:paraId="415AE6A7" w14:textId="77777777" w:rsidR="00FE5DA1" w:rsidRPr="00410F46" w:rsidRDefault="00FE5DA1" w:rsidP="00FE5DA1">
      <w:pPr>
        <w:spacing w:after="0"/>
        <w:rPr>
          <w:color w:val="FFFFFF" w:themeColor="background1"/>
          <w:lang w:val="en-US"/>
        </w:rPr>
      </w:pPr>
      <w:r w:rsidRPr="00410F46">
        <w:rPr>
          <w:color w:val="FFFFFF" w:themeColor="background1"/>
          <w:lang w:val="en-US"/>
        </w:rPr>
        <w:t>@ IN NS ns2.m2l.org.;</w:t>
      </w:r>
    </w:p>
    <w:p w14:paraId="574F6EF5" w14:textId="77777777" w:rsidR="00FE5DA1" w:rsidRPr="00410F46" w:rsidRDefault="00FE5DA1" w:rsidP="00FE5DA1">
      <w:pPr>
        <w:spacing w:after="0"/>
        <w:rPr>
          <w:color w:val="FFFFFF" w:themeColor="background1"/>
          <w:lang w:val="en-US"/>
        </w:rPr>
      </w:pPr>
    </w:p>
    <w:p w14:paraId="1D608220" w14:textId="77777777" w:rsidR="00FE5DA1" w:rsidRPr="00410F46" w:rsidRDefault="00FE5DA1" w:rsidP="00FE5DA1">
      <w:pPr>
        <w:spacing w:after="0"/>
        <w:rPr>
          <w:color w:val="FFFFFF" w:themeColor="background1"/>
          <w:lang w:val="en-US"/>
        </w:rPr>
      </w:pPr>
      <w:r w:rsidRPr="00410F46">
        <w:rPr>
          <w:color w:val="FFFFFF" w:themeColor="background1"/>
          <w:lang w:val="en-US"/>
        </w:rPr>
        <w:t>ns1 IN A 10.31.96.80;</w:t>
      </w:r>
    </w:p>
    <w:p w14:paraId="1A6CC64A" w14:textId="77777777" w:rsidR="00FE5DA1" w:rsidRPr="00410F46" w:rsidRDefault="00FE5DA1" w:rsidP="00FE5DA1">
      <w:pPr>
        <w:spacing w:after="0"/>
        <w:rPr>
          <w:color w:val="FFFFFF" w:themeColor="background1"/>
          <w:lang w:val="en-US"/>
        </w:rPr>
      </w:pPr>
      <w:r w:rsidRPr="00410F46">
        <w:rPr>
          <w:color w:val="FFFFFF" w:themeColor="background1"/>
          <w:lang w:val="en-US"/>
        </w:rPr>
        <w:t>ns2 IN A 10.31.96.54;</w:t>
      </w:r>
    </w:p>
    <w:p w14:paraId="59FFD55B" w14:textId="77777777" w:rsidR="00FE5DA1" w:rsidRPr="00410F46" w:rsidRDefault="00FE5DA1" w:rsidP="00FE5DA1">
      <w:pPr>
        <w:spacing w:after="0"/>
        <w:rPr>
          <w:color w:val="FFFFFF" w:themeColor="background1"/>
          <w:lang w:val="en-US"/>
        </w:rPr>
      </w:pPr>
    </w:p>
    <w:p w14:paraId="46A8E10B" w14:textId="77777777" w:rsidR="00FE5DA1" w:rsidRPr="00410F46" w:rsidRDefault="00FE5DA1" w:rsidP="00FE5DA1">
      <w:pPr>
        <w:spacing w:after="0"/>
        <w:rPr>
          <w:color w:val="FFFFFF" w:themeColor="background1"/>
          <w:lang w:val="en-US"/>
        </w:rPr>
      </w:pPr>
      <w:r w:rsidRPr="00410F46">
        <w:rPr>
          <w:color w:val="FFFFFF" w:themeColor="background1"/>
          <w:lang w:val="en-US"/>
        </w:rPr>
        <w:t>backup IN A 10.31.96.99;</w:t>
      </w:r>
    </w:p>
    <w:p w14:paraId="57CE4CCB" w14:textId="77777777" w:rsidR="00FE5DA1" w:rsidRPr="00410F46" w:rsidRDefault="00FE5DA1" w:rsidP="00FE5DA1">
      <w:pPr>
        <w:spacing w:after="0"/>
        <w:rPr>
          <w:color w:val="FFFFFF" w:themeColor="background1"/>
          <w:lang w:val="en-US"/>
        </w:rPr>
      </w:pPr>
      <w:r w:rsidRPr="00410F46">
        <w:rPr>
          <w:color w:val="FFFFFF" w:themeColor="background1"/>
          <w:lang w:val="en-US"/>
        </w:rPr>
        <w:t>www IN A 10.31.96.80;</w:t>
      </w:r>
    </w:p>
    <w:p w14:paraId="2064F3DF" w14:textId="77777777" w:rsidR="00FE5DA1" w:rsidRPr="00410F46" w:rsidRDefault="00FE5DA1" w:rsidP="00FE5DA1">
      <w:pPr>
        <w:spacing w:after="0"/>
        <w:rPr>
          <w:color w:val="FFFFFF" w:themeColor="background1"/>
          <w:lang w:val="en-US"/>
        </w:rPr>
      </w:pPr>
    </w:p>
    <w:p w14:paraId="5BEC699B" w14:textId="77777777" w:rsidR="00FE5DA1" w:rsidRDefault="00FE5DA1" w:rsidP="00FE5DA1">
      <w:pPr>
        <w:spacing w:after="0"/>
        <w:rPr>
          <w:color w:val="FFFFFF" w:themeColor="background1"/>
        </w:rPr>
      </w:pPr>
      <w:r w:rsidRPr="004F6E74">
        <w:rPr>
          <w:color w:val="FFFFFF" w:themeColor="background1"/>
        </w:rPr>
        <w:t>console IN CNAME www;</w:t>
      </w:r>
    </w:p>
    <w:p w14:paraId="179C56F9" w14:textId="77777777" w:rsidR="00FE5DA1" w:rsidRDefault="00FE5DA1" w:rsidP="00FE5DA1">
      <w:pPr>
        <w:spacing w:after="0"/>
        <w:rPr>
          <w:color w:val="FFFFFF" w:themeColor="background1"/>
        </w:rPr>
      </w:pPr>
    </w:p>
    <w:p w14:paraId="63C14501" w14:textId="77777777" w:rsidR="00FE5DA1" w:rsidRPr="00E95A93" w:rsidRDefault="00FE5DA1" w:rsidP="00FE5DA1">
      <w:pPr>
        <w:spacing w:after="0"/>
        <w:rPr>
          <w:color w:val="9BBB59" w:themeColor="accent3"/>
        </w:rPr>
      </w:pPr>
      <w:r w:rsidRPr="00E95A93">
        <w:rPr>
          <w:color w:val="9BBB59" w:themeColor="accent3"/>
        </w:rPr>
        <w:t># Nouveaux Alias</w:t>
      </w:r>
    </w:p>
    <w:p w14:paraId="08811A33" w14:textId="77777777" w:rsidR="00FE5DA1" w:rsidRPr="00FE5DA1" w:rsidRDefault="00FE5DA1" w:rsidP="00FE5DA1">
      <w:pPr>
        <w:spacing w:after="0"/>
        <w:rPr>
          <w:color w:val="FFFFFF" w:themeColor="background1"/>
          <w:lang w:val="en-US"/>
        </w:rPr>
      </w:pPr>
      <w:r w:rsidRPr="00FE5DA1">
        <w:rPr>
          <w:color w:val="FFFFFF" w:themeColor="background1"/>
          <w:lang w:val="en-US"/>
        </w:rPr>
        <w:t>intranet IN CNAME www;</w:t>
      </w:r>
    </w:p>
    <w:p w14:paraId="5BD6BA0B" w14:textId="77777777" w:rsidR="00FE5DA1" w:rsidRPr="00E95A93" w:rsidRDefault="00FE5DA1" w:rsidP="00FE5DA1">
      <w:pPr>
        <w:spacing w:after="0"/>
        <w:rPr>
          <w:color w:val="FFFFFF" w:themeColor="background1"/>
          <w:lang w:val="en-US"/>
        </w:rPr>
      </w:pPr>
      <w:r w:rsidRPr="00E95A93">
        <w:rPr>
          <w:color w:val="FFFFFF" w:themeColor="background1"/>
          <w:lang w:val="en-US"/>
        </w:rPr>
        <w:t>extranet IN CNAME www;</w:t>
      </w:r>
    </w:p>
    <w:p w14:paraId="57AC1595" w14:textId="77777777" w:rsidR="00FE5DA1" w:rsidRPr="000D23BD" w:rsidRDefault="00FE5DA1" w:rsidP="00FE5DA1">
      <w:pPr>
        <w:spacing w:after="0"/>
        <w:rPr>
          <w:color w:val="FFFFFF" w:themeColor="background1"/>
        </w:rPr>
      </w:pPr>
      <w:r w:rsidRPr="000D23BD">
        <w:rPr>
          <w:color w:val="FFFFFF" w:themeColor="background1"/>
        </w:rPr>
        <w:t>wiki IN CNAME www;</w:t>
      </w:r>
    </w:p>
    <w:p w14:paraId="7FC4C9F2" w14:textId="77777777" w:rsidR="00FE5DA1" w:rsidRPr="000D23BD" w:rsidRDefault="00FE5DA1" w:rsidP="00FE5DA1">
      <w:pPr>
        <w:spacing w:after="0"/>
        <w:rPr>
          <w:color w:val="FFFFFF" w:themeColor="background1"/>
        </w:rPr>
      </w:pPr>
    </w:p>
    <w:p w14:paraId="3B843A6E" w14:textId="77777777" w:rsidR="00FE5DA1" w:rsidRPr="000D23BD" w:rsidRDefault="00FE5DA1" w:rsidP="00FE5DA1">
      <w:pPr>
        <w:spacing w:after="0"/>
        <w:rPr>
          <w:color w:val="FFFFFF" w:themeColor="background1"/>
        </w:rPr>
      </w:pPr>
    </w:p>
    <w:p w14:paraId="14FA483C" w14:textId="77777777" w:rsidR="00CD6B30" w:rsidRPr="000D23BD" w:rsidRDefault="00CD6B30" w:rsidP="00FE5DA1">
      <w:pPr>
        <w:spacing w:after="0"/>
        <w:rPr>
          <w:color w:val="FFFFFF" w:themeColor="background1"/>
        </w:rPr>
      </w:pPr>
    </w:p>
    <w:p w14:paraId="73914FC0" w14:textId="0BA04E73" w:rsidR="00FE5DA1" w:rsidRDefault="00CD6B30" w:rsidP="00FE5DA1">
      <w:r>
        <w:lastRenderedPageBreak/>
        <w:tab/>
        <w:t xml:space="preserve">Nous redémarrons le service </w:t>
      </w:r>
      <w:proofErr w:type="spellStart"/>
      <w:r>
        <w:t>bind</w:t>
      </w:r>
      <w:proofErr w:type="spellEnd"/>
      <w:r>
        <w:t xml:space="preserve"> pour que la modification du fichier de configuration soit prise en compte :</w:t>
      </w:r>
    </w:p>
    <w:p w14:paraId="21F4A396" w14:textId="175E804D" w:rsidR="00CD6B30" w:rsidRDefault="00000000" w:rsidP="00FE5DA1">
      <w:r>
        <w:rPr>
          <w:noProof/>
          <w:color w:val="FFFFFF" w:themeColor="background1"/>
        </w:rPr>
        <w:pict w14:anchorId="339F0868">
          <v:rect id="_x0000_s2057" style="position:absolute;left:0;text-align:left;margin-left:-16.8pt;margin-top:14.8pt;width:486.6pt;height:24.45pt;z-index:-251664896" fillcolor="#1c1a10 [334]" stroked="f"/>
        </w:pict>
      </w:r>
    </w:p>
    <w:p w14:paraId="12BE8E70" w14:textId="586AB449" w:rsidR="00CD6B30" w:rsidRPr="00CD6B30" w:rsidRDefault="00CD6B30" w:rsidP="00FE5DA1">
      <w:pPr>
        <w:rPr>
          <w:color w:val="FFFFFF" w:themeColor="background1"/>
        </w:rPr>
      </w:pPr>
      <w:proofErr w:type="spellStart"/>
      <w:r w:rsidRPr="00CD6B30">
        <w:rPr>
          <w:color w:val="FFFFFF" w:themeColor="background1"/>
        </w:rPr>
        <w:t>systemctl</w:t>
      </w:r>
      <w:proofErr w:type="spellEnd"/>
      <w:r w:rsidRPr="00CD6B30">
        <w:rPr>
          <w:color w:val="FFFFFF" w:themeColor="background1"/>
        </w:rPr>
        <w:t xml:space="preserve"> restart bind9</w:t>
      </w:r>
    </w:p>
    <w:p w14:paraId="5186E6E4" w14:textId="77777777" w:rsidR="00EB54FC" w:rsidRDefault="00EB54FC" w:rsidP="00FE5DA1"/>
    <w:p w14:paraId="23C5072C" w14:textId="024CA5F2" w:rsidR="00CD6B30" w:rsidRPr="00EB54FC" w:rsidRDefault="00CD6B30" w:rsidP="00FE5DA1">
      <w:r>
        <w:rPr>
          <w:szCs w:val="22"/>
        </w:rPr>
        <w:tab/>
        <w:t>Nous créons maintenant les dossiers qui contiendront les fichiers liés aux différents sites Internet : les Virtual Hosts.</w:t>
      </w:r>
    </w:p>
    <w:p w14:paraId="0617C5DE" w14:textId="1135EE7E" w:rsidR="00CD6B30" w:rsidRDefault="00000000" w:rsidP="00FE5DA1">
      <w:pPr>
        <w:rPr>
          <w:szCs w:val="22"/>
        </w:rPr>
      </w:pPr>
      <w:r>
        <w:rPr>
          <w:noProof/>
          <w:color w:val="FFFFFF" w:themeColor="background1"/>
        </w:rPr>
        <w:pict w14:anchorId="339F0868">
          <v:rect id="_x0000_s2058" style="position:absolute;left:0;text-align:left;margin-left:-16.8pt;margin-top:15.95pt;width:486.6pt;height:66pt;z-index:-251663872" fillcolor="#1c1a10 [334]" stroked="f"/>
        </w:pict>
      </w:r>
    </w:p>
    <w:p w14:paraId="1CBDED2A" w14:textId="09097ADB"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/m2l.org/www</w:t>
      </w:r>
    </w:p>
    <w:p w14:paraId="0969E95B" w14:textId="642F4AB3"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/m2l.org/intranet</w:t>
      </w:r>
    </w:p>
    <w:p w14:paraId="192AFF8B" w14:textId="4353F901" w:rsidR="00CD6B30" w:rsidRPr="00CD6B30" w:rsidRDefault="00CD6B30" w:rsidP="00CD6B30">
      <w:pPr>
        <w:spacing w:after="0"/>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/m2l.org/extranet</w:t>
      </w:r>
    </w:p>
    <w:p w14:paraId="219A2534" w14:textId="28FD42EF" w:rsidR="00CD6B30" w:rsidRPr="00CD6B30" w:rsidRDefault="00CD6B30" w:rsidP="00CD6B30">
      <w:pPr>
        <w:rPr>
          <w:color w:val="FFFFFF" w:themeColor="background1"/>
          <w:szCs w:val="22"/>
          <w:lang w:val="en-US"/>
        </w:rPr>
      </w:pPr>
      <w:proofErr w:type="spellStart"/>
      <w:r w:rsidRPr="00CD6B30">
        <w:rPr>
          <w:color w:val="FFFFFF" w:themeColor="background1"/>
          <w:szCs w:val="22"/>
          <w:lang w:val="en-US"/>
        </w:rPr>
        <w:t>mkdir</w:t>
      </w:r>
      <w:proofErr w:type="spellEnd"/>
      <w:r w:rsidRPr="00CD6B30">
        <w:rPr>
          <w:color w:val="FFFFFF" w:themeColor="background1"/>
          <w:szCs w:val="22"/>
          <w:lang w:val="en-US"/>
        </w:rPr>
        <w:t xml:space="preserve"> -p /home/</w:t>
      </w:r>
      <w:proofErr w:type="spellStart"/>
      <w:r w:rsidRPr="00CD6B30">
        <w:rPr>
          <w:color w:val="FFFFFF" w:themeColor="background1"/>
          <w:szCs w:val="22"/>
          <w:lang w:val="en-US"/>
        </w:rPr>
        <w:t>htdocs</w:t>
      </w:r>
      <w:proofErr w:type="spellEnd"/>
      <w:r w:rsidRPr="00CD6B30">
        <w:rPr>
          <w:color w:val="FFFFFF" w:themeColor="background1"/>
          <w:szCs w:val="22"/>
          <w:lang w:val="en-US"/>
        </w:rPr>
        <w:t>/m2l.org/wiki</w:t>
      </w:r>
    </w:p>
    <w:p w14:paraId="49F6B92E" w14:textId="77777777" w:rsidR="00CD6B30" w:rsidRPr="00CD6B30" w:rsidRDefault="00CD6B30" w:rsidP="00CD6B30">
      <w:pPr>
        <w:spacing w:after="0"/>
        <w:rPr>
          <w:szCs w:val="22"/>
          <w:lang w:val="en-US"/>
        </w:rPr>
      </w:pPr>
    </w:p>
    <w:p w14:paraId="2CD22003" w14:textId="00083D35" w:rsidR="00CD6B30" w:rsidRDefault="00CD6B30" w:rsidP="00FE5DA1">
      <w:r>
        <w:rPr>
          <w:lang w:val="en-US"/>
        </w:rPr>
        <w:tab/>
      </w:r>
      <w:r w:rsidRPr="00CD6B30">
        <w:t xml:space="preserve">Nous </w:t>
      </w:r>
      <w:r>
        <w:t>allons maintenant créer les fichiers de configuration pour chaque futur site. Pour cela, regardons un fichier de configuration type afin d’en comprendre le contenu</w:t>
      </w:r>
      <w:r w:rsidR="00EB54FC">
        <w:t> :</w:t>
      </w:r>
    </w:p>
    <w:p w14:paraId="20C7D521" w14:textId="1384994F" w:rsidR="008D366C" w:rsidRDefault="00000000" w:rsidP="00185DC2">
      <w:pPr>
        <w:spacing w:after="0"/>
        <w:rPr>
          <w:color w:val="FFFFFF" w:themeColor="background1"/>
        </w:rPr>
      </w:pPr>
      <w:r>
        <w:rPr>
          <w:noProof/>
          <w:color w:val="FFFFFF" w:themeColor="background1"/>
        </w:rPr>
        <w:pict w14:anchorId="339F0868">
          <v:rect id="_x0000_s2059" style="position:absolute;left:0;text-align:left;margin-left:-16.8pt;margin-top:10.75pt;width:486.6pt;height:291.25pt;z-index:-251662848" fillcolor="#1c1a10 [334]" stroked="f"/>
        </w:pict>
      </w:r>
    </w:p>
    <w:p w14:paraId="485584D1" w14:textId="6E18C7AB" w:rsidR="00185DC2" w:rsidRPr="008D366C" w:rsidRDefault="00185DC2" w:rsidP="00185DC2">
      <w:pPr>
        <w:spacing w:after="0"/>
        <w:rPr>
          <w:color w:val="9BBB59" w:themeColor="accent3"/>
        </w:rPr>
      </w:pPr>
      <w:r w:rsidRPr="008D366C">
        <w:rPr>
          <w:color w:val="9BBB59" w:themeColor="accent3"/>
        </w:rPr>
        <w:t># Début de la configuration du Virtual Host. Nous pouvons spécifier l’adresse IP ou le nom sur lequel ce Virtual Host répondra, mais également quel en sera le port d’écoute</w:t>
      </w:r>
    </w:p>
    <w:p w14:paraId="190284FF" w14:textId="12CC729C" w:rsidR="00CD6B30" w:rsidRPr="000D23BD" w:rsidRDefault="00CD6B30" w:rsidP="00185DC2">
      <w:pPr>
        <w:spacing w:after="0"/>
        <w:rPr>
          <w:color w:val="FFFFFF" w:themeColor="background1"/>
        </w:rPr>
      </w:pPr>
      <w:r w:rsidRPr="000D23BD">
        <w:rPr>
          <w:color w:val="FFFFFF" w:themeColor="background1"/>
        </w:rPr>
        <w:t xml:space="preserve">&lt;VirtualHost </w:t>
      </w:r>
      <w:r w:rsidR="00185DC2" w:rsidRPr="000D23BD">
        <w:rPr>
          <w:color w:val="FFFFFF" w:themeColor="background1"/>
        </w:rPr>
        <w:t>XX</w:t>
      </w:r>
      <w:r w:rsidRPr="000D23BD">
        <w:rPr>
          <w:color w:val="FFFFFF" w:themeColor="background1"/>
        </w:rPr>
        <w:t>:</w:t>
      </w:r>
      <w:r w:rsidR="00185DC2" w:rsidRPr="000D23BD">
        <w:rPr>
          <w:color w:val="FFFFFF" w:themeColor="background1"/>
        </w:rPr>
        <w:t>XX</w:t>
      </w:r>
      <w:r w:rsidRPr="000D23BD">
        <w:rPr>
          <w:color w:val="FFFFFF" w:themeColor="background1"/>
        </w:rPr>
        <w:t>&gt;</w:t>
      </w:r>
    </w:p>
    <w:p w14:paraId="758E738E" w14:textId="0263393E"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Nom de domaine principal associé au Virtual Host</w:t>
      </w:r>
    </w:p>
    <w:p w14:paraId="6B747728" w14:textId="5807AD4D"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ServerName XXX</w:t>
      </w:r>
    </w:p>
    <w:p w14:paraId="5B0617D7" w14:textId="1A172F1D" w:rsidR="00185DC2" w:rsidRPr="008D366C" w:rsidRDefault="00185DC2"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Alias permettant la gestion des noms spécifiés gérés par le Virtual Host</w:t>
      </w:r>
    </w:p>
    <w:p w14:paraId="23AACAB6" w14:textId="28303927" w:rsidR="00CD6B30"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ServerAlias XXX</w:t>
      </w:r>
    </w:p>
    <w:p w14:paraId="4E22626E" w14:textId="6BB233D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Chemin principal du répertoire racine du site web associé à ce Virtual Host</w:t>
      </w:r>
    </w:p>
    <w:p w14:paraId="628993B0" w14:textId="442EB40B"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DocumentRoot XXX</w:t>
      </w:r>
    </w:p>
    <w:p w14:paraId="292AD67D" w14:textId="14DF400C" w:rsidR="00AB3E30" w:rsidRPr="008D366C" w:rsidRDefault="00AB3E30" w:rsidP="00185DC2">
      <w:pPr>
        <w:spacing w:after="0"/>
        <w:rPr>
          <w:color w:val="9BBB59" w:themeColor="accent3"/>
        </w:rPr>
      </w:pPr>
      <w:r w:rsidRPr="000D23BD">
        <w:rPr>
          <w:color w:val="FFFFFF" w:themeColor="background1"/>
        </w:rPr>
        <w:tab/>
      </w:r>
      <w:r w:rsidRPr="008D366C">
        <w:rPr>
          <w:color w:val="9BBB59" w:themeColor="accent3"/>
        </w:rPr>
        <w:t># Chemin du fichier de journal des erreurs</w:t>
      </w:r>
    </w:p>
    <w:p w14:paraId="64BAE758" w14:textId="5C4C4631" w:rsidR="00185DC2" w:rsidRPr="000D23BD" w:rsidRDefault="00185DC2" w:rsidP="00185DC2">
      <w:pPr>
        <w:spacing w:after="0"/>
        <w:rPr>
          <w:color w:val="FFFFFF" w:themeColor="background1"/>
        </w:rPr>
      </w:pPr>
      <w:r w:rsidRPr="008D366C">
        <w:rPr>
          <w:color w:val="FFFFFF" w:themeColor="background1"/>
        </w:rPr>
        <w:tab/>
      </w:r>
      <w:r w:rsidRPr="000D23BD">
        <w:rPr>
          <w:color w:val="FFFFFF" w:themeColor="background1"/>
        </w:rPr>
        <w:t>ErrorLog XXX</w:t>
      </w:r>
    </w:p>
    <w:p w14:paraId="0DEDCE3C" w14:textId="5C248080"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xml:space="preserve"># Chemin du fichier de journal </w:t>
      </w:r>
      <w:r w:rsidR="00741704">
        <w:rPr>
          <w:color w:val="9BBB59" w:themeColor="accent3"/>
        </w:rPr>
        <w:t>d’accès</w:t>
      </w:r>
      <w:r w:rsidRPr="008D366C">
        <w:rPr>
          <w:color w:val="9BBB59" w:themeColor="accent3"/>
        </w:rPr>
        <w:t xml:space="preserve"> personnalisé pour ce Virtual Host</w:t>
      </w:r>
    </w:p>
    <w:p w14:paraId="473FA0CB" w14:textId="3F6A11D1"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CustomLog XXX</w:t>
      </w:r>
    </w:p>
    <w:p w14:paraId="7E04761F" w14:textId="6EB2DC2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8D366C">
        <w:rPr>
          <w:color w:val="9BBB59" w:themeColor="accent3"/>
        </w:rPr>
        <w:t># Début de la configuration des autorisations et des paramètres spécifiques au répertoire racine du site</w:t>
      </w:r>
    </w:p>
    <w:p w14:paraId="4D896A1C" w14:textId="5843790F" w:rsidR="00185DC2" w:rsidRPr="000D23BD" w:rsidRDefault="00185DC2" w:rsidP="00185DC2">
      <w:pPr>
        <w:spacing w:after="0"/>
        <w:rPr>
          <w:color w:val="FFFFFF" w:themeColor="background1"/>
        </w:rPr>
      </w:pPr>
      <w:r w:rsidRPr="008D366C">
        <w:rPr>
          <w:color w:val="FFFFFF" w:themeColor="background1"/>
        </w:rPr>
        <w:tab/>
      </w:r>
      <w:r w:rsidRPr="008D366C">
        <w:rPr>
          <w:color w:val="FFFFFF" w:themeColor="background1"/>
        </w:rPr>
        <w:tab/>
      </w:r>
      <w:r w:rsidRPr="000D23BD">
        <w:rPr>
          <w:color w:val="FFFFFF" w:themeColor="background1"/>
        </w:rPr>
        <w:t>&lt;Directory XXX&gt;</w:t>
      </w:r>
    </w:p>
    <w:p w14:paraId="4600EFF1" w14:textId="7F820B14" w:rsidR="00AB3E30" w:rsidRPr="008D366C" w:rsidRDefault="00AB3E30" w:rsidP="00185DC2">
      <w:pPr>
        <w:spacing w:after="0"/>
        <w:rPr>
          <w:color w:val="9BBB59" w:themeColor="accent3"/>
        </w:rPr>
      </w:pPr>
      <w:r w:rsidRPr="000D23BD">
        <w:rPr>
          <w:color w:val="FFFFFF" w:themeColor="background1"/>
        </w:rPr>
        <w:tab/>
      </w:r>
      <w:r w:rsidRPr="000D23BD">
        <w:rPr>
          <w:color w:val="FFFFFF" w:themeColor="background1"/>
        </w:rPr>
        <w:tab/>
      </w:r>
      <w:r w:rsidRPr="000D23BD">
        <w:rPr>
          <w:color w:val="FFFFFF" w:themeColor="background1"/>
        </w:rPr>
        <w:tab/>
      </w:r>
      <w:r w:rsidRPr="008D366C">
        <w:rPr>
          <w:color w:val="9BBB59" w:themeColor="accent3"/>
        </w:rPr>
        <w:t>#</w:t>
      </w:r>
      <w:r w:rsidR="008D366C" w:rsidRPr="008D366C">
        <w:rPr>
          <w:color w:val="9BBB59" w:themeColor="accent3"/>
        </w:rPr>
        <w:t xml:space="preserve"> Autorise l’accès à tous les utilisateurs à partir du répertoire spécifié</w:t>
      </w:r>
    </w:p>
    <w:p w14:paraId="11A47E0A" w14:textId="07C5BA1A" w:rsidR="00185DC2" w:rsidRPr="008D366C" w:rsidRDefault="00185DC2" w:rsidP="00185DC2">
      <w:pPr>
        <w:spacing w:after="0"/>
        <w:rPr>
          <w:color w:val="FFFFFF" w:themeColor="background1"/>
          <w:lang w:val="en-US"/>
        </w:rPr>
      </w:pPr>
      <w:r w:rsidRPr="008D366C">
        <w:rPr>
          <w:color w:val="FFFFFF" w:themeColor="background1"/>
        </w:rPr>
        <w:tab/>
      </w:r>
      <w:r w:rsidRPr="008D366C">
        <w:rPr>
          <w:color w:val="FFFFFF" w:themeColor="background1"/>
        </w:rPr>
        <w:tab/>
      </w:r>
      <w:r w:rsidRPr="008D366C">
        <w:rPr>
          <w:color w:val="FFFFFF" w:themeColor="background1"/>
        </w:rPr>
        <w:tab/>
      </w:r>
      <w:r w:rsidRPr="008D366C">
        <w:rPr>
          <w:color w:val="FFFFFF" w:themeColor="background1"/>
          <w:lang w:val="en-US"/>
        </w:rPr>
        <w:t>Require all granted</w:t>
      </w:r>
    </w:p>
    <w:p w14:paraId="3F41C976" w14:textId="04BAFA2B" w:rsidR="00185DC2" w:rsidRPr="000D23BD" w:rsidRDefault="00185DC2" w:rsidP="00185DC2">
      <w:pPr>
        <w:spacing w:after="0"/>
        <w:rPr>
          <w:color w:val="FFFFFF" w:themeColor="background1"/>
          <w:lang w:val="en-US"/>
        </w:rPr>
      </w:pPr>
      <w:r w:rsidRPr="008D366C">
        <w:rPr>
          <w:color w:val="FFFFFF" w:themeColor="background1"/>
          <w:lang w:val="en-US"/>
        </w:rPr>
        <w:tab/>
      </w:r>
      <w:r w:rsidRPr="008D366C">
        <w:rPr>
          <w:color w:val="FFFFFF" w:themeColor="background1"/>
          <w:lang w:val="en-US"/>
        </w:rPr>
        <w:tab/>
      </w:r>
      <w:r w:rsidRPr="000D23BD">
        <w:rPr>
          <w:color w:val="FFFFFF" w:themeColor="background1"/>
          <w:lang w:val="en-US"/>
        </w:rPr>
        <w:t>&lt;/Directory&gt;</w:t>
      </w:r>
    </w:p>
    <w:p w14:paraId="3A01380A" w14:textId="125B5F4B" w:rsidR="00CD6B30" w:rsidRPr="000D23BD" w:rsidRDefault="00CD6B30" w:rsidP="00185DC2">
      <w:pPr>
        <w:spacing w:after="0"/>
        <w:rPr>
          <w:color w:val="FFFFFF" w:themeColor="background1"/>
          <w:lang w:val="en-US"/>
        </w:rPr>
      </w:pPr>
      <w:r w:rsidRPr="000D23BD">
        <w:rPr>
          <w:color w:val="FFFFFF" w:themeColor="background1"/>
          <w:lang w:val="en-US"/>
        </w:rPr>
        <w:t>&lt;/VirtualHost&gt;</w:t>
      </w:r>
    </w:p>
    <w:p w14:paraId="6F94141B" w14:textId="683D980E" w:rsidR="00CD6B30" w:rsidRDefault="00CD6B30" w:rsidP="00FE5DA1">
      <w:pPr>
        <w:rPr>
          <w:lang w:val="en-US"/>
        </w:rPr>
      </w:pPr>
    </w:p>
    <w:p w14:paraId="215BC6C8" w14:textId="77777777" w:rsidR="00EB54FC" w:rsidRDefault="00EB54FC" w:rsidP="00FE5DA1">
      <w:pPr>
        <w:rPr>
          <w:lang w:val="en-US"/>
        </w:rPr>
      </w:pPr>
    </w:p>
    <w:p w14:paraId="7C5F501F" w14:textId="77777777" w:rsidR="00EB54FC" w:rsidRDefault="00EB54FC" w:rsidP="00FE5DA1">
      <w:pPr>
        <w:rPr>
          <w:lang w:val="en-US"/>
        </w:rPr>
      </w:pPr>
    </w:p>
    <w:p w14:paraId="4486A0FE" w14:textId="77777777" w:rsidR="00EB54FC" w:rsidRDefault="00EB54FC" w:rsidP="00FE5DA1">
      <w:pPr>
        <w:rPr>
          <w:lang w:val="en-US"/>
        </w:rPr>
      </w:pPr>
    </w:p>
    <w:p w14:paraId="1F41F3A3" w14:textId="77777777" w:rsidR="00EB54FC" w:rsidRPr="000D23BD" w:rsidRDefault="00EB54FC" w:rsidP="00FE5DA1">
      <w:pPr>
        <w:rPr>
          <w:lang w:val="en-US"/>
        </w:rPr>
      </w:pPr>
    </w:p>
    <w:p w14:paraId="30F79638" w14:textId="36708A72" w:rsidR="00803C70" w:rsidRDefault="00803C70" w:rsidP="00FE5DA1">
      <w:r w:rsidRPr="000D23BD">
        <w:rPr>
          <w:lang w:val="en-US"/>
        </w:rPr>
        <w:lastRenderedPageBreak/>
        <w:tab/>
      </w:r>
      <w:r>
        <w:t xml:space="preserve">A partir de ce fichier d’exemple, nous allons créer nos fichiers de configuration pour nos quatre sites : </w:t>
      </w:r>
    </w:p>
    <w:p w14:paraId="3038E197" w14:textId="77777777" w:rsidR="00803C70" w:rsidRDefault="00803C70" w:rsidP="00FE5DA1"/>
    <w:p w14:paraId="04CA4AA3" w14:textId="163CD2D2" w:rsidR="00803C70" w:rsidRDefault="00803C70" w:rsidP="00FE5DA1">
      <w:bookmarkStart w:id="2" w:name="_Hlk148430677"/>
      <w:r w:rsidRPr="00803C70">
        <w:t>/</w:t>
      </w:r>
      <w:proofErr w:type="spellStart"/>
      <w:r w:rsidRPr="00803C70">
        <w:t>etc</w:t>
      </w:r>
      <w:proofErr w:type="spellEnd"/>
      <w:r w:rsidRPr="00803C70">
        <w:t>/apache2/sites-</w:t>
      </w:r>
      <w:proofErr w:type="spellStart"/>
      <w:r w:rsidRPr="00803C70">
        <w:t>available</w:t>
      </w:r>
      <w:proofErr w:type="spellEnd"/>
      <w:r w:rsidRPr="00803C70">
        <w:t>/www.m2l.org.conf :</w:t>
      </w:r>
    </w:p>
    <w:bookmarkEnd w:id="2"/>
    <w:p w14:paraId="716E818E" w14:textId="3B82C370" w:rsidR="00803C70" w:rsidRDefault="00000000" w:rsidP="00FE5DA1">
      <w:r>
        <w:rPr>
          <w:noProof/>
          <w:color w:val="FFFFFF" w:themeColor="background1"/>
        </w:rPr>
        <w:pict w14:anchorId="339F0868">
          <v:rect id="_x0000_s2060" style="position:absolute;left:0;text-align:left;margin-left:-16.8pt;margin-top:18pt;width:486.6pt;height:147.55pt;z-index:-251661824" fillcolor="#1c1a10 [334]" stroked="f"/>
        </w:pict>
      </w:r>
    </w:p>
    <w:p w14:paraId="0E043F3B" w14:textId="1139C709" w:rsidR="00803C70" w:rsidRPr="00385F1D" w:rsidRDefault="00803C70" w:rsidP="00803C70">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 :80&gt;</w:t>
      </w:r>
    </w:p>
    <w:p w14:paraId="4920B7C6" w14:textId="7945AF1C"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m2l.org</w:t>
      </w:r>
    </w:p>
    <w:p w14:paraId="6450754C" w14:textId="6A664B35"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ServerAlias</w:t>
      </w:r>
      <w:proofErr w:type="spellEnd"/>
      <w:r w:rsidRPr="00385F1D">
        <w:rPr>
          <w:color w:val="FFFFFF" w:themeColor="background1"/>
          <w:lang w:val="en-US"/>
        </w:rPr>
        <w:t xml:space="preserve"> </w:t>
      </w:r>
      <w:r w:rsidR="00741704" w:rsidRPr="00385F1D">
        <w:rPr>
          <w:color w:val="FFFFFF" w:themeColor="background1"/>
          <w:lang w:val="en-US"/>
        </w:rPr>
        <w:t>www.m2l.org</w:t>
      </w:r>
    </w:p>
    <w:p w14:paraId="39BD8F6E" w14:textId="77777777" w:rsidR="00803C70" w:rsidRPr="00385F1D" w:rsidRDefault="00803C70" w:rsidP="00803C70">
      <w:pPr>
        <w:spacing w:after="0"/>
        <w:rPr>
          <w:color w:val="FFFFFF" w:themeColor="background1"/>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rPr>
        <w:t>DocumentRoot</w:t>
      </w:r>
      <w:proofErr w:type="spellEnd"/>
      <w:r w:rsidRPr="00385F1D">
        <w:rPr>
          <w:color w:val="FFFFFF" w:themeColor="background1"/>
        </w:rPr>
        <w:t xml:space="preserve"> /home/</w:t>
      </w:r>
      <w:proofErr w:type="spellStart"/>
      <w:r w:rsidRPr="00385F1D">
        <w:rPr>
          <w:color w:val="FFFFFF" w:themeColor="background1"/>
        </w:rPr>
        <w:t>htdocs</w:t>
      </w:r>
      <w:proofErr w:type="spellEnd"/>
      <w:r w:rsidRPr="00385F1D">
        <w:rPr>
          <w:color w:val="FFFFFF" w:themeColor="background1"/>
        </w:rPr>
        <w:t>/m2l.org/www</w:t>
      </w:r>
    </w:p>
    <w:p w14:paraId="38BF22DB" w14:textId="5AD1D3B2" w:rsidR="00803C70" w:rsidRPr="00385F1D" w:rsidRDefault="00803C70" w:rsidP="00803C70">
      <w:pPr>
        <w:spacing w:after="0"/>
        <w:rPr>
          <w:color w:val="FFFFFF" w:themeColor="background1"/>
          <w:lang w:val="en-US"/>
        </w:rPr>
      </w:pPr>
      <w:r w:rsidRPr="00385F1D">
        <w:rPr>
          <w:color w:val="FFFFFF" w:themeColor="background1"/>
        </w:rPr>
        <w:tab/>
      </w:r>
      <w:proofErr w:type="spellStart"/>
      <w:r w:rsidRPr="00385F1D">
        <w:rPr>
          <w:color w:val="FFFFFF" w:themeColor="background1"/>
          <w:lang w:val="en-US"/>
        </w:rPr>
        <w:t>ErrorLog</w:t>
      </w:r>
      <w:proofErr w:type="spellEnd"/>
      <w:r w:rsidRPr="00385F1D">
        <w:rPr>
          <w:color w:val="FFFFFF" w:themeColor="background1"/>
          <w:lang w:val="en-US"/>
        </w:rPr>
        <w:t xml:space="preserve"> </w:t>
      </w:r>
      <w:r w:rsidR="00741704" w:rsidRPr="00385F1D">
        <w:rPr>
          <w:color w:val="FFFFFF" w:themeColor="background1"/>
          <w:lang w:val="en-US"/>
        </w:rPr>
        <w:t>/var/log/apache2/www-error.log</w:t>
      </w:r>
    </w:p>
    <w:p w14:paraId="46DCD2C8" w14:textId="79DF0AF3"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w:t>
      </w:r>
      <w:r w:rsidR="00741704" w:rsidRPr="00385F1D">
        <w:rPr>
          <w:color w:val="FFFFFF" w:themeColor="background1"/>
          <w:lang w:val="en-US"/>
        </w:rPr>
        <w:t>/var/log/apache2/www-access.log combined</w:t>
      </w:r>
    </w:p>
    <w:p w14:paraId="2FBD695C" w14:textId="50FA8FAD"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/m2l.org/www&gt;</w:t>
      </w:r>
    </w:p>
    <w:p w14:paraId="107FAF8A"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0D7DEEB1" w14:textId="77777777" w:rsidR="00803C70" w:rsidRPr="00385F1D" w:rsidRDefault="00803C70" w:rsidP="00803C70">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2A89895D" w14:textId="402C7DDF" w:rsidR="00741704" w:rsidRPr="00EB54FC" w:rsidRDefault="00803C70" w:rsidP="00EB54FC">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128CFC2F" w14:textId="77777777" w:rsidR="00741704" w:rsidRPr="00803C70" w:rsidRDefault="00741704" w:rsidP="00FE5DA1">
      <w:pPr>
        <w:rPr>
          <w:lang w:val="en-US"/>
        </w:rPr>
      </w:pPr>
    </w:p>
    <w:p w14:paraId="4D0DA422" w14:textId="3C718D3E" w:rsidR="00803C70" w:rsidRPr="00741704" w:rsidRDefault="00741704" w:rsidP="00FE5DA1">
      <w:r w:rsidRPr="00741704">
        <w:t>/</w:t>
      </w:r>
      <w:proofErr w:type="spellStart"/>
      <w:r w:rsidRPr="00741704">
        <w:t>etc</w:t>
      </w:r>
      <w:proofErr w:type="spellEnd"/>
      <w:r w:rsidRPr="00741704">
        <w:t>/apache2/sites-</w:t>
      </w:r>
      <w:proofErr w:type="spellStart"/>
      <w:r w:rsidRPr="00741704">
        <w:t>available</w:t>
      </w:r>
      <w:proofErr w:type="spellEnd"/>
      <w:r w:rsidRPr="00741704">
        <w:t>/intranet.m2l.org.conf :</w:t>
      </w:r>
    </w:p>
    <w:p w14:paraId="4D66B8BD" w14:textId="6B446A66" w:rsidR="00741704" w:rsidRDefault="00000000" w:rsidP="00741704">
      <w:r>
        <w:rPr>
          <w:noProof/>
          <w:color w:val="FFFFFF" w:themeColor="background1"/>
        </w:rPr>
        <w:pict w14:anchorId="339F0868">
          <v:rect id="_x0000_s2061" style="position:absolute;left:0;text-align:left;margin-left:-16.85pt;margin-top:18.65pt;width:486.6pt;height:133.9pt;z-index:-251660800" fillcolor="#1c1a10 [334]" stroked="f"/>
        </w:pict>
      </w:r>
    </w:p>
    <w:p w14:paraId="78CA1907" w14:textId="6A25F421"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34A1EB6B" w14:textId="46527822"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intranet.m2l.org</w:t>
      </w:r>
    </w:p>
    <w:p w14:paraId="42D129BC" w14:textId="3E9FC97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/m2l.org/intranet</w:t>
      </w:r>
    </w:p>
    <w:p w14:paraId="6D3ADE2C" w14:textId="7C4D32A6"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/var/log/apache2/intranet-error.log</w:t>
      </w:r>
    </w:p>
    <w:p w14:paraId="066A25C4" w14:textId="2D63F348"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/var/log/apache2/intranet-access.log combined</w:t>
      </w:r>
    </w:p>
    <w:p w14:paraId="31377359" w14:textId="3855696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/m2l.org/intranet&gt;</w:t>
      </w:r>
    </w:p>
    <w:p w14:paraId="3750D81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337E3A54"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0C9071CD" w14:textId="0D7E3A80"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6C4C4368" w14:textId="77777777" w:rsidR="00741704" w:rsidRDefault="00741704" w:rsidP="00741704">
      <w:pPr>
        <w:spacing w:after="100" w:afterAutospacing="1"/>
        <w:rPr>
          <w:lang w:val="en-US"/>
        </w:rPr>
      </w:pPr>
    </w:p>
    <w:p w14:paraId="5AD9B938" w14:textId="08891A4E" w:rsidR="00741704" w:rsidRPr="00741704" w:rsidRDefault="00741704" w:rsidP="00741704">
      <w:r w:rsidRPr="00741704">
        <w:t>/</w:t>
      </w:r>
      <w:proofErr w:type="spellStart"/>
      <w:r w:rsidRPr="00741704">
        <w:t>etc</w:t>
      </w:r>
      <w:proofErr w:type="spellEnd"/>
      <w:r w:rsidRPr="00741704">
        <w:t>/apache2/sites-</w:t>
      </w:r>
      <w:proofErr w:type="spellStart"/>
      <w:r w:rsidRPr="00741704">
        <w:t>available</w:t>
      </w:r>
      <w:proofErr w:type="spellEnd"/>
      <w:r w:rsidRPr="00741704">
        <w:t>/</w:t>
      </w:r>
      <w:r>
        <w:t>extranet</w:t>
      </w:r>
      <w:r w:rsidRPr="00741704">
        <w:t>.m2l.org.conf :</w:t>
      </w:r>
    </w:p>
    <w:p w14:paraId="6DA36DA3" w14:textId="767F7B6E" w:rsidR="00741704" w:rsidRDefault="00000000" w:rsidP="00741704">
      <w:r>
        <w:rPr>
          <w:noProof/>
          <w:color w:val="FFFFFF" w:themeColor="background1"/>
          <w:lang w:val="en-US"/>
        </w:rPr>
        <w:pict w14:anchorId="339F0868">
          <v:rect id="_x0000_s2063" style="position:absolute;left:0;text-align:left;margin-left:-16.85pt;margin-top:18.8pt;width:486.6pt;height:133.9pt;z-index:-251659776" fillcolor="#1c1a10 [334]" stroked="f"/>
        </w:pict>
      </w:r>
    </w:p>
    <w:p w14:paraId="31B20452"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155C8C3E" w14:textId="16E3CCF4"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extranet.m2l.org</w:t>
      </w:r>
    </w:p>
    <w:p w14:paraId="1A7CE0D2" w14:textId="0891B859"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/m2l.org/extranet</w:t>
      </w:r>
    </w:p>
    <w:p w14:paraId="43C997E7" w14:textId="1111C3E2"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/var/log/apache2/extranet-error.log</w:t>
      </w:r>
    </w:p>
    <w:p w14:paraId="27D55AED" w14:textId="5595DA9A"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/var/log/apache2/extranet-access.log combined</w:t>
      </w:r>
    </w:p>
    <w:p w14:paraId="3F0E000D" w14:textId="79545C41"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/m2l.org/extranet&gt;</w:t>
      </w:r>
    </w:p>
    <w:p w14:paraId="1724D747"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7B638F7D"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584A04D"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01E57582" w14:textId="2070F1B2" w:rsidR="00741704" w:rsidRDefault="00741704" w:rsidP="00741704">
      <w:pPr>
        <w:spacing w:after="100" w:afterAutospacing="1"/>
        <w:rPr>
          <w:lang w:val="en-US"/>
        </w:rPr>
      </w:pPr>
    </w:p>
    <w:p w14:paraId="72E6326C" w14:textId="77777777" w:rsidR="00EB54FC" w:rsidRDefault="00EB54FC" w:rsidP="00741704">
      <w:pPr>
        <w:spacing w:after="100" w:afterAutospacing="1"/>
        <w:rPr>
          <w:lang w:val="en-US"/>
        </w:rPr>
      </w:pPr>
    </w:p>
    <w:p w14:paraId="5BA675F0" w14:textId="068DF6D4" w:rsidR="00741704" w:rsidRPr="00741704" w:rsidRDefault="00741704" w:rsidP="00741704">
      <w:r w:rsidRPr="00741704">
        <w:lastRenderedPageBreak/>
        <w:t>/</w:t>
      </w:r>
      <w:proofErr w:type="spellStart"/>
      <w:r w:rsidRPr="00741704">
        <w:t>etc</w:t>
      </w:r>
      <w:proofErr w:type="spellEnd"/>
      <w:r w:rsidRPr="00741704">
        <w:t>/apache2/sites-</w:t>
      </w:r>
      <w:proofErr w:type="spellStart"/>
      <w:r w:rsidRPr="00741704">
        <w:t>available</w:t>
      </w:r>
      <w:proofErr w:type="spellEnd"/>
      <w:r w:rsidRPr="00741704">
        <w:t>/</w:t>
      </w:r>
      <w:r>
        <w:t>wiki</w:t>
      </w:r>
      <w:r w:rsidRPr="00741704">
        <w:t>.m2l.org.conf :</w:t>
      </w:r>
    </w:p>
    <w:p w14:paraId="1C075866" w14:textId="27F4EF46" w:rsidR="00741704" w:rsidRDefault="00000000" w:rsidP="00741704">
      <w:r>
        <w:rPr>
          <w:noProof/>
          <w:color w:val="FFFFFF" w:themeColor="background1"/>
          <w:lang w:val="en-US"/>
        </w:rPr>
        <w:pict w14:anchorId="339F0868">
          <v:rect id="_x0000_s2064" style="position:absolute;left:0;text-align:left;margin-left:-16.85pt;margin-top:16.75pt;width:486.6pt;height:135.55pt;z-index:-251658752" fillcolor="#1c1a10 [334]" stroked="f"/>
        </w:pict>
      </w:r>
    </w:p>
    <w:p w14:paraId="60D6FD38"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32BD4814" w14:textId="5B9CD1E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wiki.m2l.org</w:t>
      </w:r>
    </w:p>
    <w:p w14:paraId="2282EEF9" w14:textId="40EF8F7B"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/m2l.org/wiki</w:t>
      </w:r>
    </w:p>
    <w:p w14:paraId="141699C8" w14:textId="69548393" w:rsidR="00741704" w:rsidRPr="00385F1D" w:rsidRDefault="00741704" w:rsidP="00741704">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/var/log/apache2/wiki-error.log</w:t>
      </w:r>
    </w:p>
    <w:p w14:paraId="42164088" w14:textId="6720164E"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/var/log/apache2/wiki-access.log combined</w:t>
      </w:r>
    </w:p>
    <w:p w14:paraId="6AB6880E" w14:textId="25D817DC"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w:t>
      </w:r>
      <w:r w:rsidR="00385F1D" w:rsidRPr="00385F1D">
        <w:rPr>
          <w:color w:val="FFFFFF" w:themeColor="background1"/>
          <w:lang w:val="en-US"/>
        </w:rPr>
        <w:t>wiki</w:t>
      </w:r>
      <w:r w:rsidRPr="00385F1D">
        <w:rPr>
          <w:color w:val="FFFFFF" w:themeColor="background1"/>
          <w:lang w:val="en-US"/>
        </w:rPr>
        <w:t>&gt;</w:t>
      </w:r>
    </w:p>
    <w:p w14:paraId="778E7B71"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30228FA5" w14:textId="77777777" w:rsidR="00741704" w:rsidRPr="00385F1D" w:rsidRDefault="00741704" w:rsidP="00741704">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38ED6E81" w14:textId="77777777" w:rsidR="00741704" w:rsidRPr="00385F1D" w:rsidRDefault="00741704" w:rsidP="00741704">
      <w:pPr>
        <w:spacing w:after="0"/>
        <w:rPr>
          <w:color w:val="FFFFFF" w:themeColor="background1"/>
          <w:lang w:val="en-US"/>
        </w:rPr>
      </w:pPr>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&gt;</w:t>
      </w:r>
    </w:p>
    <w:p w14:paraId="1CB962C2" w14:textId="77777777" w:rsidR="00A31F5A" w:rsidRDefault="00A31F5A" w:rsidP="00FE5DA1">
      <w:pPr>
        <w:rPr>
          <w:lang w:val="en-US"/>
        </w:rPr>
      </w:pPr>
    </w:p>
    <w:p w14:paraId="7964D6E0" w14:textId="68A759AF" w:rsidR="00A31F5A" w:rsidRDefault="00A31F5A" w:rsidP="00FE5DA1">
      <w:r>
        <w:rPr>
          <w:lang w:val="en-US"/>
        </w:rPr>
        <w:tab/>
      </w:r>
      <w:r w:rsidRPr="00A31F5A">
        <w:t>Un</w:t>
      </w:r>
      <w:r>
        <w:t xml:space="preserve">e fois que nos fichiers de configuration sont créés, nous devons activer ces nouveaux Virtual Hosts. Pour ce faire, nous créons un lien symbolique entre les fichiers de configuration du dossier </w:t>
      </w:r>
      <w:r w:rsidRPr="00A31F5A">
        <w:t>/</w:t>
      </w:r>
      <w:proofErr w:type="spellStart"/>
      <w:r w:rsidRPr="00A31F5A">
        <w:t>etc</w:t>
      </w:r>
      <w:proofErr w:type="spellEnd"/>
      <w:r w:rsidRPr="00A31F5A">
        <w:t>/apache2/sites-</w:t>
      </w:r>
      <w:proofErr w:type="spellStart"/>
      <w:r w:rsidRPr="00A31F5A">
        <w:t>available</w:t>
      </w:r>
      <w:proofErr w:type="spellEnd"/>
      <w:r w:rsidRPr="00A31F5A">
        <w:t>/</w:t>
      </w:r>
      <w:r>
        <w:t xml:space="preserve"> (le dossier des sites disponibles) et le dossier </w:t>
      </w:r>
      <w:r w:rsidRPr="00A31F5A">
        <w:t>/</w:t>
      </w:r>
      <w:proofErr w:type="spellStart"/>
      <w:r w:rsidRPr="00A31F5A">
        <w:t>etc</w:t>
      </w:r>
      <w:proofErr w:type="spellEnd"/>
      <w:r w:rsidRPr="00A31F5A">
        <w:t>/apache2/sites-</w:t>
      </w:r>
      <w:proofErr w:type="spellStart"/>
      <w:r w:rsidRPr="00A31F5A">
        <w:t>enabled</w:t>
      </w:r>
      <w:proofErr w:type="spellEnd"/>
      <w:r w:rsidRPr="00A31F5A">
        <w:t>/</w:t>
      </w:r>
      <w:r>
        <w:t xml:space="preserve"> (le dossier des sites activés) en entrant successivement les commandes suivantes :</w:t>
      </w:r>
    </w:p>
    <w:p w14:paraId="3A498E5A" w14:textId="6B57CD29" w:rsidR="00A31F5A" w:rsidRDefault="00000000" w:rsidP="00FE5DA1">
      <w:r>
        <w:rPr>
          <w:noProof/>
          <w:color w:val="FFFFFF" w:themeColor="background1"/>
        </w:rPr>
        <w:pict w14:anchorId="339F0868">
          <v:rect id="_x0000_s2065" style="position:absolute;left:0;text-align:left;margin-left:-16.85pt;margin-top:15.85pt;width:486.6pt;height:67.9pt;z-index:-251657728" fillcolor="#1c1a10 [334]" stroked="f"/>
        </w:pict>
      </w:r>
    </w:p>
    <w:p w14:paraId="4AD01B69" w14:textId="47C23070" w:rsidR="00A31F5A" w:rsidRPr="00A31F5A" w:rsidRDefault="00A31F5A" w:rsidP="00A31F5A">
      <w:pPr>
        <w:spacing w:after="0"/>
        <w:rPr>
          <w:color w:val="FFFFFF" w:themeColor="background1"/>
        </w:rPr>
      </w:pPr>
      <w:r w:rsidRPr="00A31F5A">
        <w:rPr>
          <w:color w:val="FFFFFF" w:themeColor="background1"/>
        </w:rPr>
        <w:t>a2ensite www.m2l.org</w:t>
      </w:r>
    </w:p>
    <w:p w14:paraId="674E67C0" w14:textId="77777777" w:rsidR="00A31F5A" w:rsidRPr="00A31F5A" w:rsidRDefault="00A31F5A" w:rsidP="00A31F5A">
      <w:pPr>
        <w:spacing w:after="0"/>
        <w:rPr>
          <w:color w:val="FFFFFF" w:themeColor="background1"/>
        </w:rPr>
      </w:pPr>
      <w:r w:rsidRPr="00A31F5A">
        <w:rPr>
          <w:color w:val="FFFFFF" w:themeColor="background1"/>
        </w:rPr>
        <w:t>a2ensite intranet.m2l.org</w:t>
      </w:r>
    </w:p>
    <w:p w14:paraId="49625B97" w14:textId="77777777" w:rsidR="00A31F5A" w:rsidRPr="00A31F5A" w:rsidRDefault="00A31F5A" w:rsidP="00A31F5A">
      <w:pPr>
        <w:spacing w:after="0"/>
        <w:rPr>
          <w:color w:val="FFFFFF" w:themeColor="background1"/>
        </w:rPr>
      </w:pPr>
      <w:r w:rsidRPr="00A31F5A">
        <w:rPr>
          <w:color w:val="FFFFFF" w:themeColor="background1"/>
        </w:rPr>
        <w:t>a2ensite extranet.m2l.org</w:t>
      </w:r>
    </w:p>
    <w:p w14:paraId="5C38E18A" w14:textId="3707FE6D" w:rsidR="00A31F5A" w:rsidRPr="00A31F5A" w:rsidRDefault="00A31F5A" w:rsidP="00A31F5A">
      <w:pPr>
        <w:spacing w:after="0"/>
        <w:rPr>
          <w:color w:val="FFFFFF" w:themeColor="background1"/>
        </w:rPr>
      </w:pPr>
      <w:r w:rsidRPr="00A31F5A">
        <w:rPr>
          <w:color w:val="FFFFFF" w:themeColor="background1"/>
        </w:rPr>
        <w:t xml:space="preserve">a2ensite wiki.m2l.org </w:t>
      </w:r>
    </w:p>
    <w:p w14:paraId="39BF0D22" w14:textId="77777777" w:rsidR="00A31F5A" w:rsidRDefault="00A31F5A" w:rsidP="00FE5DA1"/>
    <w:p w14:paraId="4B5B373B" w14:textId="1282302B" w:rsidR="00A31F5A" w:rsidRDefault="00A31F5A" w:rsidP="00FE5DA1">
      <w:r>
        <w:tab/>
        <w:t>Nous redémarrons le service apache2 pour que la création et la configuration des Virtual Hosts soient pris en compte :</w:t>
      </w:r>
    </w:p>
    <w:p w14:paraId="39B05C05" w14:textId="4EEF48CF" w:rsidR="00A31F5A" w:rsidRDefault="00000000" w:rsidP="00FE5DA1">
      <w:r>
        <w:rPr>
          <w:noProof/>
          <w:color w:val="FFFFFF" w:themeColor="background1"/>
        </w:rPr>
        <w:pict w14:anchorId="339F0868">
          <v:rect id="_x0000_s2066" style="position:absolute;left:0;text-align:left;margin-left:-16.85pt;margin-top:14.75pt;width:486.6pt;height:28.9pt;z-index:-251656704" fillcolor="#1c1a10 [334]" stroked="f"/>
        </w:pict>
      </w:r>
    </w:p>
    <w:p w14:paraId="15AFA109" w14:textId="1F53D867" w:rsidR="00A31F5A" w:rsidRPr="00A31F5A" w:rsidRDefault="00A31F5A" w:rsidP="00FE5DA1">
      <w:pPr>
        <w:rPr>
          <w:color w:val="FFFFFF" w:themeColor="background1"/>
        </w:rPr>
      </w:pPr>
      <w:proofErr w:type="spellStart"/>
      <w:r w:rsidRPr="00A31F5A">
        <w:rPr>
          <w:color w:val="FFFFFF" w:themeColor="background1"/>
        </w:rPr>
        <w:t>systemctl</w:t>
      </w:r>
      <w:proofErr w:type="spellEnd"/>
      <w:r w:rsidRPr="00A31F5A">
        <w:rPr>
          <w:color w:val="FFFFFF" w:themeColor="background1"/>
        </w:rPr>
        <w:t xml:space="preserve"> restart apache2</w:t>
      </w:r>
    </w:p>
    <w:p w14:paraId="57019CB6" w14:textId="77777777" w:rsidR="00A31F5A" w:rsidRDefault="00A31F5A" w:rsidP="00FE5DA1"/>
    <w:p w14:paraId="327D4368" w14:textId="49672E7A" w:rsidR="00A31F5A" w:rsidRDefault="006E37D4" w:rsidP="00FE5DA1">
      <w:r>
        <w:rPr>
          <w:noProof/>
        </w:rPr>
        <w:drawing>
          <wp:anchor distT="0" distB="0" distL="114300" distR="114300" simplePos="0" relativeHeight="251651072" behindDoc="0" locked="0" layoutInCell="1" allowOverlap="1" wp14:anchorId="477419D9" wp14:editId="1EED2EA6">
            <wp:simplePos x="0" y="0"/>
            <wp:positionH relativeFrom="column">
              <wp:posOffset>686435</wp:posOffset>
            </wp:positionH>
            <wp:positionV relativeFrom="paragraph">
              <wp:posOffset>603366</wp:posOffset>
            </wp:positionV>
            <wp:extent cx="4371975" cy="847725"/>
            <wp:effectExtent l="0" t="0" r="0" b="0"/>
            <wp:wrapTopAndBottom/>
            <wp:docPr id="8898893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847725"/>
                    </a:xfrm>
                    <a:prstGeom prst="rect">
                      <a:avLst/>
                    </a:prstGeom>
                    <a:noFill/>
                  </pic:spPr>
                </pic:pic>
              </a:graphicData>
            </a:graphic>
            <wp14:sizeRelH relativeFrom="page">
              <wp14:pctWidth>0</wp14:pctWidth>
            </wp14:sizeRelH>
            <wp14:sizeRelV relativeFrom="page">
              <wp14:pctHeight>0</wp14:pctHeight>
            </wp14:sizeRelV>
          </wp:anchor>
        </w:drawing>
      </w:r>
      <w:r w:rsidR="00A31F5A">
        <w:tab/>
        <w:t>Nous pouvons vérifier dans le dossier /var/log/apache2 que nous avons bien nos fichiers de logs de créés :</w:t>
      </w:r>
    </w:p>
    <w:p w14:paraId="1D0AD7D2" w14:textId="22567DCF" w:rsidR="006E37D4" w:rsidRDefault="006E37D4" w:rsidP="00FE5DA1"/>
    <w:p w14:paraId="3F5C2666" w14:textId="77777777" w:rsidR="00EB54FC" w:rsidRDefault="00EB54FC" w:rsidP="00FE5DA1"/>
    <w:p w14:paraId="44F4DAAE" w14:textId="77777777" w:rsidR="00EB54FC" w:rsidRDefault="00EB54FC" w:rsidP="00FE5DA1"/>
    <w:p w14:paraId="4DFF6DFD" w14:textId="77777777" w:rsidR="00EB54FC" w:rsidRDefault="00EB54FC" w:rsidP="00FE5DA1"/>
    <w:p w14:paraId="2C410FFA" w14:textId="77777777" w:rsidR="00EB54FC" w:rsidRDefault="00EB54FC" w:rsidP="00FE5DA1"/>
    <w:p w14:paraId="27C38CAE" w14:textId="567510EE" w:rsidR="00FB2626" w:rsidRDefault="00D2528D" w:rsidP="00FE5DA1">
      <w:r>
        <w:lastRenderedPageBreak/>
        <w:t xml:space="preserve">Nous créons </w:t>
      </w:r>
      <w:r w:rsidR="00FB2626">
        <w:t>des pages HTML/CSS pour tester nos Virtual Hosts :</w:t>
      </w:r>
    </w:p>
    <w:p w14:paraId="7C93DE57" w14:textId="213327AD" w:rsidR="00FB2626" w:rsidRDefault="00000000" w:rsidP="00FE5DA1">
      <w:r>
        <w:rPr>
          <w:noProof/>
          <w:color w:val="FFFFFF" w:themeColor="background1"/>
        </w:rPr>
        <w:pict w14:anchorId="339F0868">
          <v:rect id="_x0000_s2074" style="position:absolute;left:0;text-align:left;margin-left:-16.6pt;margin-top:15.1pt;width:486.6pt;height:166.7pt;z-index:-251651584" fillcolor="#1c1a10 [334]" stroked="f"/>
        </w:pict>
      </w:r>
    </w:p>
    <w:p w14:paraId="5ADA54C5" w14:textId="77777777" w:rsidR="00FB2626" w:rsidRPr="00FB2626" w:rsidRDefault="00FB2626" w:rsidP="00FB2626">
      <w:pPr>
        <w:spacing w:after="0"/>
        <w:rPr>
          <w:color w:val="9BBB59" w:themeColor="accent3"/>
          <w:sz w:val="20"/>
          <w:szCs w:val="20"/>
          <w:lang w:val="en-US"/>
        </w:rPr>
      </w:pPr>
      <w:r w:rsidRPr="00FB2626">
        <w:rPr>
          <w:color w:val="9BBB59" w:themeColor="accent3"/>
          <w:sz w:val="20"/>
          <w:szCs w:val="20"/>
          <w:lang w:val="en-US"/>
        </w:rPr>
        <w:t>&lt;!--index.html--&gt;</w:t>
      </w:r>
    </w:p>
    <w:p w14:paraId="04F2F312" w14:textId="77777777"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&lt;!doctype html&gt;</w:t>
      </w:r>
    </w:p>
    <w:p w14:paraId="7763A36C" w14:textId="77777777"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&lt;html lang="</w:t>
      </w:r>
      <w:proofErr w:type="spellStart"/>
      <w:r w:rsidRPr="00FB2626">
        <w:rPr>
          <w:color w:val="FFFFFF" w:themeColor="background1"/>
          <w:sz w:val="20"/>
          <w:szCs w:val="20"/>
          <w:lang w:val="en-US"/>
        </w:rPr>
        <w:t>fr</w:t>
      </w:r>
      <w:proofErr w:type="spellEnd"/>
      <w:r w:rsidRPr="00FB2626">
        <w:rPr>
          <w:color w:val="FFFFFF" w:themeColor="background1"/>
          <w:sz w:val="20"/>
          <w:szCs w:val="20"/>
          <w:lang w:val="en-US"/>
        </w:rPr>
        <w:t>"&gt;</w:t>
      </w:r>
    </w:p>
    <w:p w14:paraId="448154AE" w14:textId="5F56B9C8"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&lt;head&gt;</w:t>
      </w:r>
    </w:p>
    <w:p w14:paraId="309A6729" w14:textId="3185BFDD"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&lt;meta charset="utf-8"&gt;</w:t>
      </w:r>
    </w:p>
    <w:p w14:paraId="2E746278" w14:textId="3AF3A070"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&lt;title&gt;Site Web www.m2l.org&lt;/title&gt;</w:t>
      </w:r>
    </w:p>
    <w:p w14:paraId="41F24F83" w14:textId="425E40F9"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&lt;link </w:t>
      </w:r>
      <w:proofErr w:type="spellStart"/>
      <w:r w:rsidRPr="00FB2626">
        <w:rPr>
          <w:color w:val="FFFFFF" w:themeColor="background1"/>
          <w:sz w:val="20"/>
          <w:szCs w:val="20"/>
          <w:lang w:val="en-US"/>
        </w:rPr>
        <w:t>rel</w:t>
      </w:r>
      <w:proofErr w:type="spellEnd"/>
      <w:r w:rsidRPr="00FB2626">
        <w:rPr>
          <w:color w:val="FFFFFF" w:themeColor="background1"/>
          <w:sz w:val="20"/>
          <w:szCs w:val="20"/>
          <w:lang w:val="en-US"/>
        </w:rPr>
        <w:t xml:space="preserve">="stylesheet" </w:t>
      </w:r>
      <w:proofErr w:type="spellStart"/>
      <w:r w:rsidRPr="00FB2626">
        <w:rPr>
          <w:color w:val="FFFFFF" w:themeColor="background1"/>
          <w:sz w:val="20"/>
          <w:szCs w:val="20"/>
          <w:lang w:val="en-US"/>
        </w:rPr>
        <w:t>href</w:t>
      </w:r>
      <w:proofErr w:type="spellEnd"/>
      <w:r w:rsidRPr="00FB2626">
        <w:rPr>
          <w:color w:val="FFFFFF" w:themeColor="background1"/>
          <w:sz w:val="20"/>
          <w:szCs w:val="20"/>
          <w:lang w:val="en-US"/>
        </w:rPr>
        <w:t>="style.css"&gt;</w:t>
      </w:r>
    </w:p>
    <w:p w14:paraId="07E13E18" w14:textId="35A4572D"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&lt;/head&gt;</w:t>
      </w:r>
    </w:p>
    <w:p w14:paraId="6717C89A" w14:textId="1DBB6EA3" w:rsidR="00FB2626" w:rsidRPr="00FB262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&lt;body&gt;</w:t>
      </w:r>
    </w:p>
    <w:p w14:paraId="1677AA64" w14:textId="48463259" w:rsidR="00FB2626" w:rsidRPr="00FB2626" w:rsidRDefault="00FB2626" w:rsidP="00FB2626">
      <w:pPr>
        <w:spacing w:after="0"/>
        <w:jc w:val="left"/>
        <w:rPr>
          <w:color w:val="FFFFFF" w:themeColor="background1"/>
          <w:sz w:val="20"/>
          <w:szCs w:val="20"/>
          <w:lang w:val="en-US"/>
        </w:rPr>
      </w:pPr>
      <w:r w:rsidRPr="00FB2626">
        <w:rPr>
          <w:color w:val="FFFFFF" w:themeColor="background1"/>
          <w:sz w:val="20"/>
          <w:szCs w:val="20"/>
          <w:lang w:val="en-US"/>
        </w:rPr>
        <w:t>&lt;div class="content"&gt;&lt;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/&gt;Bienvenue sur le site web &lt;</w:t>
      </w:r>
      <w:proofErr w:type="spellStart"/>
      <w:r w:rsidRPr="00FB2626">
        <w:rPr>
          <w:color w:val="FFFFFF" w:themeColor="background1"/>
          <w:sz w:val="20"/>
          <w:szCs w:val="20"/>
          <w:lang w:val="en-US"/>
        </w:rPr>
        <w:t>br</w:t>
      </w:r>
      <w:proofErr w:type="spellEnd"/>
      <w:r w:rsidRPr="00FB2626">
        <w:rPr>
          <w:color w:val="FFFFFF" w:themeColor="background1"/>
          <w:sz w:val="20"/>
          <w:szCs w:val="20"/>
          <w:lang w:val="en-US"/>
        </w:rPr>
        <w:t>/&gt;www.m&lt;em&gt;2&lt;/em&gt;l.org&lt;/div&gt;</w:t>
      </w:r>
    </w:p>
    <w:p w14:paraId="07D08E21" w14:textId="4FA34579" w:rsidR="00FB2626" w:rsidRPr="00633EF6" w:rsidRDefault="00FB2626" w:rsidP="00FB2626">
      <w:pPr>
        <w:spacing w:after="0"/>
        <w:rPr>
          <w:color w:val="FFFFFF" w:themeColor="background1"/>
          <w:sz w:val="20"/>
          <w:szCs w:val="20"/>
          <w:lang w:val="en-US"/>
        </w:rPr>
      </w:pPr>
      <w:r w:rsidRPr="00FB2626">
        <w:rPr>
          <w:color w:val="FFFFFF" w:themeColor="background1"/>
          <w:sz w:val="20"/>
          <w:szCs w:val="20"/>
          <w:lang w:val="en-US"/>
        </w:rPr>
        <w:t xml:space="preserve">   </w:t>
      </w:r>
      <w:r w:rsidRPr="00633EF6">
        <w:rPr>
          <w:color w:val="FFFFFF" w:themeColor="background1"/>
          <w:sz w:val="20"/>
          <w:szCs w:val="20"/>
          <w:lang w:val="en-US"/>
        </w:rPr>
        <w:t>&lt;/body&gt;</w:t>
      </w:r>
    </w:p>
    <w:p w14:paraId="644A611B" w14:textId="7D009512" w:rsidR="00D2528D" w:rsidRPr="00633EF6" w:rsidRDefault="00FB2626" w:rsidP="00FB2626">
      <w:pPr>
        <w:spacing w:after="0"/>
        <w:rPr>
          <w:color w:val="FFFFFF" w:themeColor="background1"/>
          <w:sz w:val="20"/>
          <w:szCs w:val="20"/>
          <w:lang w:val="en-US"/>
        </w:rPr>
      </w:pPr>
      <w:r w:rsidRPr="00633EF6">
        <w:rPr>
          <w:color w:val="FFFFFF" w:themeColor="background1"/>
          <w:sz w:val="20"/>
          <w:szCs w:val="20"/>
          <w:lang w:val="en-US"/>
        </w:rPr>
        <w:t>&lt;/html&gt;</w:t>
      </w:r>
    </w:p>
    <w:p w14:paraId="6D90CA22" w14:textId="77777777" w:rsidR="00FB2626" w:rsidRPr="00633EF6" w:rsidRDefault="00FB2626" w:rsidP="00FB2626">
      <w:pPr>
        <w:spacing w:after="0"/>
        <w:rPr>
          <w:color w:val="FFFFFF" w:themeColor="background1"/>
          <w:sz w:val="20"/>
          <w:szCs w:val="20"/>
          <w:lang w:val="en-US"/>
        </w:rPr>
      </w:pPr>
    </w:p>
    <w:p w14:paraId="40F31878" w14:textId="77777777" w:rsidR="00FB2626" w:rsidRPr="00633EF6" w:rsidRDefault="00FB2626" w:rsidP="00FB2626">
      <w:pPr>
        <w:spacing w:after="0"/>
        <w:rPr>
          <w:color w:val="FFFFFF" w:themeColor="background1"/>
          <w:sz w:val="20"/>
          <w:szCs w:val="20"/>
          <w:lang w:val="en-US"/>
        </w:rPr>
      </w:pPr>
    </w:p>
    <w:p w14:paraId="69ACBFAC" w14:textId="77777777" w:rsidR="00FB2626" w:rsidRPr="00633EF6" w:rsidRDefault="00FB2626" w:rsidP="00FB2626">
      <w:pPr>
        <w:spacing w:after="0"/>
        <w:rPr>
          <w:color w:val="FFFFFF" w:themeColor="background1"/>
          <w:sz w:val="20"/>
          <w:szCs w:val="20"/>
          <w:lang w:val="en-US"/>
        </w:rPr>
      </w:pPr>
    </w:p>
    <w:p w14:paraId="331F1AC3" w14:textId="4285D2F7" w:rsidR="00FB2626" w:rsidRPr="00FB2626" w:rsidRDefault="00000000" w:rsidP="00FB2626">
      <w:pPr>
        <w:spacing w:after="0"/>
        <w:rPr>
          <w:color w:val="9BBB59" w:themeColor="accent3"/>
          <w:szCs w:val="22"/>
          <w:lang w:val="en-US"/>
        </w:rPr>
      </w:pPr>
      <w:r>
        <w:rPr>
          <w:noProof/>
          <w:color w:val="9BBB59" w:themeColor="accent3"/>
          <w:sz w:val="24"/>
          <w:szCs w:val="22"/>
        </w:rPr>
        <w:pict w14:anchorId="339F0868">
          <v:rect id="_x0000_s2075" style="position:absolute;left:0;text-align:left;margin-left:-16.95pt;margin-top:-4.85pt;width:486.6pt;height:208.8pt;z-index:-251650560" fillcolor="#1c1a10 [334]" stroked="f"/>
        </w:pict>
      </w:r>
      <w:r w:rsidR="00FB2626" w:rsidRPr="00FB2626">
        <w:rPr>
          <w:color w:val="9BBB59" w:themeColor="accent3"/>
          <w:szCs w:val="22"/>
          <w:lang w:val="en-US"/>
        </w:rPr>
        <w:t>/*style.css*/</w:t>
      </w:r>
    </w:p>
    <w:p w14:paraId="4B5269B4"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body {background-color: #111;}</w:t>
      </w:r>
    </w:p>
    <w:p w14:paraId="33AE0771"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.content {</w:t>
      </w:r>
    </w:p>
    <w:p w14:paraId="366046DA"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width:100%;</w:t>
      </w:r>
    </w:p>
    <w:p w14:paraId="268AFA01"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text-align: center;</w:t>
      </w:r>
    </w:p>
    <w:p w14:paraId="3CA5C5EA"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color: white;</w:t>
      </w:r>
    </w:p>
    <w:p w14:paraId="3EA67BC6"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font-size: 25px;</w:t>
      </w:r>
    </w:p>
    <w:p w14:paraId="13E725A3"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w:t>
      </w:r>
    </w:p>
    <w:p w14:paraId="259B955D" w14:textId="77777777" w:rsidR="00FB2626" w:rsidRPr="00FB2626" w:rsidRDefault="00FB2626" w:rsidP="00FB2626">
      <w:pPr>
        <w:spacing w:after="0"/>
        <w:rPr>
          <w:color w:val="FFFFFF" w:themeColor="background1"/>
          <w:szCs w:val="22"/>
          <w:lang w:val="en-US"/>
        </w:rPr>
      </w:pPr>
      <w:proofErr w:type="spellStart"/>
      <w:r w:rsidRPr="00FB2626">
        <w:rPr>
          <w:color w:val="FFFFFF" w:themeColor="background1"/>
          <w:szCs w:val="22"/>
          <w:lang w:val="en-US"/>
        </w:rPr>
        <w:t>em</w:t>
      </w:r>
      <w:proofErr w:type="spellEnd"/>
      <w:r w:rsidRPr="00FB2626">
        <w:rPr>
          <w:color w:val="FFFFFF" w:themeColor="background1"/>
          <w:szCs w:val="22"/>
          <w:lang w:val="en-US"/>
        </w:rPr>
        <w:t xml:space="preserve"> {</w:t>
      </w:r>
    </w:p>
    <w:p w14:paraId="5CBDDEA2"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font-weight: bold;</w:t>
      </w:r>
    </w:p>
    <w:p w14:paraId="7B12E27C"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font-style: normal;</w:t>
      </w:r>
    </w:p>
    <w:p w14:paraId="1E87B5FF" w14:textId="77777777" w:rsidR="00FB2626" w:rsidRPr="00FB2626" w:rsidRDefault="00FB2626" w:rsidP="00FB2626">
      <w:pPr>
        <w:spacing w:after="0"/>
        <w:rPr>
          <w:color w:val="FFFFFF" w:themeColor="background1"/>
          <w:szCs w:val="22"/>
          <w:lang w:val="en-US"/>
        </w:rPr>
      </w:pPr>
      <w:r w:rsidRPr="00FB2626">
        <w:rPr>
          <w:color w:val="FFFFFF" w:themeColor="background1"/>
          <w:szCs w:val="22"/>
          <w:lang w:val="en-US"/>
        </w:rPr>
        <w:t xml:space="preserve">     color: #44cc99;</w:t>
      </w:r>
    </w:p>
    <w:p w14:paraId="575DB05B" w14:textId="77777777" w:rsidR="00FB2626" w:rsidRPr="00633EF6" w:rsidRDefault="00FB2626" w:rsidP="00FB2626">
      <w:pPr>
        <w:spacing w:after="0"/>
        <w:rPr>
          <w:color w:val="FFFFFF" w:themeColor="background1"/>
          <w:szCs w:val="22"/>
        </w:rPr>
      </w:pPr>
      <w:r w:rsidRPr="00FB2626">
        <w:rPr>
          <w:color w:val="FFFFFF" w:themeColor="background1"/>
          <w:szCs w:val="22"/>
          <w:lang w:val="en-US"/>
        </w:rPr>
        <w:t xml:space="preserve">     </w:t>
      </w:r>
      <w:r w:rsidRPr="00633EF6">
        <w:rPr>
          <w:color w:val="FFFFFF" w:themeColor="background1"/>
          <w:szCs w:val="22"/>
        </w:rPr>
        <w:t>font-size: 25px;</w:t>
      </w:r>
    </w:p>
    <w:p w14:paraId="3BD5FBA7" w14:textId="40438028" w:rsidR="00FB2626" w:rsidRPr="00FB2626" w:rsidRDefault="00FB2626" w:rsidP="00FB2626">
      <w:pPr>
        <w:spacing w:after="0"/>
        <w:rPr>
          <w:color w:val="FFFFFF" w:themeColor="background1"/>
          <w:szCs w:val="22"/>
        </w:rPr>
      </w:pPr>
      <w:r w:rsidRPr="00FB2626">
        <w:rPr>
          <w:color w:val="FFFFFF" w:themeColor="background1"/>
          <w:szCs w:val="22"/>
        </w:rPr>
        <w:t>}</w:t>
      </w:r>
    </w:p>
    <w:p w14:paraId="45945FAB" w14:textId="4DEE7D97" w:rsidR="00FB2626" w:rsidRDefault="00FB2626" w:rsidP="00FB2626">
      <w:pPr>
        <w:spacing w:after="0"/>
        <w:rPr>
          <w:color w:val="FFFFFF" w:themeColor="background1"/>
          <w:sz w:val="20"/>
          <w:szCs w:val="20"/>
        </w:rPr>
      </w:pPr>
    </w:p>
    <w:p w14:paraId="226A7724" w14:textId="77777777" w:rsidR="00FB2626" w:rsidRPr="00FB2626" w:rsidRDefault="00FB2626" w:rsidP="00FB2626">
      <w:pPr>
        <w:spacing w:after="0"/>
        <w:rPr>
          <w:szCs w:val="22"/>
        </w:rPr>
      </w:pPr>
    </w:p>
    <w:p w14:paraId="6D51D177" w14:textId="08832255" w:rsidR="00FB2626" w:rsidRPr="00FB2626" w:rsidRDefault="00FB2626" w:rsidP="00FB2626">
      <w:pPr>
        <w:spacing w:after="0"/>
        <w:rPr>
          <w:szCs w:val="22"/>
        </w:rPr>
      </w:pPr>
      <w:r w:rsidRPr="00FB2626">
        <w:rPr>
          <w:szCs w:val="22"/>
        </w:rPr>
        <w:tab/>
        <w:t>Nous</w:t>
      </w:r>
      <w:r>
        <w:rPr>
          <w:szCs w:val="22"/>
        </w:rPr>
        <w:t xml:space="preserve"> pouvons nous rendre sur le site internet :</w:t>
      </w:r>
    </w:p>
    <w:p w14:paraId="3B0DF7AD" w14:textId="731E3D73" w:rsidR="00FB2626" w:rsidRPr="00FB2626" w:rsidRDefault="00FB2626" w:rsidP="00FB2626">
      <w:pPr>
        <w:spacing w:after="0"/>
        <w:rPr>
          <w:szCs w:val="22"/>
        </w:rPr>
      </w:pPr>
      <w:r w:rsidRPr="00FB2626">
        <w:rPr>
          <w:noProof/>
          <w:szCs w:val="22"/>
        </w:rPr>
        <w:drawing>
          <wp:anchor distT="0" distB="0" distL="114300" distR="114300" simplePos="0" relativeHeight="251667456" behindDoc="0" locked="0" layoutInCell="1" allowOverlap="1" wp14:anchorId="126A4DA1" wp14:editId="41ACC580">
            <wp:simplePos x="0" y="0"/>
            <wp:positionH relativeFrom="column">
              <wp:posOffset>1195705</wp:posOffset>
            </wp:positionH>
            <wp:positionV relativeFrom="paragraph">
              <wp:posOffset>367030</wp:posOffset>
            </wp:positionV>
            <wp:extent cx="3368040" cy="1348740"/>
            <wp:effectExtent l="0" t="0" r="0" b="0"/>
            <wp:wrapTopAndBottom/>
            <wp:docPr id="855687198"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7198" name="Image 1" descr="Une image contenant texte, capture d’écran, Police, noir&#10;&#10;Description générée automatiquement"/>
                    <pic:cNvPicPr/>
                  </pic:nvPicPr>
                  <pic:blipFill rotWithShape="1">
                    <a:blip r:embed="rId13"/>
                    <a:srcRect l="10344"/>
                    <a:stretch/>
                  </pic:blipFill>
                  <pic:spPr bwMode="auto">
                    <a:xfrm>
                      <a:off x="0" y="0"/>
                      <a:ext cx="3368040" cy="1348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DCA6795" w14:textId="2057196F" w:rsidR="00FB2626" w:rsidRDefault="00FB2626" w:rsidP="00FB2626">
      <w:pPr>
        <w:spacing w:after="0"/>
      </w:pPr>
    </w:p>
    <w:p w14:paraId="3BA46C49" w14:textId="520503AC" w:rsidR="00FB2626" w:rsidRPr="00FB2626" w:rsidRDefault="00282C25" w:rsidP="00FB2626">
      <w:pPr>
        <w:pStyle w:val="Titre1"/>
      </w:pPr>
      <w:proofErr w:type="spellStart"/>
      <w:r>
        <w:lastRenderedPageBreak/>
        <w:t>DokuWiki</w:t>
      </w:r>
      <w:proofErr w:type="spellEnd"/>
    </w:p>
    <w:p w14:paraId="24FA82F9" w14:textId="77777777" w:rsidR="00282C25" w:rsidRPr="00282C25" w:rsidRDefault="00282C25" w:rsidP="00282C25"/>
    <w:p w14:paraId="1046BB0E" w14:textId="22D9D6EC" w:rsidR="00967228" w:rsidRPr="00967228" w:rsidRDefault="00967228" w:rsidP="00967228">
      <w:pPr>
        <w:pStyle w:val="Titre2"/>
      </w:pPr>
      <w:r>
        <w:t xml:space="preserve">Qu’est-ce que </w:t>
      </w:r>
      <w:proofErr w:type="spellStart"/>
      <w:r>
        <w:t>DokuWiki</w:t>
      </w:r>
      <w:proofErr w:type="spellEnd"/>
      <w:r>
        <w:t> ?</w:t>
      </w:r>
    </w:p>
    <w:p w14:paraId="263CF6AB" w14:textId="77777777" w:rsidR="00967228" w:rsidRDefault="00967228" w:rsidP="00967228"/>
    <w:p w14:paraId="693EBD4B" w14:textId="250E298F" w:rsidR="00967228" w:rsidRDefault="00967228" w:rsidP="00967228">
      <w:r>
        <w:tab/>
      </w:r>
      <w:proofErr w:type="spellStart"/>
      <w:r>
        <w:t>DokuWiki</w:t>
      </w:r>
      <w:proofErr w:type="spellEnd"/>
      <w:r>
        <w:t xml:space="preserve"> est un système de gestion de contenu (CMS) open-source utilisé pour créer et gérer des sites web, en particulier des wikis. Il a été conçu principalement pour la création de documentation collaborative, de bases de connaissances et de wikis d’entreprise, bien qu’il puisse également être utilisé pour d’autres types de sites web.</w:t>
      </w:r>
    </w:p>
    <w:p w14:paraId="7B8B8994" w14:textId="77777777" w:rsidR="00967228" w:rsidRDefault="00967228" w:rsidP="00967228"/>
    <w:p w14:paraId="54F9B410" w14:textId="0482BA97" w:rsidR="00FE5DA1" w:rsidRDefault="00FE5DA1" w:rsidP="00FE5DA1">
      <w:pPr>
        <w:pStyle w:val="Titre2"/>
      </w:pPr>
      <w:r>
        <w:t xml:space="preserve">Installation de </w:t>
      </w:r>
      <w:proofErr w:type="spellStart"/>
      <w:r>
        <w:t>DokuWiki</w:t>
      </w:r>
      <w:proofErr w:type="spellEnd"/>
    </w:p>
    <w:p w14:paraId="43D3F6CA" w14:textId="3A1DCA40" w:rsidR="00B52DC5" w:rsidRDefault="00B52DC5" w:rsidP="00B52DC5"/>
    <w:p w14:paraId="290D5DC0" w14:textId="60CD355B" w:rsidR="00B52DC5" w:rsidRDefault="00055E8F" w:rsidP="00B52DC5">
      <w:r>
        <w:tab/>
        <w:t xml:space="preserve">Pour commencer l’installation de notre </w:t>
      </w:r>
      <w:proofErr w:type="spellStart"/>
      <w:r>
        <w:t>DokuWiki</w:t>
      </w:r>
      <w:proofErr w:type="spellEnd"/>
      <w:r>
        <w:t xml:space="preserve"> qui sera hébergé sur le site wiki.m2l.org, nous devons d’abord installer le paquet </w:t>
      </w:r>
      <w:proofErr w:type="spellStart"/>
      <w:r>
        <w:t>wget</w:t>
      </w:r>
      <w:proofErr w:type="spellEnd"/>
      <w:r>
        <w:t> :</w:t>
      </w:r>
    </w:p>
    <w:p w14:paraId="71C5EC13" w14:textId="1289F6F1" w:rsidR="00055E8F" w:rsidRDefault="00000000" w:rsidP="00B52DC5">
      <w:r>
        <w:rPr>
          <w:noProof/>
          <w:color w:val="FFFFFF" w:themeColor="background1"/>
        </w:rPr>
        <w:pict w14:anchorId="339F0868">
          <v:rect id="_x0000_s2068" style="position:absolute;left:0;text-align:left;margin-left:-16.85pt;margin-top:16.6pt;width:486.6pt;height:36.05pt;z-index:-251655680" fillcolor="#1c1a10 [334]" stroked="f"/>
        </w:pict>
      </w:r>
    </w:p>
    <w:p w14:paraId="4DA30CE8" w14:textId="232A88DC" w:rsidR="00055E8F" w:rsidRPr="00055E8F" w:rsidRDefault="00055E8F" w:rsidP="00055E8F">
      <w:pPr>
        <w:spacing w:after="0"/>
        <w:rPr>
          <w:color w:val="FFFFFF" w:themeColor="background1"/>
          <w:lang w:val="en-US"/>
        </w:rPr>
      </w:pPr>
      <w:r w:rsidRPr="00055E8F">
        <w:rPr>
          <w:color w:val="FFFFFF" w:themeColor="background1"/>
          <w:lang w:val="en-US"/>
        </w:rPr>
        <w:t>apt update &amp;&amp; apt upgrade</w:t>
      </w:r>
    </w:p>
    <w:p w14:paraId="10E42389" w14:textId="26581065" w:rsidR="00055E8F" w:rsidRPr="00055E8F" w:rsidRDefault="00055E8F" w:rsidP="00B52DC5">
      <w:pPr>
        <w:rPr>
          <w:color w:val="FFFFFF" w:themeColor="background1"/>
          <w:lang w:val="en-US"/>
        </w:rPr>
      </w:pPr>
      <w:r w:rsidRPr="00055E8F">
        <w:rPr>
          <w:color w:val="FFFFFF" w:themeColor="background1"/>
          <w:lang w:val="en-US"/>
        </w:rPr>
        <w:t xml:space="preserve">apt install </w:t>
      </w:r>
      <w:proofErr w:type="spellStart"/>
      <w:r w:rsidRPr="00055E8F">
        <w:rPr>
          <w:color w:val="FFFFFF" w:themeColor="background1"/>
          <w:lang w:val="en-US"/>
        </w:rPr>
        <w:t>wget</w:t>
      </w:r>
      <w:proofErr w:type="spellEnd"/>
    </w:p>
    <w:p w14:paraId="484CDBDF" w14:textId="77777777" w:rsidR="00055E8F" w:rsidRPr="00055E8F" w:rsidRDefault="00055E8F" w:rsidP="00B52DC5">
      <w:pPr>
        <w:rPr>
          <w:color w:val="FFFFFF" w:themeColor="background1"/>
          <w:lang w:val="en-US"/>
        </w:rPr>
      </w:pPr>
    </w:p>
    <w:p w14:paraId="40014508" w14:textId="20E99096" w:rsidR="00055E8F" w:rsidRDefault="00055E8F" w:rsidP="00B52DC5">
      <w:r w:rsidRPr="00055E8F">
        <w:t>Nou</w:t>
      </w:r>
      <w:r>
        <w:t xml:space="preserve">s pouvons maintenant télécharger l’archive du </w:t>
      </w:r>
      <w:proofErr w:type="spellStart"/>
      <w:r>
        <w:t>DokuWiki</w:t>
      </w:r>
      <w:proofErr w:type="spellEnd"/>
      <w:r>
        <w:t xml:space="preserve"> et la décompresser :</w:t>
      </w:r>
    </w:p>
    <w:p w14:paraId="726CE17F" w14:textId="3AC6AF81" w:rsidR="00055E8F" w:rsidRDefault="00000000" w:rsidP="00B52DC5">
      <w:r>
        <w:rPr>
          <w:noProof/>
          <w:color w:val="FFFFFF" w:themeColor="background1"/>
        </w:rPr>
        <w:pict w14:anchorId="339F0868">
          <v:rect id="_x0000_s2069" style="position:absolute;left:0;text-align:left;margin-left:-16.85pt;margin-top:18.55pt;width:486.6pt;height:36.05pt;z-index:-251654656" fillcolor="#1c1a10 [334]" stroked="f"/>
        </w:pict>
      </w:r>
    </w:p>
    <w:p w14:paraId="4CB4ECBD" w14:textId="338DCC0B" w:rsidR="00055E8F" w:rsidRPr="00055E8F" w:rsidRDefault="00055E8F" w:rsidP="00055E8F">
      <w:pPr>
        <w:spacing w:after="0"/>
        <w:rPr>
          <w:color w:val="FFFFFF" w:themeColor="background1"/>
          <w:lang w:val="en-US"/>
        </w:rPr>
      </w:pPr>
      <w:proofErr w:type="spellStart"/>
      <w:r w:rsidRPr="00055E8F">
        <w:rPr>
          <w:color w:val="FFFFFF" w:themeColor="background1"/>
          <w:lang w:val="en-US"/>
        </w:rPr>
        <w:t>wget</w:t>
      </w:r>
      <w:proofErr w:type="spellEnd"/>
      <w:r w:rsidRPr="00055E8F">
        <w:rPr>
          <w:color w:val="FFFFFF" w:themeColor="background1"/>
          <w:lang w:val="en-US"/>
        </w:rPr>
        <w:t xml:space="preserve"> https://download.dokuwiki.org/src/dokuwiki/dokuwiki-stable.tgz</w:t>
      </w:r>
    </w:p>
    <w:p w14:paraId="3B140A10" w14:textId="20094B78" w:rsidR="00055E8F" w:rsidRDefault="00055E8F" w:rsidP="00055E8F">
      <w:pPr>
        <w:spacing w:after="0"/>
        <w:rPr>
          <w:color w:val="FFFFFF" w:themeColor="background1"/>
        </w:rPr>
      </w:pPr>
      <w:r w:rsidRPr="00055E8F">
        <w:rPr>
          <w:color w:val="FFFFFF" w:themeColor="background1"/>
        </w:rPr>
        <w:t xml:space="preserve">tar </w:t>
      </w:r>
      <w:proofErr w:type="spellStart"/>
      <w:r w:rsidRPr="00055E8F">
        <w:rPr>
          <w:color w:val="FFFFFF" w:themeColor="background1"/>
        </w:rPr>
        <w:t>xzvf</w:t>
      </w:r>
      <w:proofErr w:type="spellEnd"/>
      <w:r w:rsidRPr="00055E8F">
        <w:rPr>
          <w:color w:val="FFFFFF" w:themeColor="background1"/>
        </w:rPr>
        <w:t xml:space="preserve"> dokuwiki-stable.tgz</w:t>
      </w:r>
    </w:p>
    <w:p w14:paraId="037237B2" w14:textId="77777777" w:rsidR="00055E8F" w:rsidRDefault="00055E8F" w:rsidP="00055E8F">
      <w:pPr>
        <w:rPr>
          <w:color w:val="FFFFFF" w:themeColor="background1"/>
        </w:rPr>
      </w:pPr>
    </w:p>
    <w:p w14:paraId="40A3A4A2" w14:textId="77777777" w:rsidR="007F53E1" w:rsidRDefault="00055E8F" w:rsidP="007F53E1">
      <w:pPr>
        <w:spacing w:after="0"/>
      </w:pPr>
      <w:r>
        <w:t xml:space="preserve">Nous allons maintenant remplacer le Virtual Host de wiki par le dossier du </w:t>
      </w:r>
      <w:proofErr w:type="spellStart"/>
      <w:r>
        <w:t>DokuWiki</w:t>
      </w:r>
      <w:proofErr w:type="spellEnd"/>
      <w:r>
        <w:t> :</w:t>
      </w:r>
    </w:p>
    <w:p w14:paraId="2D1505D6" w14:textId="48AD6FB7" w:rsidR="00055E8F" w:rsidRDefault="00000000" w:rsidP="007F53E1">
      <w:pPr>
        <w:spacing w:after="0"/>
      </w:pPr>
      <w:r>
        <w:rPr>
          <w:noProof/>
          <w:color w:val="FFFFFF" w:themeColor="background1"/>
        </w:rPr>
        <w:pict w14:anchorId="339F0868">
          <v:rect id="_x0000_s2070" style="position:absolute;left:0;text-align:left;margin-left:-16.85pt;margin-top:11.5pt;width:486.6pt;height:80.25pt;z-index:-251653632" fillcolor="#1c1a10 [334]" stroked="f"/>
        </w:pict>
      </w:r>
    </w:p>
    <w:p w14:paraId="4A1576F9" w14:textId="3AE53DBB" w:rsidR="00055E8F" w:rsidRPr="000D23BD" w:rsidRDefault="007F53E1" w:rsidP="007F53E1">
      <w:pPr>
        <w:spacing w:after="0"/>
        <w:rPr>
          <w:color w:val="FFFFFF" w:themeColor="background1"/>
          <w:lang w:val="en-US"/>
        </w:rPr>
      </w:pPr>
      <w:r w:rsidRPr="000D23BD">
        <w:rPr>
          <w:color w:val="FFFFFF" w:themeColor="background1"/>
          <w:lang w:val="en-US"/>
        </w:rPr>
        <w:t>mv dokuwiki-2022-07-31a ..</w:t>
      </w:r>
    </w:p>
    <w:p w14:paraId="06D6201E" w14:textId="6D1A8FCA" w:rsidR="007F53E1" w:rsidRPr="000D23BD" w:rsidRDefault="007F53E1" w:rsidP="007F53E1">
      <w:pPr>
        <w:spacing w:after="0"/>
        <w:rPr>
          <w:color w:val="FFFFFF" w:themeColor="background1"/>
          <w:lang w:val="en-US"/>
        </w:rPr>
      </w:pPr>
      <w:r w:rsidRPr="000D23BD">
        <w:rPr>
          <w:color w:val="FFFFFF" w:themeColor="background1"/>
          <w:lang w:val="en-US"/>
        </w:rPr>
        <w:t>cd ..</w:t>
      </w:r>
    </w:p>
    <w:p w14:paraId="57FD587C" w14:textId="6E61A99D" w:rsidR="007F53E1" w:rsidRPr="000D23BD" w:rsidRDefault="007F53E1" w:rsidP="007F53E1">
      <w:pPr>
        <w:spacing w:after="0"/>
        <w:rPr>
          <w:color w:val="FFFFFF" w:themeColor="background1"/>
          <w:lang w:val="en-US"/>
        </w:rPr>
      </w:pPr>
      <w:r w:rsidRPr="000D23BD">
        <w:rPr>
          <w:color w:val="FFFFFF" w:themeColor="background1"/>
          <w:lang w:val="en-US"/>
        </w:rPr>
        <w:t>rm -rf wiki</w:t>
      </w:r>
    </w:p>
    <w:p w14:paraId="48D7298C" w14:textId="5638967F" w:rsidR="007F53E1" w:rsidRPr="000D23BD" w:rsidRDefault="007F53E1" w:rsidP="007F53E1">
      <w:pPr>
        <w:spacing w:after="0"/>
        <w:rPr>
          <w:color w:val="FFFFFF" w:themeColor="background1"/>
          <w:lang w:val="en-US"/>
        </w:rPr>
      </w:pPr>
      <w:r w:rsidRPr="000D23BD">
        <w:rPr>
          <w:color w:val="FFFFFF" w:themeColor="background1"/>
          <w:lang w:val="en-US"/>
        </w:rPr>
        <w:t>mv</w:t>
      </w:r>
      <w:r w:rsidRPr="000D23BD">
        <w:rPr>
          <w:lang w:val="en-US"/>
        </w:rPr>
        <w:t xml:space="preserve"> </w:t>
      </w:r>
      <w:r w:rsidRPr="000D23BD">
        <w:rPr>
          <w:color w:val="FFFFFF" w:themeColor="background1"/>
          <w:lang w:val="en-US"/>
        </w:rPr>
        <w:t>dokuwiki-2022-07-31a/ wiki</w:t>
      </w:r>
    </w:p>
    <w:p w14:paraId="14530BC1" w14:textId="602A945C" w:rsidR="007F53E1" w:rsidRDefault="007F53E1" w:rsidP="007F53E1">
      <w:pPr>
        <w:spacing w:after="0"/>
        <w:rPr>
          <w:color w:val="FFFFFF" w:themeColor="background1"/>
          <w:lang w:val="en-US"/>
        </w:rPr>
      </w:pPr>
      <w:proofErr w:type="spellStart"/>
      <w:r w:rsidRPr="007F53E1">
        <w:rPr>
          <w:color w:val="FFFFFF" w:themeColor="background1"/>
          <w:lang w:val="en-US"/>
        </w:rPr>
        <w:t>chown</w:t>
      </w:r>
      <w:proofErr w:type="spellEnd"/>
      <w:r w:rsidRPr="007F53E1">
        <w:rPr>
          <w:color w:val="FFFFFF" w:themeColor="background1"/>
          <w:lang w:val="en-US"/>
        </w:rPr>
        <w:t xml:space="preserve"> -R www-data w</w:t>
      </w:r>
      <w:r>
        <w:rPr>
          <w:color w:val="FFFFFF" w:themeColor="background1"/>
          <w:lang w:val="en-US"/>
        </w:rPr>
        <w:t>iki</w:t>
      </w:r>
    </w:p>
    <w:p w14:paraId="682FEDBF" w14:textId="77777777" w:rsidR="007F53E1" w:rsidRDefault="007F53E1" w:rsidP="007F53E1">
      <w:pPr>
        <w:spacing w:after="0"/>
        <w:rPr>
          <w:color w:val="FFFFFF" w:themeColor="background1"/>
          <w:lang w:val="en-US"/>
        </w:rPr>
      </w:pPr>
    </w:p>
    <w:p w14:paraId="24B3815D" w14:textId="77777777" w:rsidR="007F53E1" w:rsidRDefault="007F53E1" w:rsidP="007F53E1">
      <w:pPr>
        <w:spacing w:after="0"/>
        <w:rPr>
          <w:color w:val="FFFFFF" w:themeColor="background1"/>
          <w:lang w:val="en-US"/>
        </w:rPr>
      </w:pPr>
    </w:p>
    <w:p w14:paraId="3898EC78" w14:textId="7851B149" w:rsidR="007F53E1" w:rsidRDefault="007F53E1" w:rsidP="007F53E1">
      <w:r>
        <w:rPr>
          <w:lang w:val="en-US"/>
        </w:rPr>
        <w:tab/>
      </w:r>
      <w:r w:rsidRPr="007F53E1">
        <w:t>Nous pouvons maintenant nous rend</w:t>
      </w:r>
      <w:r w:rsidR="00755BF5">
        <w:t>re</w:t>
      </w:r>
      <w:r w:rsidRPr="007F53E1">
        <w:t xml:space="preserve"> s</w:t>
      </w:r>
      <w:r>
        <w:t>ur l’adresse wiki.m2l.org/</w:t>
      </w:r>
      <w:proofErr w:type="spellStart"/>
      <w:r>
        <w:t>install.php</w:t>
      </w:r>
      <w:proofErr w:type="spellEnd"/>
      <w:r>
        <w:t xml:space="preserve"> dans notre navigateur pour finaliser la configuration du </w:t>
      </w:r>
      <w:proofErr w:type="spellStart"/>
      <w:r>
        <w:t>DokuWiki</w:t>
      </w:r>
      <w:proofErr w:type="spellEnd"/>
      <w:r>
        <w:t>.</w:t>
      </w:r>
    </w:p>
    <w:p w14:paraId="61608F67" w14:textId="77777777" w:rsidR="007F53E1" w:rsidRDefault="007F53E1" w:rsidP="007F53E1"/>
    <w:p w14:paraId="0BA08FF0" w14:textId="3E72F2D8" w:rsidR="00755BF5" w:rsidRDefault="00282C25" w:rsidP="007F53E1">
      <w:r>
        <w:tab/>
      </w:r>
      <w:r w:rsidR="00755BF5">
        <w:t>Nous créons</w:t>
      </w:r>
      <w:r w:rsidR="007F53E1">
        <w:t xml:space="preserve"> un super utilisateur (</w:t>
      </w:r>
      <w:proofErr w:type="spellStart"/>
      <w:r w:rsidR="007F53E1">
        <w:t>ldumas</w:t>
      </w:r>
      <w:proofErr w:type="spellEnd"/>
      <w:r w:rsidR="007F53E1">
        <w:t>) et on lui choisi un mot de passe.</w:t>
      </w:r>
      <w:r>
        <w:t xml:space="preserve"> Nous appellerons notre </w:t>
      </w:r>
      <w:proofErr w:type="spellStart"/>
      <w:r>
        <w:t>DokuWiki</w:t>
      </w:r>
      <w:proofErr w:type="spellEnd"/>
      <w:r>
        <w:t xml:space="preserve"> documentation.</w:t>
      </w:r>
    </w:p>
    <w:p w14:paraId="285D7100" w14:textId="5ADB2A8C" w:rsidR="00282C25" w:rsidRDefault="00282C25" w:rsidP="007F53E1">
      <w:r w:rsidRPr="00755BF5">
        <w:rPr>
          <w:noProof/>
        </w:rPr>
        <w:lastRenderedPageBreak/>
        <w:drawing>
          <wp:anchor distT="0" distB="0" distL="114300" distR="114300" simplePos="0" relativeHeight="251650048" behindDoc="0" locked="0" layoutInCell="1" allowOverlap="1" wp14:anchorId="018963B9" wp14:editId="1B441BDA">
            <wp:simplePos x="0" y="0"/>
            <wp:positionH relativeFrom="column">
              <wp:posOffset>974725</wp:posOffset>
            </wp:positionH>
            <wp:positionV relativeFrom="paragraph">
              <wp:posOffset>492760</wp:posOffset>
            </wp:positionV>
            <wp:extent cx="3810000" cy="3580130"/>
            <wp:effectExtent l="0" t="0" r="0" b="0"/>
            <wp:wrapTopAndBottom/>
            <wp:docPr id="64211480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4804" name="Image 1" descr="Une image contenant texte, capture d’écran, Police, nombre&#10;&#10;Description générée automatiquement"/>
                    <pic:cNvPicPr/>
                  </pic:nvPicPr>
                  <pic:blipFill>
                    <a:blip r:embed="rId14"/>
                    <a:stretch>
                      <a:fillRect/>
                    </a:stretch>
                  </pic:blipFill>
                  <pic:spPr>
                    <a:xfrm>
                      <a:off x="0" y="0"/>
                      <a:ext cx="3810000" cy="3580130"/>
                    </a:xfrm>
                    <a:prstGeom prst="rect">
                      <a:avLst/>
                    </a:prstGeom>
                  </pic:spPr>
                </pic:pic>
              </a:graphicData>
            </a:graphic>
            <wp14:sizeRelH relativeFrom="margin">
              <wp14:pctWidth>0</wp14:pctWidth>
            </wp14:sizeRelH>
            <wp14:sizeRelV relativeFrom="margin">
              <wp14:pctHeight>0</wp14:pctHeight>
            </wp14:sizeRelV>
          </wp:anchor>
        </w:drawing>
      </w:r>
    </w:p>
    <w:p w14:paraId="000166E7" w14:textId="77777777" w:rsidR="00282C25" w:rsidRDefault="00282C25" w:rsidP="007F53E1"/>
    <w:p w14:paraId="21CB391F" w14:textId="77777777" w:rsidR="00282C25" w:rsidRDefault="00282C25" w:rsidP="007F53E1"/>
    <w:p w14:paraId="7B816E17" w14:textId="1F0FBF73" w:rsidR="00282C25" w:rsidRPr="007F53E1" w:rsidRDefault="00282C25" w:rsidP="007F53E1">
      <w:r>
        <w:rPr>
          <w:noProof/>
        </w:rPr>
        <w:drawing>
          <wp:anchor distT="0" distB="0" distL="114300" distR="114300" simplePos="0" relativeHeight="251653120" behindDoc="0" locked="0" layoutInCell="1" allowOverlap="1" wp14:anchorId="3EF73F23" wp14:editId="0C234F7A">
            <wp:simplePos x="0" y="0"/>
            <wp:positionH relativeFrom="column">
              <wp:posOffset>258445</wp:posOffset>
            </wp:positionH>
            <wp:positionV relativeFrom="paragraph">
              <wp:posOffset>456565</wp:posOffset>
            </wp:positionV>
            <wp:extent cx="5242560" cy="2447915"/>
            <wp:effectExtent l="0" t="0" r="0" b="0"/>
            <wp:wrapTopAndBottom/>
            <wp:docPr id="1285690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447915"/>
                    </a:xfrm>
                    <a:prstGeom prst="rect">
                      <a:avLst/>
                    </a:prstGeom>
                    <a:noFill/>
                  </pic:spPr>
                </pic:pic>
              </a:graphicData>
            </a:graphic>
          </wp:anchor>
        </w:drawing>
      </w:r>
      <w:r>
        <w:tab/>
        <w:t xml:space="preserve">Notre </w:t>
      </w:r>
      <w:proofErr w:type="spellStart"/>
      <w:r>
        <w:t>DokuWiki</w:t>
      </w:r>
      <w:proofErr w:type="spellEnd"/>
      <w:r>
        <w:t xml:space="preserve"> sera donc accessible depuis l’adresse wiki.m2l.org/documentation :</w:t>
      </w:r>
    </w:p>
    <w:p w14:paraId="28590B9A" w14:textId="200184BB" w:rsidR="00B07CBF" w:rsidRDefault="00EF574C" w:rsidP="00B07CBF">
      <w:pPr>
        <w:pStyle w:val="Titre1"/>
      </w:pPr>
      <w:bookmarkStart w:id="3" w:name="_Toc147743257"/>
      <w:r>
        <w:lastRenderedPageBreak/>
        <w:t>Les fichiers .</w:t>
      </w:r>
      <w:proofErr w:type="spellStart"/>
      <w:r>
        <w:t>htaccess</w:t>
      </w:r>
      <w:bookmarkEnd w:id="3"/>
      <w:proofErr w:type="spellEnd"/>
    </w:p>
    <w:p w14:paraId="40DFBCDC" w14:textId="77777777" w:rsidR="00EF574C" w:rsidRDefault="00EF574C" w:rsidP="00EF574C"/>
    <w:p w14:paraId="3259E888" w14:textId="1F5D875D" w:rsidR="00BE3033" w:rsidRDefault="00BE3033" w:rsidP="00BE3033">
      <w:r>
        <w:tab/>
      </w:r>
      <w:r w:rsidRPr="00BE3033">
        <w:t>Un fichier .</w:t>
      </w:r>
      <w:proofErr w:type="spellStart"/>
      <w:r w:rsidRPr="00BE3033">
        <w:t>htaccess</w:t>
      </w:r>
      <w:proofErr w:type="spellEnd"/>
      <w:r w:rsidRPr="00BE3033">
        <w:t xml:space="preserve"> est un fichier de configuration utilisé principalement avec le serveur web Apache, bien que d'autres serveurs web puissent également le prendre en charge. Il permet de définir des règles et des directives spécifiques pour la configuration du serveur web au niveau du répertoire</w:t>
      </w:r>
      <w:r>
        <w:t>.</w:t>
      </w:r>
    </w:p>
    <w:p w14:paraId="13C3C15A" w14:textId="77777777" w:rsidR="00D2528D" w:rsidRDefault="00D2528D" w:rsidP="00BE3033"/>
    <w:p w14:paraId="5E87B26F" w14:textId="2CF9D567" w:rsidR="00D2528D" w:rsidRDefault="00D2528D" w:rsidP="00D2528D">
      <w:pPr>
        <w:pStyle w:val="Titre2"/>
      </w:pPr>
      <w:r>
        <w:t xml:space="preserve">Création d’une page de connexion </w:t>
      </w:r>
    </w:p>
    <w:p w14:paraId="50A2E56E" w14:textId="77777777" w:rsidR="00D2528D" w:rsidRDefault="00D2528D" w:rsidP="00D2528D"/>
    <w:p w14:paraId="3D7F371C" w14:textId="52693139" w:rsidR="00D2528D" w:rsidRDefault="00D2528D" w:rsidP="00D2528D">
      <w:r>
        <w:tab/>
        <w:t xml:space="preserve">Nous devons maintenant protéger l’intranet. Pour cela, nous modifions le fichier de configuration du site intranet </w:t>
      </w:r>
      <w:r w:rsidRPr="00D2528D">
        <w:t>(/</w:t>
      </w:r>
      <w:proofErr w:type="spellStart"/>
      <w:r w:rsidRPr="00D2528D">
        <w:t>etc</w:t>
      </w:r>
      <w:proofErr w:type="spellEnd"/>
      <w:r w:rsidRPr="00D2528D">
        <w:t>/apache2/sites-</w:t>
      </w:r>
      <w:proofErr w:type="spellStart"/>
      <w:r w:rsidRPr="00D2528D">
        <w:t>available</w:t>
      </w:r>
      <w:proofErr w:type="spellEnd"/>
      <w:r w:rsidRPr="00D2528D">
        <w:t>/intranet.m2l.org.conf)</w:t>
      </w:r>
      <w:r>
        <w:t> :</w:t>
      </w:r>
    </w:p>
    <w:p w14:paraId="1A96C3B3" w14:textId="34FF8441" w:rsidR="00D2528D" w:rsidRDefault="00000000" w:rsidP="00D2528D">
      <w:r>
        <w:rPr>
          <w:noProof/>
          <w:color w:val="FFFFFF" w:themeColor="background1"/>
          <w:lang w:val="en-US"/>
        </w:rPr>
        <w:pict w14:anchorId="339F0868">
          <v:rect id="_x0000_s2073" style="position:absolute;left:0;text-align:left;margin-left:-16.6pt;margin-top:15.3pt;width:486.6pt;height:154.05pt;z-index:-251652608" fillcolor="#1c1a10 [334]" stroked="f"/>
        </w:pict>
      </w:r>
    </w:p>
    <w:p w14:paraId="5B27C5E4" w14:textId="77777777" w:rsidR="00D2528D" w:rsidRPr="00385F1D" w:rsidRDefault="00D2528D" w:rsidP="00D2528D">
      <w:pPr>
        <w:spacing w:after="0"/>
        <w:rPr>
          <w:color w:val="FFFFFF" w:themeColor="background1"/>
          <w:lang w:val="en-US"/>
        </w:rPr>
      </w:pPr>
      <w:bookmarkStart w:id="4" w:name="_Toc147743258"/>
      <w:r w:rsidRPr="00385F1D">
        <w:rPr>
          <w:color w:val="FFFFFF" w:themeColor="background1"/>
          <w:lang w:val="en-US"/>
        </w:rPr>
        <w:t>&lt;</w:t>
      </w:r>
      <w:proofErr w:type="spellStart"/>
      <w:r w:rsidRPr="00385F1D">
        <w:rPr>
          <w:color w:val="FFFFFF" w:themeColor="background1"/>
          <w:lang w:val="en-US"/>
        </w:rPr>
        <w:t>VirtualHost</w:t>
      </w:r>
      <w:proofErr w:type="spellEnd"/>
      <w:r w:rsidRPr="00385F1D">
        <w:rPr>
          <w:color w:val="FFFFFF" w:themeColor="background1"/>
          <w:lang w:val="en-US"/>
        </w:rPr>
        <w:t xml:space="preserve"> *:80&gt;</w:t>
      </w:r>
    </w:p>
    <w:p w14:paraId="1FDFA435"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ServerName</w:t>
      </w:r>
      <w:proofErr w:type="spellEnd"/>
      <w:r w:rsidRPr="00385F1D">
        <w:rPr>
          <w:color w:val="FFFFFF" w:themeColor="background1"/>
          <w:lang w:val="en-US"/>
        </w:rPr>
        <w:t xml:space="preserve"> intranet.m2l.org</w:t>
      </w:r>
    </w:p>
    <w:p w14:paraId="61AB39B4"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DocumentRoot</w:t>
      </w:r>
      <w:proofErr w:type="spellEnd"/>
      <w:r w:rsidRPr="00385F1D">
        <w:rPr>
          <w:color w:val="FFFFFF" w:themeColor="background1"/>
          <w:lang w:val="en-US"/>
        </w:rPr>
        <w:t xml:space="preserve"> /home/</w:t>
      </w:r>
      <w:proofErr w:type="spellStart"/>
      <w:r w:rsidRPr="00385F1D">
        <w:rPr>
          <w:color w:val="FFFFFF" w:themeColor="background1"/>
          <w:lang w:val="en-US"/>
        </w:rPr>
        <w:t>htdocs</w:t>
      </w:r>
      <w:proofErr w:type="spellEnd"/>
      <w:r w:rsidRPr="00385F1D">
        <w:rPr>
          <w:color w:val="FFFFFF" w:themeColor="background1"/>
          <w:lang w:val="en-US"/>
        </w:rPr>
        <w:t>/m2l.org/intranet</w:t>
      </w:r>
    </w:p>
    <w:p w14:paraId="00D18DEE" w14:textId="77777777" w:rsidR="00D2528D" w:rsidRPr="00385F1D" w:rsidRDefault="00D2528D" w:rsidP="00D2528D">
      <w:pPr>
        <w:spacing w:after="0"/>
        <w:rPr>
          <w:color w:val="FFFFFF" w:themeColor="background1"/>
          <w:lang w:val="en-US"/>
        </w:rPr>
      </w:pPr>
      <w:r w:rsidRPr="00385F1D">
        <w:rPr>
          <w:color w:val="FFFFFF" w:themeColor="background1"/>
          <w:lang w:val="en-US"/>
        </w:rPr>
        <w:tab/>
      </w:r>
      <w:proofErr w:type="spellStart"/>
      <w:r w:rsidRPr="00385F1D">
        <w:rPr>
          <w:color w:val="FFFFFF" w:themeColor="background1"/>
          <w:lang w:val="en-US"/>
        </w:rPr>
        <w:t>ErrorLog</w:t>
      </w:r>
      <w:proofErr w:type="spellEnd"/>
      <w:r w:rsidRPr="00385F1D">
        <w:rPr>
          <w:color w:val="FFFFFF" w:themeColor="background1"/>
          <w:lang w:val="en-US"/>
        </w:rPr>
        <w:t xml:space="preserve"> /var/log/apache2/intranet-error.log</w:t>
      </w:r>
    </w:p>
    <w:p w14:paraId="023E8748"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proofErr w:type="spellStart"/>
      <w:r w:rsidRPr="00385F1D">
        <w:rPr>
          <w:color w:val="FFFFFF" w:themeColor="background1"/>
          <w:lang w:val="en-US"/>
        </w:rPr>
        <w:t>CustomLog</w:t>
      </w:r>
      <w:proofErr w:type="spellEnd"/>
      <w:r w:rsidRPr="00385F1D">
        <w:rPr>
          <w:color w:val="FFFFFF" w:themeColor="background1"/>
          <w:lang w:val="en-US"/>
        </w:rPr>
        <w:t xml:space="preserve"> /var/log/apache2/intranet-access.log combined</w:t>
      </w:r>
    </w:p>
    <w:p w14:paraId="33D881E4"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 /home/</w:t>
      </w:r>
      <w:proofErr w:type="spellStart"/>
      <w:r w:rsidRPr="00385F1D">
        <w:rPr>
          <w:color w:val="FFFFFF" w:themeColor="background1"/>
          <w:lang w:val="en-US"/>
        </w:rPr>
        <w:t>htdocs</w:t>
      </w:r>
      <w:proofErr w:type="spellEnd"/>
      <w:r w:rsidRPr="00385F1D">
        <w:rPr>
          <w:color w:val="FFFFFF" w:themeColor="background1"/>
          <w:lang w:val="en-US"/>
        </w:rPr>
        <w:t>/m2l.org/intranet&gt;</w:t>
      </w:r>
    </w:p>
    <w:p w14:paraId="13FBD7AA" w14:textId="3A2AF2DC" w:rsidR="00D2528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r>
      <w:r w:rsidRPr="00385F1D">
        <w:rPr>
          <w:color w:val="FFFFFF" w:themeColor="background1"/>
          <w:lang w:val="en-US"/>
        </w:rPr>
        <w:tab/>
        <w:t>Require all granted</w:t>
      </w:r>
    </w:p>
    <w:p w14:paraId="178C10C9" w14:textId="62C8F160" w:rsidR="00FB2626" w:rsidRPr="00385F1D" w:rsidRDefault="00FB2626" w:rsidP="00D2528D">
      <w:pPr>
        <w:spacing w:after="0"/>
        <w:rPr>
          <w:color w:val="FFFFFF" w:themeColor="background1"/>
          <w:lang w:val="en-US"/>
        </w:rPr>
      </w:pPr>
      <w:r>
        <w:rPr>
          <w:color w:val="FFFFFF" w:themeColor="background1"/>
          <w:lang w:val="en-US"/>
        </w:rPr>
        <w:tab/>
      </w:r>
      <w:r>
        <w:rPr>
          <w:color w:val="FFFFFF" w:themeColor="background1"/>
          <w:lang w:val="en-US"/>
        </w:rPr>
        <w:tab/>
      </w:r>
      <w:r>
        <w:rPr>
          <w:color w:val="FFFFFF" w:themeColor="background1"/>
          <w:lang w:val="en-US"/>
        </w:rPr>
        <w:tab/>
      </w:r>
      <w:proofErr w:type="spellStart"/>
      <w:r>
        <w:rPr>
          <w:color w:val="FFFFFF" w:themeColor="background1"/>
          <w:lang w:val="en-US"/>
        </w:rPr>
        <w:t>AllowOverride</w:t>
      </w:r>
      <w:proofErr w:type="spellEnd"/>
      <w:r>
        <w:rPr>
          <w:color w:val="FFFFFF" w:themeColor="background1"/>
          <w:lang w:val="en-US"/>
        </w:rPr>
        <w:t xml:space="preserve"> All</w:t>
      </w:r>
    </w:p>
    <w:p w14:paraId="3F8D590E" w14:textId="77777777" w:rsidR="00D2528D" w:rsidRPr="00385F1D" w:rsidRDefault="00D2528D" w:rsidP="00D2528D">
      <w:pPr>
        <w:spacing w:after="0"/>
        <w:rPr>
          <w:color w:val="FFFFFF" w:themeColor="background1"/>
          <w:lang w:val="en-US"/>
        </w:rPr>
      </w:pPr>
      <w:r w:rsidRPr="00385F1D">
        <w:rPr>
          <w:color w:val="FFFFFF" w:themeColor="background1"/>
          <w:lang w:val="en-US"/>
        </w:rPr>
        <w:tab/>
      </w:r>
      <w:r w:rsidRPr="00385F1D">
        <w:rPr>
          <w:color w:val="FFFFFF" w:themeColor="background1"/>
          <w:lang w:val="en-US"/>
        </w:rPr>
        <w:tab/>
        <w:t>&lt;/Directory&gt;</w:t>
      </w:r>
    </w:p>
    <w:p w14:paraId="2C9E4A70" w14:textId="16CE9C01" w:rsidR="00D2528D" w:rsidRPr="00633EF6" w:rsidRDefault="00D2528D" w:rsidP="00D2528D">
      <w:pPr>
        <w:spacing w:after="0"/>
        <w:rPr>
          <w:color w:val="FFFFFF" w:themeColor="background1"/>
        </w:rPr>
      </w:pPr>
      <w:r w:rsidRPr="00633EF6">
        <w:rPr>
          <w:color w:val="FFFFFF" w:themeColor="background1"/>
        </w:rPr>
        <w:t>&lt;/</w:t>
      </w:r>
      <w:proofErr w:type="spellStart"/>
      <w:r w:rsidRPr="00633EF6">
        <w:rPr>
          <w:color w:val="FFFFFF" w:themeColor="background1"/>
        </w:rPr>
        <w:t>VirtualHost</w:t>
      </w:r>
      <w:proofErr w:type="spellEnd"/>
      <w:r w:rsidRPr="00633EF6">
        <w:rPr>
          <w:color w:val="FFFFFF" w:themeColor="background1"/>
        </w:rPr>
        <w:t>&gt;</w:t>
      </w:r>
    </w:p>
    <w:p w14:paraId="0B3D37D1" w14:textId="77777777" w:rsidR="00D2528D" w:rsidRPr="00633EF6" w:rsidRDefault="00D2528D" w:rsidP="00D2528D">
      <w:pPr>
        <w:spacing w:after="0"/>
        <w:rPr>
          <w:color w:val="FFFFFF" w:themeColor="background1"/>
        </w:rPr>
      </w:pPr>
    </w:p>
    <w:p w14:paraId="1297092B" w14:textId="77777777" w:rsidR="00D2528D" w:rsidRPr="00633EF6" w:rsidRDefault="00D2528D" w:rsidP="00D2528D">
      <w:pPr>
        <w:spacing w:after="0"/>
        <w:rPr>
          <w:color w:val="FFFFFF" w:themeColor="background1"/>
        </w:rPr>
      </w:pPr>
    </w:p>
    <w:p w14:paraId="1A67AB20" w14:textId="3C30D191" w:rsidR="00D2528D" w:rsidRDefault="00D2528D" w:rsidP="00D2528D">
      <w:pPr>
        <w:spacing w:after="0"/>
      </w:pPr>
      <w:r>
        <w:tab/>
      </w:r>
      <w:r w:rsidRPr="00D2528D">
        <w:t xml:space="preserve">L'instruction </w:t>
      </w:r>
      <w:proofErr w:type="spellStart"/>
      <w:r w:rsidRPr="00D2528D">
        <w:t>AllowOverride</w:t>
      </w:r>
      <w:proofErr w:type="spellEnd"/>
      <w:r w:rsidRPr="00D2528D">
        <w:t xml:space="preserve"> All permet au répertoire de prendre en compte les fichiers .</w:t>
      </w:r>
      <w:proofErr w:type="spellStart"/>
      <w:r w:rsidRPr="00D2528D">
        <w:t>htaccess</w:t>
      </w:r>
      <w:proofErr w:type="spellEnd"/>
      <w:r w:rsidRPr="00D2528D">
        <w:t>.</w:t>
      </w:r>
      <w:r w:rsidR="00FB2626">
        <w:t xml:space="preserve"> Nous créons dès à présent le fichier .</w:t>
      </w:r>
      <w:proofErr w:type="spellStart"/>
      <w:r w:rsidR="00FB2626">
        <w:t>htaccess</w:t>
      </w:r>
      <w:proofErr w:type="spellEnd"/>
      <w:r w:rsidR="00FB2626">
        <w:t xml:space="preserve"> dans le dossier /home/</w:t>
      </w:r>
      <w:proofErr w:type="spellStart"/>
      <w:r w:rsidR="00FB2626">
        <w:t>htdocs</w:t>
      </w:r>
      <w:proofErr w:type="spellEnd"/>
      <w:r w:rsidR="00FB2626">
        <w:t>/m2l.org/intranet. Ce fichier permet de verrouiller le dossier dans lequel il se trouve. Seule une personne dont le compte est inscrit dans le fichier .</w:t>
      </w:r>
      <w:proofErr w:type="spellStart"/>
      <w:r w:rsidR="00FB2626">
        <w:t>htpasswd</w:t>
      </w:r>
      <w:proofErr w:type="spellEnd"/>
      <w:r w:rsidR="00FB2626">
        <w:t xml:space="preserve"> pourra s’authentifier :</w:t>
      </w:r>
    </w:p>
    <w:p w14:paraId="5277CB93" w14:textId="3546B393" w:rsidR="00FB2626" w:rsidRDefault="00FB2626" w:rsidP="00D2528D">
      <w:pPr>
        <w:spacing w:after="0"/>
      </w:pPr>
    </w:p>
    <w:p w14:paraId="7AE0130E" w14:textId="7A95D8A5" w:rsidR="00FB2626" w:rsidRDefault="00000000" w:rsidP="00D2528D">
      <w:pPr>
        <w:spacing w:after="0"/>
      </w:pPr>
      <w:r>
        <w:rPr>
          <w:noProof/>
          <w:color w:val="FFFFFF" w:themeColor="background1"/>
          <w:lang w:val="en-US"/>
        </w:rPr>
        <w:pict w14:anchorId="339F0868">
          <v:rect id="_x0000_s2076" style="position:absolute;left:0;text-align:left;margin-left:-16.6pt;margin-top:8.6pt;width:486.6pt;height:70.2pt;z-index:-251649536" fillcolor="#1c1a10 [334]" stroked="f"/>
        </w:pict>
      </w:r>
    </w:p>
    <w:p w14:paraId="7350867C" w14:textId="77777777" w:rsidR="00FB2626" w:rsidRPr="00FB2626" w:rsidRDefault="00FB2626" w:rsidP="00FB2626">
      <w:pPr>
        <w:spacing w:after="0"/>
        <w:rPr>
          <w:color w:val="FFFFFF" w:themeColor="background1"/>
          <w:lang w:val="en-US"/>
        </w:rPr>
      </w:pPr>
      <w:proofErr w:type="spellStart"/>
      <w:r w:rsidRPr="00FB2626">
        <w:rPr>
          <w:color w:val="FFFFFF" w:themeColor="background1"/>
          <w:lang w:val="en-US"/>
        </w:rPr>
        <w:t>AuthType</w:t>
      </w:r>
      <w:proofErr w:type="spellEnd"/>
      <w:r w:rsidRPr="00FB2626">
        <w:rPr>
          <w:color w:val="FFFFFF" w:themeColor="background1"/>
          <w:lang w:val="en-US"/>
        </w:rPr>
        <w:t xml:space="preserve"> Basic</w:t>
      </w:r>
    </w:p>
    <w:p w14:paraId="73444B6A" w14:textId="77777777" w:rsidR="00FB2626" w:rsidRPr="00FB2626" w:rsidRDefault="00FB2626" w:rsidP="00FB2626">
      <w:pPr>
        <w:spacing w:after="0"/>
        <w:rPr>
          <w:color w:val="FFFFFF" w:themeColor="background1"/>
          <w:lang w:val="en-US"/>
        </w:rPr>
      </w:pPr>
      <w:proofErr w:type="spellStart"/>
      <w:r w:rsidRPr="00FB2626">
        <w:rPr>
          <w:color w:val="FFFFFF" w:themeColor="background1"/>
          <w:lang w:val="en-US"/>
        </w:rPr>
        <w:t>AuthUserFile</w:t>
      </w:r>
      <w:proofErr w:type="spellEnd"/>
      <w:r w:rsidRPr="00FB2626">
        <w:rPr>
          <w:color w:val="FFFFFF" w:themeColor="background1"/>
          <w:lang w:val="en-US"/>
        </w:rPr>
        <w:t xml:space="preserve"> /var/www/accounts/.</w:t>
      </w:r>
      <w:proofErr w:type="spellStart"/>
      <w:r w:rsidRPr="00FB2626">
        <w:rPr>
          <w:color w:val="FFFFFF" w:themeColor="background1"/>
          <w:lang w:val="en-US"/>
        </w:rPr>
        <w:t>htpasswd</w:t>
      </w:r>
      <w:proofErr w:type="spellEnd"/>
    </w:p>
    <w:p w14:paraId="1E0E11D4" w14:textId="77777777" w:rsidR="00FB2626" w:rsidRPr="00633EF6" w:rsidRDefault="00FB2626" w:rsidP="00FB2626">
      <w:pPr>
        <w:spacing w:after="0"/>
        <w:rPr>
          <w:color w:val="FFFFFF" w:themeColor="background1"/>
        </w:rPr>
      </w:pPr>
      <w:proofErr w:type="spellStart"/>
      <w:r w:rsidRPr="00633EF6">
        <w:rPr>
          <w:color w:val="FFFFFF" w:themeColor="background1"/>
        </w:rPr>
        <w:t>AuthName</w:t>
      </w:r>
      <w:proofErr w:type="spellEnd"/>
      <w:r w:rsidRPr="00633EF6">
        <w:rPr>
          <w:color w:val="FFFFFF" w:themeColor="background1"/>
        </w:rPr>
        <w:t xml:space="preserve"> "</w:t>
      </w:r>
      <w:proofErr w:type="spellStart"/>
      <w:r w:rsidRPr="00633EF6">
        <w:rPr>
          <w:color w:val="FFFFFF" w:themeColor="background1"/>
        </w:rPr>
        <w:t>Reserved</w:t>
      </w:r>
      <w:proofErr w:type="spellEnd"/>
      <w:r w:rsidRPr="00633EF6">
        <w:rPr>
          <w:color w:val="FFFFFF" w:themeColor="background1"/>
        </w:rPr>
        <w:t xml:space="preserve"> Access"</w:t>
      </w:r>
    </w:p>
    <w:p w14:paraId="4C542254" w14:textId="1CCEB049" w:rsidR="00FB2626" w:rsidRPr="00633EF6" w:rsidRDefault="00FB2626" w:rsidP="00FB2626">
      <w:pPr>
        <w:spacing w:after="0"/>
        <w:rPr>
          <w:color w:val="FFFFFF" w:themeColor="background1"/>
        </w:rPr>
      </w:pPr>
      <w:proofErr w:type="spellStart"/>
      <w:r w:rsidRPr="00633EF6">
        <w:rPr>
          <w:color w:val="FFFFFF" w:themeColor="background1"/>
        </w:rPr>
        <w:t>Require</w:t>
      </w:r>
      <w:proofErr w:type="spellEnd"/>
      <w:r w:rsidRPr="00633EF6">
        <w:rPr>
          <w:color w:val="FFFFFF" w:themeColor="background1"/>
        </w:rPr>
        <w:t xml:space="preserve"> </w:t>
      </w:r>
      <w:proofErr w:type="spellStart"/>
      <w:r w:rsidRPr="00633EF6">
        <w:rPr>
          <w:color w:val="FFFFFF" w:themeColor="background1"/>
        </w:rPr>
        <w:t>valid</w:t>
      </w:r>
      <w:proofErr w:type="spellEnd"/>
      <w:r w:rsidRPr="00633EF6">
        <w:rPr>
          <w:color w:val="FFFFFF" w:themeColor="background1"/>
        </w:rPr>
        <w:t>-user</w:t>
      </w:r>
    </w:p>
    <w:p w14:paraId="2DF234D7" w14:textId="77777777" w:rsidR="00FB2626" w:rsidRPr="00633EF6" w:rsidRDefault="00FB2626" w:rsidP="00FB2626">
      <w:pPr>
        <w:spacing w:after="0"/>
        <w:rPr>
          <w:color w:val="FFFFFF" w:themeColor="background1"/>
        </w:rPr>
      </w:pPr>
    </w:p>
    <w:p w14:paraId="58A84D7A" w14:textId="77777777" w:rsidR="00FB2626" w:rsidRPr="00633EF6" w:rsidRDefault="00FB2626" w:rsidP="00FB2626">
      <w:pPr>
        <w:spacing w:after="0"/>
        <w:rPr>
          <w:color w:val="FFFFFF" w:themeColor="background1"/>
        </w:rPr>
      </w:pPr>
    </w:p>
    <w:p w14:paraId="646EA56F" w14:textId="45CB6CC0" w:rsidR="00FB2626" w:rsidRDefault="00FB2626" w:rsidP="00FB2626">
      <w:pPr>
        <w:spacing w:after="0"/>
      </w:pPr>
      <w:r w:rsidRPr="00FB2626">
        <w:t>Nous créons e</w:t>
      </w:r>
      <w:r>
        <w:t>nsuite le dossier qui accueillera le fichier .</w:t>
      </w:r>
      <w:proofErr w:type="spellStart"/>
      <w:r>
        <w:t>htpasswd</w:t>
      </w:r>
      <w:proofErr w:type="spellEnd"/>
      <w:r>
        <w:t> :</w:t>
      </w:r>
    </w:p>
    <w:p w14:paraId="340B5BA7" w14:textId="7B5BD2AA" w:rsidR="00FB2626" w:rsidRDefault="00FB2626" w:rsidP="00FB2626">
      <w:pPr>
        <w:spacing w:after="0"/>
      </w:pPr>
    </w:p>
    <w:p w14:paraId="39703497" w14:textId="0CADB8A7" w:rsidR="00FB2626" w:rsidRDefault="00000000" w:rsidP="00FB2626">
      <w:pPr>
        <w:spacing w:after="0"/>
      </w:pPr>
      <w:r>
        <w:rPr>
          <w:noProof/>
          <w:color w:val="FFFFFF" w:themeColor="background1"/>
          <w:lang w:val="en-US"/>
        </w:rPr>
        <w:pict w14:anchorId="339F0868">
          <v:rect id="_x0000_s2077" style="position:absolute;left:0;text-align:left;margin-left:-16.6pt;margin-top:8.7pt;width:486.6pt;height:26.4pt;z-index:-251648512" fillcolor="#1c1a10 [334]" stroked="f"/>
        </w:pict>
      </w:r>
    </w:p>
    <w:p w14:paraId="77A658B2" w14:textId="264170E1" w:rsidR="00FB2626" w:rsidRDefault="00FB2626" w:rsidP="00FB2626">
      <w:pPr>
        <w:spacing w:after="0"/>
        <w:rPr>
          <w:color w:val="FFFFFF" w:themeColor="background1"/>
        </w:rPr>
      </w:pPr>
      <w:proofErr w:type="spellStart"/>
      <w:r w:rsidRPr="00FB2626">
        <w:rPr>
          <w:color w:val="FFFFFF" w:themeColor="background1"/>
        </w:rPr>
        <w:t>mkdir</w:t>
      </w:r>
      <w:proofErr w:type="spellEnd"/>
      <w:r w:rsidRPr="00FB2626">
        <w:rPr>
          <w:color w:val="FFFFFF" w:themeColor="background1"/>
        </w:rPr>
        <w:t xml:space="preserve"> /var/www/</w:t>
      </w:r>
      <w:proofErr w:type="spellStart"/>
      <w:r w:rsidRPr="00FB2626">
        <w:rPr>
          <w:color w:val="FFFFFF" w:themeColor="background1"/>
        </w:rPr>
        <w:t>accounts</w:t>
      </w:r>
      <w:proofErr w:type="spellEnd"/>
    </w:p>
    <w:p w14:paraId="0E66E9B4" w14:textId="77777777" w:rsidR="00FB2626" w:rsidRDefault="00FB2626" w:rsidP="00FB2626">
      <w:pPr>
        <w:spacing w:after="0"/>
        <w:rPr>
          <w:color w:val="FFFFFF" w:themeColor="background1"/>
        </w:rPr>
      </w:pPr>
    </w:p>
    <w:p w14:paraId="7CC07A01" w14:textId="77777777" w:rsidR="00FB2626" w:rsidRDefault="00FB2626" w:rsidP="00FB2626">
      <w:pPr>
        <w:spacing w:after="0"/>
        <w:rPr>
          <w:color w:val="FFFFFF" w:themeColor="background1"/>
        </w:rPr>
      </w:pPr>
    </w:p>
    <w:p w14:paraId="7734D39B" w14:textId="3ABCC23A" w:rsidR="00FB2626" w:rsidRDefault="00FB2626" w:rsidP="00FB2626">
      <w:pPr>
        <w:spacing w:after="0"/>
      </w:pPr>
      <w:r w:rsidRPr="008464EA">
        <w:lastRenderedPageBreak/>
        <w:tab/>
      </w:r>
      <w:r w:rsidR="008464EA" w:rsidRPr="008464EA">
        <w:t>No</w:t>
      </w:r>
      <w:r w:rsidR="008464EA">
        <w:t>us entrons ensuite la commande suivante, permettant de créer le fichier .</w:t>
      </w:r>
      <w:proofErr w:type="spellStart"/>
      <w:r w:rsidR="008464EA">
        <w:t>htpasswd</w:t>
      </w:r>
      <w:proofErr w:type="spellEnd"/>
      <w:r w:rsidR="008464EA">
        <w:t xml:space="preserve"> et d’y enregistrer un utilisateur :</w:t>
      </w:r>
    </w:p>
    <w:p w14:paraId="6D8A61A7" w14:textId="77777777" w:rsidR="008464EA" w:rsidRDefault="008464EA" w:rsidP="00FB2626">
      <w:pPr>
        <w:spacing w:after="0"/>
      </w:pPr>
    </w:p>
    <w:p w14:paraId="5C9F684C" w14:textId="131E0A90" w:rsidR="008464EA" w:rsidRDefault="00000000" w:rsidP="00FB2626">
      <w:pPr>
        <w:spacing w:after="0"/>
      </w:pPr>
      <w:r>
        <w:rPr>
          <w:noProof/>
          <w:color w:val="FFFFFF" w:themeColor="background1"/>
          <w:lang w:val="en-US"/>
        </w:rPr>
        <w:pict w14:anchorId="339F0868">
          <v:rect id="_x0000_s2078" style="position:absolute;left:0;text-align:left;margin-left:-16.95pt;margin-top:9pt;width:486.6pt;height:26.4pt;z-index:-251647488" fillcolor="#1c1a10 [334]" stroked="f"/>
        </w:pict>
      </w:r>
    </w:p>
    <w:p w14:paraId="0ECDC8BA" w14:textId="13322C44" w:rsidR="008464EA" w:rsidRPr="008464EA" w:rsidRDefault="008464EA" w:rsidP="00FB2626">
      <w:pPr>
        <w:spacing w:after="0"/>
        <w:rPr>
          <w:color w:val="FFFFFF" w:themeColor="background1"/>
          <w:lang w:val="en-US"/>
        </w:rPr>
      </w:pPr>
      <w:proofErr w:type="spellStart"/>
      <w:r w:rsidRPr="008464EA">
        <w:rPr>
          <w:color w:val="FFFFFF" w:themeColor="background1"/>
          <w:lang w:val="en-US"/>
        </w:rPr>
        <w:t>htpasswd</w:t>
      </w:r>
      <w:proofErr w:type="spellEnd"/>
      <w:r w:rsidRPr="008464EA">
        <w:rPr>
          <w:color w:val="FFFFFF" w:themeColor="background1"/>
          <w:lang w:val="en-US"/>
        </w:rPr>
        <w:t xml:space="preserve"> -c /var/www/accounts/.</w:t>
      </w:r>
      <w:proofErr w:type="spellStart"/>
      <w:r w:rsidRPr="008464EA">
        <w:rPr>
          <w:color w:val="FFFFFF" w:themeColor="background1"/>
          <w:lang w:val="en-US"/>
        </w:rPr>
        <w:t>htpasswd</w:t>
      </w:r>
      <w:proofErr w:type="spellEnd"/>
      <w:r w:rsidRPr="008464EA">
        <w:rPr>
          <w:color w:val="FFFFFF" w:themeColor="background1"/>
          <w:lang w:val="en-US"/>
        </w:rPr>
        <w:t xml:space="preserve"> </w:t>
      </w:r>
      <w:proofErr w:type="spellStart"/>
      <w:r w:rsidRPr="008464EA">
        <w:rPr>
          <w:color w:val="FFFFFF" w:themeColor="background1"/>
          <w:lang w:val="en-US"/>
        </w:rPr>
        <w:t>sio</w:t>
      </w:r>
      <w:proofErr w:type="spellEnd"/>
    </w:p>
    <w:p w14:paraId="1BDB1873" w14:textId="77777777" w:rsidR="008464EA" w:rsidRDefault="008464EA" w:rsidP="00FB2626">
      <w:pPr>
        <w:spacing w:after="0"/>
        <w:rPr>
          <w:lang w:val="en-US"/>
        </w:rPr>
      </w:pPr>
    </w:p>
    <w:p w14:paraId="5AA0B622" w14:textId="77777777" w:rsidR="008464EA" w:rsidRDefault="008464EA" w:rsidP="00FB2626">
      <w:pPr>
        <w:spacing w:after="0"/>
        <w:rPr>
          <w:lang w:val="en-US"/>
        </w:rPr>
      </w:pPr>
    </w:p>
    <w:p w14:paraId="3EC0B4A9" w14:textId="77777777" w:rsidR="008464EA" w:rsidRDefault="008464EA" w:rsidP="00FB2626">
      <w:pPr>
        <w:spacing w:after="0"/>
      </w:pPr>
      <w:r w:rsidRPr="008464EA">
        <w:rPr>
          <w:lang w:val="en-US"/>
        </w:rPr>
        <w:tab/>
      </w:r>
      <w:r w:rsidRPr="008464EA">
        <w:t>L’argument -c p</w:t>
      </w:r>
      <w:r>
        <w:t xml:space="preserve">ermet de créer le fichier </w:t>
      </w:r>
      <w:proofErr w:type="spellStart"/>
      <w:r>
        <w:t>htpasswd</w:t>
      </w:r>
      <w:proofErr w:type="spellEnd"/>
      <w:r>
        <w:t xml:space="preserve">. Il n’est pas nécessaire de l’intégrer à la commande une fois que ce dernier est créé. Après avoir effectué ces changements, nous redémarrons le service Apache2. </w:t>
      </w:r>
    </w:p>
    <w:p w14:paraId="174A9809" w14:textId="77777777" w:rsidR="008464EA" w:rsidRDefault="008464EA" w:rsidP="00FB2626">
      <w:pPr>
        <w:spacing w:after="0"/>
      </w:pPr>
    </w:p>
    <w:p w14:paraId="4F1E86D4" w14:textId="0CE12E5E" w:rsidR="008464EA" w:rsidRDefault="00000000" w:rsidP="00FB2626">
      <w:pPr>
        <w:spacing w:after="0"/>
      </w:pPr>
      <w:r>
        <w:rPr>
          <w:noProof/>
          <w:color w:val="FFFFFF" w:themeColor="background1"/>
          <w:lang w:val="en-US"/>
        </w:rPr>
        <w:pict w14:anchorId="339F0868">
          <v:rect id="_x0000_s2079" style="position:absolute;left:0;text-align:left;margin-left:-16.95pt;margin-top:8.05pt;width:486.6pt;height:26.4pt;z-index:-251646464" fillcolor="#1c1a10 [334]" stroked="f"/>
        </w:pict>
      </w:r>
    </w:p>
    <w:p w14:paraId="769D35F1" w14:textId="752D4FA5" w:rsidR="008464EA" w:rsidRPr="008464EA" w:rsidRDefault="008464EA" w:rsidP="00FB2626">
      <w:pPr>
        <w:spacing w:after="0"/>
        <w:rPr>
          <w:color w:val="FFFFFF" w:themeColor="background1"/>
        </w:rPr>
      </w:pPr>
      <w:proofErr w:type="spellStart"/>
      <w:r w:rsidRPr="008464EA">
        <w:rPr>
          <w:color w:val="FFFFFF" w:themeColor="background1"/>
        </w:rPr>
        <w:t>systemctl</w:t>
      </w:r>
      <w:proofErr w:type="spellEnd"/>
      <w:r w:rsidRPr="008464EA">
        <w:rPr>
          <w:color w:val="FFFFFF" w:themeColor="background1"/>
        </w:rPr>
        <w:t xml:space="preserve"> restart apache2</w:t>
      </w:r>
    </w:p>
    <w:p w14:paraId="361CEEF8" w14:textId="77777777" w:rsidR="008464EA" w:rsidRDefault="008464EA" w:rsidP="00FB2626">
      <w:pPr>
        <w:spacing w:after="0"/>
      </w:pPr>
    </w:p>
    <w:p w14:paraId="498A3CE9" w14:textId="77777777" w:rsidR="008464EA" w:rsidRDefault="008464EA" w:rsidP="00FB2626">
      <w:pPr>
        <w:spacing w:after="0"/>
      </w:pPr>
    </w:p>
    <w:p w14:paraId="37A6C4B5" w14:textId="23B74978" w:rsidR="008464EA" w:rsidRDefault="008464EA" w:rsidP="00FB2626">
      <w:pPr>
        <w:spacing w:after="0"/>
      </w:pPr>
      <w:r>
        <w:t>Nous vérifions ensuite sur la page intranet.m2l.org si la page de connexion a été mise en place.</w:t>
      </w:r>
    </w:p>
    <w:p w14:paraId="7C595572" w14:textId="77777777" w:rsidR="004E2ADE" w:rsidRDefault="004E2ADE" w:rsidP="00FB2626">
      <w:pPr>
        <w:spacing w:after="0"/>
      </w:pPr>
    </w:p>
    <w:p w14:paraId="6DB01629" w14:textId="1EE9E3F9" w:rsidR="004E2ADE" w:rsidRDefault="004E2ADE" w:rsidP="004E2ADE">
      <w:pPr>
        <w:pStyle w:val="Titre2"/>
      </w:pPr>
      <w:r>
        <w:t>Personnalisation des pages d’erreur</w:t>
      </w:r>
    </w:p>
    <w:p w14:paraId="3AF9129D" w14:textId="77777777" w:rsidR="004E2ADE" w:rsidRDefault="004E2ADE" w:rsidP="004E2ADE"/>
    <w:p w14:paraId="7A986F64" w14:textId="0547B5CA" w:rsidR="004E2ADE" w:rsidRDefault="004E2ADE" w:rsidP="004E2ADE">
      <w:r>
        <w:tab/>
        <w:t>Il est également possible grâce aux fichiers .</w:t>
      </w:r>
      <w:proofErr w:type="spellStart"/>
      <w:r>
        <w:t>htaccess</w:t>
      </w:r>
      <w:proofErr w:type="spellEnd"/>
      <w:r>
        <w:t xml:space="preserve"> de pouvoir personnaliser les pages d’erreur des différents sites. Pour ce faire, nous rajoutons dans le fichier .</w:t>
      </w:r>
      <w:proofErr w:type="spellStart"/>
      <w:r>
        <w:t>htaccess</w:t>
      </w:r>
      <w:proofErr w:type="spellEnd"/>
      <w:r>
        <w:t xml:space="preserve"> du dossier intranet les lignes suivantes, permettant de personnaliser les erreurs 401,403,404 et 500 :</w:t>
      </w:r>
    </w:p>
    <w:p w14:paraId="7BBE9C22" w14:textId="0B63C6D3" w:rsidR="004E2ADE" w:rsidRDefault="00000000" w:rsidP="004E2ADE">
      <w:r>
        <w:rPr>
          <w:noProof/>
          <w:color w:val="FFFFFF" w:themeColor="background1"/>
          <w:lang w:val="en-US"/>
        </w:rPr>
        <w:pict w14:anchorId="339F0868">
          <v:rect id="_x0000_s2080" style="position:absolute;left:0;text-align:left;margin-left:-16.7pt;margin-top:14.75pt;width:486.6pt;height:70.2pt;z-index:-251645440" fillcolor="#1c1a10 [334]" stroked="f"/>
        </w:pict>
      </w:r>
    </w:p>
    <w:p w14:paraId="7752A2D5" w14:textId="77777777" w:rsidR="004E2ADE" w:rsidRP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401 /401.html</w:t>
      </w:r>
    </w:p>
    <w:p w14:paraId="383DBA1E" w14:textId="77777777" w:rsidR="004E2ADE" w:rsidRP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403 /403.html</w:t>
      </w:r>
    </w:p>
    <w:p w14:paraId="3319EABD" w14:textId="77777777" w:rsidR="004E2ADE" w:rsidRP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404 /404.html</w:t>
      </w:r>
    </w:p>
    <w:p w14:paraId="65CBB0BF" w14:textId="044F2656" w:rsidR="004E2ADE" w:rsidRDefault="004E2ADE" w:rsidP="004E2ADE">
      <w:pPr>
        <w:spacing w:after="0"/>
        <w:rPr>
          <w:color w:val="FFFFFF" w:themeColor="background1"/>
        </w:rPr>
      </w:pPr>
      <w:proofErr w:type="spellStart"/>
      <w:r w:rsidRPr="004E2ADE">
        <w:rPr>
          <w:color w:val="FFFFFF" w:themeColor="background1"/>
        </w:rPr>
        <w:t>ErrorDocument</w:t>
      </w:r>
      <w:proofErr w:type="spellEnd"/>
      <w:r w:rsidRPr="004E2ADE">
        <w:rPr>
          <w:color w:val="FFFFFF" w:themeColor="background1"/>
        </w:rPr>
        <w:t xml:space="preserve"> 500 /500.html</w:t>
      </w:r>
    </w:p>
    <w:p w14:paraId="2FB43C57" w14:textId="77777777" w:rsidR="004E2ADE" w:rsidRDefault="004E2ADE" w:rsidP="004E2ADE">
      <w:pPr>
        <w:spacing w:after="0"/>
        <w:rPr>
          <w:color w:val="FFFFFF" w:themeColor="background1"/>
        </w:rPr>
      </w:pPr>
    </w:p>
    <w:p w14:paraId="10774316" w14:textId="77777777" w:rsidR="004E2ADE" w:rsidRDefault="004E2ADE" w:rsidP="004E2ADE">
      <w:pPr>
        <w:spacing w:after="0"/>
        <w:rPr>
          <w:color w:val="FFFFFF" w:themeColor="background1"/>
        </w:rPr>
      </w:pPr>
    </w:p>
    <w:p w14:paraId="471F688D" w14:textId="49740858" w:rsidR="004E2ADE" w:rsidRDefault="004E2ADE" w:rsidP="004E2ADE">
      <w:pPr>
        <w:spacing w:after="0"/>
      </w:pPr>
      <w:r>
        <w:t>Nous créons ensuite les pages associées aux erreurs :</w:t>
      </w:r>
    </w:p>
    <w:p w14:paraId="09F29516" w14:textId="77777777" w:rsidR="004E2ADE" w:rsidRDefault="004E2ADE" w:rsidP="004E2ADE">
      <w:pPr>
        <w:spacing w:after="0"/>
      </w:pPr>
    </w:p>
    <w:p w14:paraId="64E9AE9D" w14:textId="0D65359F" w:rsidR="004E2ADE" w:rsidRPr="00633EF6" w:rsidRDefault="004E2ADE" w:rsidP="004E2ADE">
      <w:pPr>
        <w:spacing w:after="0"/>
        <w:rPr>
          <w:lang w:val="en-US"/>
        </w:rPr>
      </w:pPr>
      <w:r w:rsidRPr="00633EF6">
        <w:rPr>
          <w:lang w:val="en-US"/>
        </w:rPr>
        <w:t>401.html :</w:t>
      </w:r>
    </w:p>
    <w:p w14:paraId="34E275C2" w14:textId="77777777" w:rsidR="00C329CE" w:rsidRPr="00633EF6" w:rsidRDefault="00C329CE" w:rsidP="004E2ADE">
      <w:pPr>
        <w:spacing w:after="0"/>
        <w:rPr>
          <w:lang w:val="en-US"/>
        </w:rPr>
      </w:pPr>
    </w:p>
    <w:p w14:paraId="29AC4CF7" w14:textId="0370E90C" w:rsidR="004E2ADE" w:rsidRPr="00633EF6" w:rsidRDefault="00000000" w:rsidP="004E2ADE">
      <w:pPr>
        <w:spacing w:after="0"/>
        <w:rPr>
          <w:lang w:val="en-US"/>
        </w:rPr>
      </w:pPr>
      <w:r>
        <w:rPr>
          <w:noProof/>
          <w:color w:val="FFFFFF" w:themeColor="background1"/>
          <w:lang w:val="en-US"/>
        </w:rPr>
        <w:pict w14:anchorId="339F0868">
          <v:rect id="_x0000_s2081" style="position:absolute;left:0;text-align:left;margin-left:-16.95pt;margin-top:9.1pt;width:486.6pt;height:165pt;z-index:-251644416" fillcolor="#1c1a10 [334]" stroked="f"/>
        </w:pict>
      </w:r>
    </w:p>
    <w:p w14:paraId="2E3CE958" w14:textId="77777777" w:rsidR="004E2ADE" w:rsidRPr="004E2ADE" w:rsidRDefault="004E2ADE" w:rsidP="004E2ADE">
      <w:pPr>
        <w:spacing w:after="0"/>
        <w:rPr>
          <w:color w:val="FFFFFF" w:themeColor="background1"/>
          <w:lang w:val="en-US"/>
        </w:rPr>
      </w:pPr>
      <w:r w:rsidRPr="004E2ADE">
        <w:rPr>
          <w:color w:val="FFFFFF" w:themeColor="background1"/>
          <w:lang w:val="en-US"/>
        </w:rPr>
        <w:t>&lt;!doctype html&gt;</w:t>
      </w:r>
    </w:p>
    <w:p w14:paraId="71D09DF2" w14:textId="77777777" w:rsidR="004E2ADE" w:rsidRPr="004E2ADE" w:rsidRDefault="004E2ADE" w:rsidP="004E2ADE">
      <w:pPr>
        <w:spacing w:after="0"/>
        <w:rPr>
          <w:color w:val="FFFFFF" w:themeColor="background1"/>
          <w:lang w:val="en-US"/>
        </w:rPr>
      </w:pPr>
      <w:r w:rsidRPr="004E2ADE">
        <w:rPr>
          <w:color w:val="FFFFFF" w:themeColor="background1"/>
          <w:lang w:val="en-US"/>
        </w:rPr>
        <w:t>&lt;html lang="</w:t>
      </w:r>
      <w:proofErr w:type="spellStart"/>
      <w:r w:rsidRPr="004E2ADE">
        <w:rPr>
          <w:color w:val="FFFFFF" w:themeColor="background1"/>
          <w:lang w:val="en-US"/>
        </w:rPr>
        <w:t>fr</w:t>
      </w:r>
      <w:proofErr w:type="spellEnd"/>
      <w:r w:rsidRPr="004E2ADE">
        <w:rPr>
          <w:color w:val="FFFFFF" w:themeColor="background1"/>
          <w:lang w:val="en-US"/>
        </w:rPr>
        <w:t>"&gt;</w:t>
      </w:r>
    </w:p>
    <w:p w14:paraId="6B4849F8"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4F4A8F14"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&lt;meta charset="utf-8"&gt;</w:t>
      </w:r>
    </w:p>
    <w:p w14:paraId="7A5FBFF7"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&lt;title&gt;Site Web www.m2l.org&lt;/title&gt;</w:t>
      </w:r>
    </w:p>
    <w:p w14:paraId="46544E6E"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&lt;link </w:t>
      </w:r>
      <w:proofErr w:type="spellStart"/>
      <w:r w:rsidRPr="004E2ADE">
        <w:rPr>
          <w:color w:val="FFFFFF" w:themeColor="background1"/>
          <w:lang w:val="en-US"/>
        </w:rPr>
        <w:t>rel</w:t>
      </w:r>
      <w:proofErr w:type="spellEnd"/>
      <w:r w:rsidRPr="004E2ADE">
        <w:rPr>
          <w:color w:val="FFFFFF" w:themeColor="background1"/>
          <w:lang w:val="en-US"/>
        </w:rPr>
        <w:t xml:space="preserve">="stylesheet" </w:t>
      </w:r>
      <w:proofErr w:type="spellStart"/>
      <w:r w:rsidRPr="004E2ADE">
        <w:rPr>
          <w:color w:val="FFFFFF" w:themeColor="background1"/>
          <w:lang w:val="en-US"/>
        </w:rPr>
        <w:t>href</w:t>
      </w:r>
      <w:proofErr w:type="spellEnd"/>
      <w:r w:rsidRPr="004E2ADE">
        <w:rPr>
          <w:color w:val="FFFFFF" w:themeColor="background1"/>
          <w:lang w:val="en-US"/>
        </w:rPr>
        <w:t>="style.css"&gt;</w:t>
      </w:r>
    </w:p>
    <w:p w14:paraId="79778F47" w14:textId="0553C86B"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7AC083F6"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&lt;body&gt;</w:t>
      </w:r>
    </w:p>
    <w:p w14:paraId="4693673B" w14:textId="45135194" w:rsidR="004E2ADE" w:rsidRPr="00633EF6" w:rsidRDefault="004E2ADE" w:rsidP="004E2ADE">
      <w:pPr>
        <w:spacing w:after="0"/>
        <w:rPr>
          <w:color w:val="FFFFFF" w:themeColor="background1"/>
          <w:lang w:val="en-US"/>
        </w:rPr>
      </w:pPr>
      <w:r w:rsidRPr="00633EF6">
        <w:rPr>
          <w:color w:val="FFFFFF" w:themeColor="background1"/>
          <w:lang w:val="en-US"/>
        </w:rPr>
        <w:t xml:space="preserve">                &lt;div class="content"&gt;&lt;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/&gt;Les </w:t>
      </w:r>
      <w:proofErr w:type="spellStart"/>
      <w:r w:rsidRPr="00633EF6">
        <w:rPr>
          <w:color w:val="FFFFFF" w:themeColor="background1"/>
          <w:lang w:val="en-US"/>
        </w:rPr>
        <w:t>identifiants</w:t>
      </w:r>
      <w:proofErr w:type="spellEnd"/>
      <w:r w:rsidRPr="00633EF6">
        <w:rPr>
          <w:color w:val="FFFFFF" w:themeColor="background1"/>
          <w:lang w:val="en-US"/>
        </w:rPr>
        <w:t xml:space="preserve"> </w:t>
      </w:r>
      <w:proofErr w:type="spellStart"/>
      <w:r w:rsidRPr="00633EF6">
        <w:rPr>
          <w:color w:val="FFFFFF" w:themeColor="background1"/>
          <w:lang w:val="en-US"/>
        </w:rPr>
        <w:t>sont</w:t>
      </w:r>
      <w:proofErr w:type="spellEnd"/>
      <w:r w:rsidRPr="00633EF6">
        <w:rPr>
          <w:color w:val="FFFFFF" w:themeColor="background1"/>
          <w:lang w:val="en-US"/>
        </w:rPr>
        <w:t xml:space="preserve"> </w:t>
      </w:r>
      <w:proofErr w:type="spellStart"/>
      <w:r w:rsidRPr="00633EF6">
        <w:rPr>
          <w:color w:val="FFFFFF" w:themeColor="background1"/>
          <w:lang w:val="en-US"/>
        </w:rPr>
        <w:t>incorrects</w:t>
      </w:r>
      <w:proofErr w:type="spellEnd"/>
      <w:r w:rsidRPr="00633EF6">
        <w:rPr>
          <w:color w:val="FFFFFF" w:themeColor="background1"/>
          <w:lang w:val="en-US"/>
        </w:rPr>
        <w:t>.&lt;/div&gt;</w:t>
      </w:r>
    </w:p>
    <w:p w14:paraId="1FEC2DCF" w14:textId="77777777" w:rsidR="004E2ADE" w:rsidRPr="00633EF6" w:rsidRDefault="004E2ADE" w:rsidP="004E2ADE">
      <w:pPr>
        <w:spacing w:after="0"/>
        <w:rPr>
          <w:color w:val="FFFFFF" w:themeColor="background1"/>
          <w:lang w:val="en-US"/>
        </w:rPr>
      </w:pPr>
      <w:r w:rsidRPr="00633EF6">
        <w:rPr>
          <w:color w:val="FFFFFF" w:themeColor="background1"/>
          <w:lang w:val="en-US"/>
        </w:rPr>
        <w:t xml:space="preserve">        &lt;/body&gt;</w:t>
      </w:r>
    </w:p>
    <w:p w14:paraId="00E804F1" w14:textId="42A61CD7" w:rsidR="004E2ADE" w:rsidRPr="00633EF6" w:rsidRDefault="004E2ADE" w:rsidP="004E2ADE">
      <w:pPr>
        <w:spacing w:after="0"/>
        <w:rPr>
          <w:color w:val="FFFFFF" w:themeColor="background1"/>
          <w:lang w:val="en-US"/>
        </w:rPr>
      </w:pPr>
      <w:r w:rsidRPr="00633EF6">
        <w:rPr>
          <w:color w:val="FFFFFF" w:themeColor="background1"/>
          <w:lang w:val="en-US"/>
        </w:rPr>
        <w:t>&lt;/html&gt;</w:t>
      </w:r>
    </w:p>
    <w:p w14:paraId="62B19398" w14:textId="77777777" w:rsidR="004E2ADE" w:rsidRPr="00633EF6" w:rsidRDefault="004E2ADE" w:rsidP="004E2ADE">
      <w:pPr>
        <w:spacing w:after="0"/>
        <w:rPr>
          <w:color w:val="FFFFFF" w:themeColor="background1"/>
          <w:lang w:val="en-US"/>
        </w:rPr>
      </w:pPr>
    </w:p>
    <w:p w14:paraId="157B13D8" w14:textId="2AE65049" w:rsidR="004E2ADE" w:rsidRPr="00633EF6" w:rsidRDefault="004E2ADE" w:rsidP="004E2ADE">
      <w:pPr>
        <w:spacing w:after="0"/>
        <w:rPr>
          <w:lang w:val="en-US"/>
        </w:rPr>
      </w:pPr>
      <w:r w:rsidRPr="00633EF6">
        <w:rPr>
          <w:lang w:val="en-US"/>
        </w:rPr>
        <w:lastRenderedPageBreak/>
        <w:t>403.html :</w:t>
      </w:r>
    </w:p>
    <w:p w14:paraId="2FC4D35F" w14:textId="77777777" w:rsidR="00C329CE" w:rsidRPr="00633EF6" w:rsidRDefault="00C329CE" w:rsidP="004E2ADE">
      <w:pPr>
        <w:spacing w:after="0"/>
        <w:rPr>
          <w:lang w:val="en-US"/>
        </w:rPr>
      </w:pPr>
    </w:p>
    <w:p w14:paraId="62C292BB" w14:textId="2C92949D" w:rsidR="004E2ADE" w:rsidRPr="00633EF6" w:rsidRDefault="00000000" w:rsidP="004E2ADE">
      <w:pPr>
        <w:spacing w:after="0"/>
        <w:rPr>
          <w:lang w:val="en-US"/>
        </w:rPr>
      </w:pPr>
      <w:r>
        <w:rPr>
          <w:noProof/>
        </w:rPr>
        <w:pict w14:anchorId="339F0868">
          <v:rect id="_x0000_s2082" style="position:absolute;left:0;text-align:left;margin-left:-16.7pt;margin-top:8.2pt;width:486.6pt;height:167.4pt;z-index:-251643392" fillcolor="#1c1a10 [334]" stroked="f"/>
        </w:pict>
      </w:r>
    </w:p>
    <w:p w14:paraId="275F3662" w14:textId="77777777" w:rsidR="004E2ADE" w:rsidRPr="004E2ADE" w:rsidRDefault="004E2ADE" w:rsidP="004E2ADE">
      <w:pPr>
        <w:spacing w:after="0"/>
        <w:rPr>
          <w:color w:val="FFFFFF" w:themeColor="background1"/>
          <w:lang w:val="en-US"/>
        </w:rPr>
      </w:pPr>
      <w:r w:rsidRPr="004E2ADE">
        <w:rPr>
          <w:color w:val="FFFFFF" w:themeColor="background1"/>
          <w:lang w:val="en-US"/>
        </w:rPr>
        <w:t>&lt;!doctype html&gt;</w:t>
      </w:r>
    </w:p>
    <w:p w14:paraId="0AB60773" w14:textId="77777777" w:rsidR="004E2ADE" w:rsidRPr="004E2ADE" w:rsidRDefault="004E2ADE" w:rsidP="004E2ADE">
      <w:pPr>
        <w:spacing w:after="0"/>
        <w:rPr>
          <w:color w:val="FFFFFF" w:themeColor="background1"/>
          <w:lang w:val="en-US"/>
        </w:rPr>
      </w:pPr>
      <w:r w:rsidRPr="004E2ADE">
        <w:rPr>
          <w:color w:val="FFFFFF" w:themeColor="background1"/>
          <w:lang w:val="en-US"/>
        </w:rPr>
        <w:t>&lt;html lang="</w:t>
      </w:r>
      <w:proofErr w:type="spellStart"/>
      <w:r w:rsidRPr="004E2ADE">
        <w:rPr>
          <w:color w:val="FFFFFF" w:themeColor="background1"/>
          <w:lang w:val="en-US"/>
        </w:rPr>
        <w:t>fr</w:t>
      </w:r>
      <w:proofErr w:type="spellEnd"/>
      <w:r w:rsidRPr="004E2ADE">
        <w:rPr>
          <w:color w:val="FFFFFF" w:themeColor="background1"/>
          <w:lang w:val="en-US"/>
        </w:rPr>
        <w:t>"&gt;</w:t>
      </w:r>
    </w:p>
    <w:p w14:paraId="044882F3"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6CD45248"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&lt;meta charset="utf-8"&gt;</w:t>
      </w:r>
    </w:p>
    <w:p w14:paraId="2865823A"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&lt;title&gt;Site Web www.m2l.org&lt;/title&gt;</w:t>
      </w:r>
    </w:p>
    <w:p w14:paraId="5941BE77"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&lt;link </w:t>
      </w:r>
      <w:proofErr w:type="spellStart"/>
      <w:r w:rsidRPr="004E2ADE">
        <w:rPr>
          <w:color w:val="FFFFFF" w:themeColor="background1"/>
          <w:lang w:val="en-US"/>
        </w:rPr>
        <w:t>rel</w:t>
      </w:r>
      <w:proofErr w:type="spellEnd"/>
      <w:r w:rsidRPr="004E2ADE">
        <w:rPr>
          <w:color w:val="FFFFFF" w:themeColor="background1"/>
          <w:lang w:val="en-US"/>
        </w:rPr>
        <w:t xml:space="preserve">="stylesheet" </w:t>
      </w:r>
      <w:proofErr w:type="spellStart"/>
      <w:r w:rsidRPr="004E2ADE">
        <w:rPr>
          <w:color w:val="FFFFFF" w:themeColor="background1"/>
          <w:lang w:val="en-US"/>
        </w:rPr>
        <w:t>href</w:t>
      </w:r>
      <w:proofErr w:type="spellEnd"/>
      <w:r w:rsidRPr="004E2ADE">
        <w:rPr>
          <w:color w:val="FFFFFF" w:themeColor="background1"/>
          <w:lang w:val="en-US"/>
        </w:rPr>
        <w:t>="style.css"&gt;</w:t>
      </w:r>
    </w:p>
    <w:p w14:paraId="4A34BB70" w14:textId="77777777" w:rsidR="004E2ADE" w:rsidRPr="004E2ADE" w:rsidRDefault="004E2ADE" w:rsidP="004E2ADE">
      <w:pPr>
        <w:spacing w:after="0"/>
        <w:rPr>
          <w:color w:val="FFFFFF" w:themeColor="background1"/>
          <w:lang w:val="en-US"/>
        </w:rPr>
      </w:pPr>
      <w:r w:rsidRPr="004E2ADE">
        <w:rPr>
          <w:color w:val="FFFFFF" w:themeColor="background1"/>
          <w:lang w:val="en-US"/>
        </w:rPr>
        <w:t xml:space="preserve">        &lt;/head&gt;</w:t>
      </w:r>
    </w:p>
    <w:p w14:paraId="12B42AB7" w14:textId="7C141E96" w:rsidR="004E2ADE" w:rsidRPr="004E2ADE" w:rsidRDefault="004E2ADE" w:rsidP="004E2ADE">
      <w:pPr>
        <w:spacing w:after="0"/>
        <w:rPr>
          <w:color w:val="FFFFFF" w:themeColor="background1"/>
          <w:lang w:val="en-US"/>
        </w:rPr>
      </w:pPr>
      <w:r>
        <w:rPr>
          <w:color w:val="FFFFFF" w:themeColor="background1"/>
          <w:lang w:val="en-US"/>
        </w:rPr>
        <w:t xml:space="preserve">        </w:t>
      </w:r>
      <w:r w:rsidRPr="004E2ADE">
        <w:rPr>
          <w:color w:val="FFFFFF" w:themeColor="background1"/>
          <w:lang w:val="en-US"/>
        </w:rPr>
        <w:t>&lt;body&gt;</w:t>
      </w:r>
    </w:p>
    <w:p w14:paraId="24D77630" w14:textId="37241BFE" w:rsidR="004E2ADE" w:rsidRPr="00633EF6" w:rsidRDefault="004E2ADE" w:rsidP="004E2ADE">
      <w:pPr>
        <w:spacing w:after="0"/>
        <w:rPr>
          <w:color w:val="FFFFFF" w:themeColor="background1"/>
          <w:lang w:val="en-US"/>
        </w:rPr>
      </w:pPr>
      <w:r w:rsidRPr="00633EF6">
        <w:rPr>
          <w:color w:val="FFFFFF" w:themeColor="background1"/>
          <w:lang w:val="en-US"/>
        </w:rPr>
        <w:t xml:space="preserve">                &lt;div class="content"&gt;&lt;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w:t>
      </w:r>
      <w:proofErr w:type="spellStart"/>
      <w:r w:rsidRPr="00633EF6">
        <w:rPr>
          <w:color w:val="FFFFFF" w:themeColor="background1"/>
          <w:lang w:val="en-US"/>
        </w:rPr>
        <w:t>Accès</w:t>
      </w:r>
      <w:proofErr w:type="spellEnd"/>
      <w:r w:rsidRPr="00633EF6">
        <w:rPr>
          <w:color w:val="FFFFFF" w:themeColor="background1"/>
          <w:lang w:val="en-US"/>
        </w:rPr>
        <w:t xml:space="preserve"> </w:t>
      </w:r>
      <w:proofErr w:type="spellStart"/>
      <w:r w:rsidRPr="00633EF6">
        <w:rPr>
          <w:color w:val="FFFFFF" w:themeColor="background1"/>
          <w:lang w:val="en-US"/>
        </w:rPr>
        <w:t>restreint</w:t>
      </w:r>
      <w:proofErr w:type="spellEnd"/>
      <w:r w:rsidRPr="00633EF6">
        <w:rPr>
          <w:color w:val="FFFFFF" w:themeColor="background1"/>
          <w:lang w:val="en-US"/>
        </w:rPr>
        <w:t>. &lt;div&gt;</w:t>
      </w:r>
    </w:p>
    <w:p w14:paraId="78DDE2C1" w14:textId="77777777" w:rsidR="004E2ADE" w:rsidRPr="00633EF6" w:rsidRDefault="004E2ADE" w:rsidP="004E2ADE">
      <w:pPr>
        <w:spacing w:after="0"/>
        <w:rPr>
          <w:color w:val="FFFFFF" w:themeColor="background1"/>
          <w:lang w:val="en-US"/>
        </w:rPr>
      </w:pPr>
      <w:r w:rsidRPr="00633EF6">
        <w:rPr>
          <w:color w:val="FFFFFF" w:themeColor="background1"/>
          <w:lang w:val="en-US"/>
        </w:rPr>
        <w:t xml:space="preserve">        &lt;/body&gt;</w:t>
      </w:r>
    </w:p>
    <w:p w14:paraId="2A66CEB0" w14:textId="735105B7" w:rsidR="004E2ADE" w:rsidRPr="00633EF6" w:rsidRDefault="004E2ADE" w:rsidP="004E2ADE">
      <w:pPr>
        <w:spacing w:after="0"/>
        <w:rPr>
          <w:color w:val="FFFFFF" w:themeColor="background1"/>
          <w:lang w:val="en-US"/>
        </w:rPr>
      </w:pPr>
      <w:r w:rsidRPr="00633EF6">
        <w:rPr>
          <w:color w:val="FFFFFF" w:themeColor="background1"/>
          <w:lang w:val="en-US"/>
        </w:rPr>
        <w:t>&lt;/html&gt;</w:t>
      </w:r>
    </w:p>
    <w:p w14:paraId="04B46217" w14:textId="77777777" w:rsidR="00C329CE" w:rsidRPr="00633EF6" w:rsidRDefault="00C329CE" w:rsidP="004E2ADE">
      <w:pPr>
        <w:spacing w:after="0"/>
        <w:rPr>
          <w:color w:val="FFFFFF" w:themeColor="background1"/>
          <w:lang w:val="en-US"/>
        </w:rPr>
      </w:pPr>
    </w:p>
    <w:p w14:paraId="504F8DE3" w14:textId="77777777" w:rsidR="00C329CE" w:rsidRPr="00633EF6" w:rsidRDefault="00C329CE" w:rsidP="004E2ADE">
      <w:pPr>
        <w:spacing w:after="0"/>
        <w:rPr>
          <w:color w:val="FFFFFF" w:themeColor="background1"/>
          <w:lang w:val="en-US"/>
        </w:rPr>
      </w:pPr>
    </w:p>
    <w:p w14:paraId="6F67DD10" w14:textId="0F627108" w:rsidR="00C329CE" w:rsidRPr="00633EF6" w:rsidRDefault="00C329CE" w:rsidP="004E2ADE">
      <w:pPr>
        <w:spacing w:after="0"/>
        <w:rPr>
          <w:lang w:val="en-US"/>
        </w:rPr>
      </w:pPr>
      <w:r w:rsidRPr="00633EF6">
        <w:rPr>
          <w:lang w:val="en-US"/>
        </w:rPr>
        <w:t>404.html :</w:t>
      </w:r>
    </w:p>
    <w:p w14:paraId="46583114" w14:textId="77777777" w:rsidR="00C329CE" w:rsidRPr="00633EF6" w:rsidRDefault="00C329CE" w:rsidP="004E2ADE">
      <w:pPr>
        <w:spacing w:after="0"/>
        <w:rPr>
          <w:lang w:val="en-US"/>
        </w:rPr>
      </w:pPr>
    </w:p>
    <w:p w14:paraId="124E2DE5" w14:textId="1B3BE8E2" w:rsidR="00C329CE" w:rsidRPr="00633EF6" w:rsidRDefault="00000000" w:rsidP="004E2ADE">
      <w:pPr>
        <w:spacing w:after="0"/>
        <w:rPr>
          <w:lang w:val="en-US"/>
        </w:rPr>
      </w:pPr>
      <w:r>
        <w:rPr>
          <w:noProof/>
        </w:rPr>
        <w:pict w14:anchorId="339F0868">
          <v:rect id="_x0000_s2083" style="position:absolute;left:0;text-align:left;margin-left:-16.7pt;margin-top:7.6pt;width:486.6pt;height:167.4pt;z-index:-251642368" fillcolor="#1c1a10 [334]" stroked="f"/>
        </w:pict>
      </w:r>
    </w:p>
    <w:p w14:paraId="7095E31E" w14:textId="7CBCDBAE" w:rsidR="00C329CE" w:rsidRPr="00C329CE" w:rsidRDefault="00C329CE" w:rsidP="00C329CE">
      <w:pPr>
        <w:spacing w:after="0"/>
        <w:rPr>
          <w:color w:val="FFFFFF" w:themeColor="background1"/>
          <w:lang w:val="en-US"/>
        </w:rPr>
      </w:pPr>
      <w:r w:rsidRPr="00C329CE">
        <w:rPr>
          <w:color w:val="FFFFFF" w:themeColor="background1"/>
          <w:lang w:val="en-US"/>
        </w:rPr>
        <w:t>&lt;!doctype html&gt;</w:t>
      </w:r>
    </w:p>
    <w:p w14:paraId="4136E35E" w14:textId="77777777" w:rsidR="00C329CE" w:rsidRPr="00C329CE" w:rsidRDefault="00C329CE" w:rsidP="00C329CE">
      <w:pPr>
        <w:spacing w:after="0"/>
        <w:rPr>
          <w:color w:val="FFFFFF" w:themeColor="background1"/>
          <w:lang w:val="en-US"/>
        </w:rPr>
      </w:pPr>
      <w:r w:rsidRPr="00C329CE">
        <w:rPr>
          <w:color w:val="FFFFFF" w:themeColor="background1"/>
          <w:lang w:val="en-US"/>
        </w:rPr>
        <w:t>&lt;html lang="</w:t>
      </w:r>
      <w:proofErr w:type="spellStart"/>
      <w:r w:rsidRPr="00C329CE">
        <w:rPr>
          <w:color w:val="FFFFFF" w:themeColor="background1"/>
          <w:lang w:val="en-US"/>
        </w:rPr>
        <w:t>fr</w:t>
      </w:r>
      <w:proofErr w:type="spellEnd"/>
      <w:r w:rsidRPr="00C329CE">
        <w:rPr>
          <w:color w:val="FFFFFF" w:themeColor="background1"/>
          <w:lang w:val="en-US"/>
        </w:rPr>
        <w:t>"&gt;</w:t>
      </w:r>
    </w:p>
    <w:p w14:paraId="71BD7585"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0C52707F"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&lt;meta charset="utf-8"&gt;</w:t>
      </w:r>
    </w:p>
    <w:p w14:paraId="51B2714E"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&lt;title&gt;Site Web www.m2l.org&lt;/title&gt;</w:t>
      </w:r>
    </w:p>
    <w:p w14:paraId="45B1ADE1"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&lt;link </w:t>
      </w:r>
      <w:proofErr w:type="spellStart"/>
      <w:r w:rsidRPr="00C329CE">
        <w:rPr>
          <w:color w:val="FFFFFF" w:themeColor="background1"/>
          <w:lang w:val="en-US"/>
        </w:rPr>
        <w:t>rel</w:t>
      </w:r>
      <w:proofErr w:type="spellEnd"/>
      <w:r w:rsidRPr="00C329CE">
        <w:rPr>
          <w:color w:val="FFFFFF" w:themeColor="background1"/>
          <w:lang w:val="en-US"/>
        </w:rPr>
        <w:t xml:space="preserve">="stylesheet" </w:t>
      </w:r>
      <w:proofErr w:type="spellStart"/>
      <w:r w:rsidRPr="00C329CE">
        <w:rPr>
          <w:color w:val="FFFFFF" w:themeColor="background1"/>
          <w:lang w:val="en-US"/>
        </w:rPr>
        <w:t>href</w:t>
      </w:r>
      <w:proofErr w:type="spellEnd"/>
      <w:r w:rsidRPr="00C329CE">
        <w:rPr>
          <w:color w:val="FFFFFF" w:themeColor="background1"/>
          <w:lang w:val="en-US"/>
        </w:rPr>
        <w:t>="style.css"&gt;</w:t>
      </w:r>
    </w:p>
    <w:p w14:paraId="5BCACD13" w14:textId="735597A3"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0E2A44EC" w14:textId="771D4A7E"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06A2BE3F" w14:textId="57195F8A" w:rsidR="00C329CE" w:rsidRPr="00C329CE" w:rsidRDefault="00C329CE" w:rsidP="00C329CE">
      <w:pPr>
        <w:spacing w:after="0"/>
        <w:rPr>
          <w:color w:val="FFFFFF" w:themeColor="background1"/>
          <w:lang w:val="en-US"/>
        </w:rPr>
      </w:pPr>
      <w:r w:rsidRPr="00C329CE">
        <w:rPr>
          <w:color w:val="FFFFFF" w:themeColor="background1"/>
          <w:lang w:val="en-US"/>
        </w:rPr>
        <w:t xml:space="preserve">                &lt;div class="content"&gt;&lt;</w:t>
      </w:r>
      <w:proofErr w:type="spellStart"/>
      <w:r w:rsidRPr="00C329CE">
        <w:rPr>
          <w:color w:val="FFFFFF" w:themeColor="background1"/>
          <w:lang w:val="en-US"/>
        </w:rPr>
        <w:t>br</w:t>
      </w:r>
      <w:proofErr w:type="spellEnd"/>
      <w:r w:rsidRPr="00C329CE">
        <w:rPr>
          <w:color w:val="FFFFFF" w:themeColor="background1"/>
          <w:lang w:val="en-US"/>
        </w:rPr>
        <w:t xml:space="preserve"> /&gt;&lt;</w:t>
      </w:r>
      <w:proofErr w:type="spellStart"/>
      <w:r w:rsidRPr="00C329CE">
        <w:rPr>
          <w:color w:val="FFFFFF" w:themeColor="background1"/>
          <w:lang w:val="en-US"/>
        </w:rPr>
        <w:t>br</w:t>
      </w:r>
      <w:proofErr w:type="spellEnd"/>
      <w:r w:rsidRPr="00C329CE">
        <w:rPr>
          <w:color w:val="FFFFFF" w:themeColor="background1"/>
          <w:lang w:val="en-US"/>
        </w:rPr>
        <w:t xml:space="preserve"> /&gt;&lt;</w:t>
      </w:r>
      <w:proofErr w:type="spellStart"/>
      <w:r w:rsidRPr="00C329CE">
        <w:rPr>
          <w:color w:val="FFFFFF" w:themeColor="background1"/>
          <w:lang w:val="en-US"/>
        </w:rPr>
        <w:t>br</w:t>
      </w:r>
      <w:proofErr w:type="spellEnd"/>
      <w:r w:rsidRPr="00C329CE">
        <w:rPr>
          <w:color w:val="FFFFFF" w:themeColor="background1"/>
          <w:lang w:val="en-US"/>
        </w:rPr>
        <w:t xml:space="preserve"> /&gt;Page </w:t>
      </w:r>
      <w:proofErr w:type="spellStart"/>
      <w:r w:rsidRPr="00C329CE">
        <w:rPr>
          <w:color w:val="FFFFFF" w:themeColor="background1"/>
          <w:lang w:val="en-US"/>
        </w:rPr>
        <w:t>inexistante</w:t>
      </w:r>
      <w:proofErr w:type="spellEnd"/>
      <w:r w:rsidRPr="00C329CE">
        <w:rPr>
          <w:color w:val="FFFFFF" w:themeColor="background1"/>
          <w:lang w:val="en-US"/>
        </w:rPr>
        <w:t>&lt;/div&gt;</w:t>
      </w:r>
    </w:p>
    <w:p w14:paraId="2C692651"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1FDA75E1" w14:textId="58EFCA70" w:rsidR="00C329CE" w:rsidRDefault="00C329CE" w:rsidP="00C329CE">
      <w:pPr>
        <w:spacing w:after="0"/>
        <w:rPr>
          <w:color w:val="FFFFFF" w:themeColor="background1"/>
          <w:lang w:val="en-US"/>
        </w:rPr>
      </w:pPr>
      <w:r w:rsidRPr="00C329CE">
        <w:rPr>
          <w:color w:val="FFFFFF" w:themeColor="background1"/>
          <w:lang w:val="en-US"/>
        </w:rPr>
        <w:t>&lt;/html&gt;</w:t>
      </w:r>
    </w:p>
    <w:p w14:paraId="34E09EB5" w14:textId="77777777" w:rsidR="00C329CE" w:rsidRDefault="00C329CE" w:rsidP="00C329CE">
      <w:pPr>
        <w:spacing w:after="0"/>
        <w:rPr>
          <w:color w:val="FFFFFF" w:themeColor="background1"/>
          <w:lang w:val="en-US"/>
        </w:rPr>
      </w:pPr>
    </w:p>
    <w:p w14:paraId="19C80F11" w14:textId="6ABE9806" w:rsidR="00C329CE" w:rsidRDefault="00C329CE" w:rsidP="00C329CE">
      <w:pPr>
        <w:spacing w:after="0"/>
        <w:rPr>
          <w:lang w:val="en-US"/>
        </w:rPr>
      </w:pPr>
    </w:p>
    <w:p w14:paraId="66636ABE" w14:textId="6EBE2761" w:rsidR="00C329CE" w:rsidRDefault="00C329CE" w:rsidP="00C329CE">
      <w:pPr>
        <w:spacing w:after="0"/>
        <w:rPr>
          <w:lang w:val="en-US"/>
        </w:rPr>
      </w:pPr>
      <w:r>
        <w:rPr>
          <w:lang w:val="en-US"/>
        </w:rPr>
        <w:t>500.html :</w:t>
      </w:r>
    </w:p>
    <w:p w14:paraId="79BFE277" w14:textId="77777777" w:rsidR="00C329CE" w:rsidRDefault="00C329CE" w:rsidP="00C329CE">
      <w:pPr>
        <w:spacing w:after="0"/>
        <w:rPr>
          <w:lang w:val="en-US"/>
        </w:rPr>
      </w:pPr>
    </w:p>
    <w:p w14:paraId="27D6C3B3" w14:textId="39BFBDFB" w:rsidR="00C329CE" w:rsidRDefault="00000000" w:rsidP="00C329CE">
      <w:pPr>
        <w:spacing w:after="0"/>
        <w:rPr>
          <w:lang w:val="en-US"/>
        </w:rPr>
      </w:pPr>
      <w:r>
        <w:rPr>
          <w:noProof/>
        </w:rPr>
        <w:pict w14:anchorId="339F0868">
          <v:rect id="_x0000_s2084" style="position:absolute;left:0;text-align:left;margin-left:-16.7pt;margin-top:9.8pt;width:486.6pt;height:167.4pt;z-index:-251641344" fillcolor="#1c1a10 [334]" stroked="f"/>
        </w:pict>
      </w:r>
    </w:p>
    <w:p w14:paraId="0929B71E" w14:textId="77777777" w:rsidR="00C329CE" w:rsidRPr="00C329CE" w:rsidRDefault="00C329CE" w:rsidP="00C329CE">
      <w:pPr>
        <w:spacing w:after="0"/>
        <w:rPr>
          <w:color w:val="FFFFFF" w:themeColor="background1"/>
          <w:lang w:val="en-US"/>
        </w:rPr>
      </w:pPr>
      <w:r w:rsidRPr="00C329CE">
        <w:rPr>
          <w:color w:val="FFFFFF" w:themeColor="background1"/>
          <w:lang w:val="en-US"/>
        </w:rPr>
        <w:t>&lt;!doctype html&gt;</w:t>
      </w:r>
    </w:p>
    <w:p w14:paraId="2062A85B" w14:textId="77777777" w:rsidR="00C329CE" w:rsidRPr="00C329CE" w:rsidRDefault="00C329CE" w:rsidP="00C329CE">
      <w:pPr>
        <w:spacing w:after="0"/>
        <w:rPr>
          <w:color w:val="FFFFFF" w:themeColor="background1"/>
          <w:lang w:val="en-US"/>
        </w:rPr>
      </w:pPr>
      <w:r w:rsidRPr="00C329CE">
        <w:rPr>
          <w:color w:val="FFFFFF" w:themeColor="background1"/>
          <w:lang w:val="en-US"/>
        </w:rPr>
        <w:t>&lt;html lang="</w:t>
      </w:r>
      <w:proofErr w:type="spellStart"/>
      <w:r w:rsidRPr="00C329CE">
        <w:rPr>
          <w:color w:val="FFFFFF" w:themeColor="background1"/>
          <w:lang w:val="en-US"/>
        </w:rPr>
        <w:t>fr</w:t>
      </w:r>
      <w:proofErr w:type="spellEnd"/>
      <w:r w:rsidRPr="00C329CE">
        <w:rPr>
          <w:color w:val="FFFFFF" w:themeColor="background1"/>
          <w:lang w:val="en-US"/>
        </w:rPr>
        <w:t>"&gt;</w:t>
      </w:r>
    </w:p>
    <w:p w14:paraId="03E17637"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7B80D69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&lt;meta charset="utf-8"&gt;</w:t>
      </w:r>
    </w:p>
    <w:p w14:paraId="18B4A0E4"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&lt;title&gt;Site Web www.m2l.org&lt;/title&gt;</w:t>
      </w:r>
    </w:p>
    <w:p w14:paraId="648D1C6C"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&lt;link </w:t>
      </w:r>
      <w:proofErr w:type="spellStart"/>
      <w:r w:rsidRPr="00C329CE">
        <w:rPr>
          <w:color w:val="FFFFFF" w:themeColor="background1"/>
          <w:lang w:val="en-US"/>
        </w:rPr>
        <w:t>rel</w:t>
      </w:r>
      <w:proofErr w:type="spellEnd"/>
      <w:r w:rsidRPr="00C329CE">
        <w:rPr>
          <w:color w:val="FFFFFF" w:themeColor="background1"/>
          <w:lang w:val="en-US"/>
        </w:rPr>
        <w:t xml:space="preserve">="stylesheet" </w:t>
      </w:r>
      <w:proofErr w:type="spellStart"/>
      <w:r w:rsidRPr="00C329CE">
        <w:rPr>
          <w:color w:val="FFFFFF" w:themeColor="background1"/>
          <w:lang w:val="en-US"/>
        </w:rPr>
        <w:t>href</w:t>
      </w:r>
      <w:proofErr w:type="spellEnd"/>
      <w:r w:rsidRPr="00C329CE">
        <w:rPr>
          <w:color w:val="FFFFFF" w:themeColor="background1"/>
          <w:lang w:val="en-US"/>
        </w:rPr>
        <w:t>="style.css"&gt;</w:t>
      </w:r>
    </w:p>
    <w:p w14:paraId="4D0C162A" w14:textId="0E681691" w:rsidR="00C329CE" w:rsidRPr="00C329CE" w:rsidRDefault="00C329CE" w:rsidP="00C329CE">
      <w:pPr>
        <w:spacing w:after="0"/>
        <w:rPr>
          <w:color w:val="FFFFFF" w:themeColor="background1"/>
          <w:lang w:val="en-US"/>
        </w:rPr>
      </w:pPr>
      <w:r w:rsidRPr="00C329CE">
        <w:rPr>
          <w:color w:val="FFFFFF" w:themeColor="background1"/>
          <w:lang w:val="en-US"/>
        </w:rPr>
        <w:t xml:space="preserve">        &lt;/head&gt;</w:t>
      </w:r>
    </w:p>
    <w:p w14:paraId="63BB14A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&lt;body&gt;</w:t>
      </w:r>
    </w:p>
    <w:p w14:paraId="1B1380B7" w14:textId="46B3C1C8" w:rsidR="00C329CE" w:rsidRPr="00633EF6" w:rsidRDefault="00C329CE" w:rsidP="00C329CE">
      <w:pPr>
        <w:spacing w:after="0"/>
        <w:rPr>
          <w:color w:val="FFFFFF" w:themeColor="background1"/>
          <w:lang w:val="en-US"/>
        </w:rPr>
      </w:pPr>
      <w:r w:rsidRPr="00633EF6">
        <w:rPr>
          <w:color w:val="FFFFFF" w:themeColor="background1"/>
          <w:lang w:val="en-US"/>
        </w:rPr>
        <w:t xml:space="preserve">                &lt;div class="content"&gt;&lt;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/&gt;&lt;</w:t>
      </w:r>
      <w:proofErr w:type="spellStart"/>
      <w:r w:rsidRPr="00633EF6">
        <w:rPr>
          <w:color w:val="FFFFFF" w:themeColor="background1"/>
          <w:lang w:val="en-US"/>
        </w:rPr>
        <w:t>br</w:t>
      </w:r>
      <w:proofErr w:type="spellEnd"/>
      <w:r w:rsidRPr="00633EF6">
        <w:rPr>
          <w:color w:val="FFFFFF" w:themeColor="background1"/>
          <w:lang w:val="en-US"/>
        </w:rPr>
        <w:t xml:space="preserve"> /&gt;</w:t>
      </w:r>
      <w:proofErr w:type="spellStart"/>
      <w:r w:rsidRPr="00633EF6">
        <w:rPr>
          <w:color w:val="FFFFFF" w:themeColor="background1"/>
          <w:lang w:val="en-US"/>
        </w:rPr>
        <w:t>Problème</w:t>
      </w:r>
      <w:proofErr w:type="spellEnd"/>
      <w:r w:rsidRPr="00633EF6">
        <w:rPr>
          <w:color w:val="FFFFFF" w:themeColor="background1"/>
          <w:lang w:val="en-US"/>
        </w:rPr>
        <w:t xml:space="preserve"> </w:t>
      </w:r>
      <w:proofErr w:type="spellStart"/>
      <w:r w:rsidRPr="00633EF6">
        <w:rPr>
          <w:color w:val="FFFFFF" w:themeColor="background1"/>
          <w:lang w:val="en-US"/>
        </w:rPr>
        <w:t>serveur</w:t>
      </w:r>
      <w:proofErr w:type="spellEnd"/>
      <w:r w:rsidRPr="00633EF6">
        <w:rPr>
          <w:color w:val="FFFFFF" w:themeColor="background1"/>
          <w:lang w:val="en-US"/>
        </w:rPr>
        <w:t>&lt;/div&gt;</w:t>
      </w:r>
    </w:p>
    <w:p w14:paraId="563DBB9B" w14:textId="77777777" w:rsidR="00C329CE" w:rsidRPr="00633EF6" w:rsidRDefault="00C329CE" w:rsidP="00C329CE">
      <w:pPr>
        <w:spacing w:after="0"/>
        <w:rPr>
          <w:color w:val="FFFFFF" w:themeColor="background1"/>
          <w:lang w:val="en-US"/>
        </w:rPr>
      </w:pPr>
      <w:r w:rsidRPr="00633EF6">
        <w:rPr>
          <w:color w:val="FFFFFF" w:themeColor="background1"/>
          <w:lang w:val="en-US"/>
        </w:rPr>
        <w:t xml:space="preserve">        &lt;/body&gt;</w:t>
      </w:r>
    </w:p>
    <w:p w14:paraId="69CD1758" w14:textId="1952FBF5" w:rsidR="00C329CE" w:rsidRPr="00633EF6" w:rsidRDefault="00C329CE" w:rsidP="00C329CE">
      <w:pPr>
        <w:spacing w:after="0"/>
        <w:rPr>
          <w:color w:val="FFFFFF" w:themeColor="background1"/>
          <w:lang w:val="en-US"/>
        </w:rPr>
      </w:pPr>
      <w:r w:rsidRPr="00633EF6">
        <w:rPr>
          <w:color w:val="FFFFFF" w:themeColor="background1"/>
          <w:lang w:val="en-US"/>
        </w:rPr>
        <w:t>&lt;/html&gt;</w:t>
      </w:r>
    </w:p>
    <w:p w14:paraId="649CC6C7" w14:textId="77777777" w:rsidR="00C329CE" w:rsidRPr="00633EF6" w:rsidRDefault="00C329CE" w:rsidP="00C329CE">
      <w:pPr>
        <w:spacing w:after="0"/>
        <w:rPr>
          <w:color w:val="FFFFFF" w:themeColor="background1"/>
          <w:lang w:val="en-US"/>
        </w:rPr>
      </w:pPr>
    </w:p>
    <w:p w14:paraId="4B05E67B" w14:textId="77777777" w:rsidR="00C329CE" w:rsidRPr="00633EF6" w:rsidRDefault="00C329CE" w:rsidP="00C329CE">
      <w:pPr>
        <w:spacing w:after="0"/>
        <w:rPr>
          <w:color w:val="FFFFFF" w:themeColor="background1"/>
          <w:lang w:val="en-US"/>
        </w:rPr>
      </w:pPr>
    </w:p>
    <w:p w14:paraId="79948235" w14:textId="32B4E78B" w:rsidR="00C329CE" w:rsidRPr="00633EF6" w:rsidRDefault="00C329CE" w:rsidP="00C329CE">
      <w:pPr>
        <w:spacing w:after="0"/>
        <w:rPr>
          <w:lang w:val="en-US"/>
        </w:rPr>
      </w:pPr>
      <w:r w:rsidRPr="00633EF6">
        <w:rPr>
          <w:lang w:val="en-US"/>
        </w:rPr>
        <w:lastRenderedPageBreak/>
        <w:t>style.css :</w:t>
      </w:r>
    </w:p>
    <w:p w14:paraId="2CEF533A" w14:textId="77777777" w:rsidR="00C329CE" w:rsidRPr="00633EF6" w:rsidRDefault="00C329CE" w:rsidP="00C329CE">
      <w:pPr>
        <w:spacing w:after="0"/>
        <w:rPr>
          <w:lang w:val="en-US"/>
        </w:rPr>
      </w:pPr>
    </w:p>
    <w:p w14:paraId="0815DBAF" w14:textId="3EA17A09" w:rsidR="00C329CE" w:rsidRPr="00633EF6" w:rsidRDefault="00000000" w:rsidP="00C329CE">
      <w:pPr>
        <w:spacing w:after="0"/>
        <w:rPr>
          <w:lang w:val="en-US"/>
        </w:rPr>
      </w:pPr>
      <w:r>
        <w:rPr>
          <w:noProof/>
          <w:color w:val="FFFFFF" w:themeColor="background1"/>
        </w:rPr>
        <w:pict w14:anchorId="339F0868">
          <v:rect id="_x0000_s2085" style="position:absolute;left:0;text-align:left;margin-left:-17.05pt;margin-top:7.6pt;width:486.6pt;height:155.4pt;z-index:-251640320" fillcolor="#1c1a10 [334]" stroked="f"/>
        </w:pict>
      </w:r>
    </w:p>
    <w:p w14:paraId="0BB61BB2" w14:textId="77777777" w:rsidR="00C329CE" w:rsidRPr="00C329CE" w:rsidRDefault="00C329CE" w:rsidP="00C329CE">
      <w:pPr>
        <w:spacing w:after="0"/>
        <w:rPr>
          <w:color w:val="FFFFFF" w:themeColor="background1"/>
          <w:lang w:val="en-US"/>
        </w:rPr>
      </w:pPr>
      <w:r w:rsidRPr="00C329CE">
        <w:rPr>
          <w:color w:val="FFFFFF" w:themeColor="background1"/>
          <w:lang w:val="en-US"/>
        </w:rPr>
        <w:t>body {</w:t>
      </w:r>
    </w:p>
    <w:p w14:paraId="645126D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background-color: #111;</w:t>
      </w:r>
    </w:p>
    <w:p w14:paraId="184B381C" w14:textId="77777777" w:rsidR="00C329CE" w:rsidRPr="00C329CE" w:rsidRDefault="00C329CE" w:rsidP="00C329CE">
      <w:pPr>
        <w:spacing w:after="0"/>
        <w:rPr>
          <w:color w:val="FFFFFF" w:themeColor="background1"/>
          <w:lang w:val="en-US"/>
        </w:rPr>
      </w:pPr>
      <w:r w:rsidRPr="00C329CE">
        <w:rPr>
          <w:color w:val="FFFFFF" w:themeColor="background1"/>
          <w:lang w:val="en-US"/>
        </w:rPr>
        <w:t>}</w:t>
      </w:r>
    </w:p>
    <w:p w14:paraId="18B43A47"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w:t>
      </w:r>
    </w:p>
    <w:p w14:paraId="552C80CC" w14:textId="77777777" w:rsidR="00C329CE" w:rsidRPr="00C329CE" w:rsidRDefault="00C329CE" w:rsidP="00C329CE">
      <w:pPr>
        <w:spacing w:after="0"/>
        <w:rPr>
          <w:color w:val="FFFFFF" w:themeColor="background1"/>
          <w:lang w:val="en-US"/>
        </w:rPr>
      </w:pPr>
      <w:r w:rsidRPr="00C329CE">
        <w:rPr>
          <w:color w:val="FFFFFF" w:themeColor="background1"/>
          <w:lang w:val="en-US"/>
        </w:rPr>
        <w:t>.content {</w:t>
      </w:r>
    </w:p>
    <w:p w14:paraId="2755E522"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width:100%;</w:t>
      </w:r>
    </w:p>
    <w:p w14:paraId="254406B8"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text-align: center;</w:t>
      </w:r>
    </w:p>
    <w:p w14:paraId="3DC2919E" w14:textId="77777777" w:rsidR="00C329CE" w:rsidRPr="00C329CE" w:rsidRDefault="00C329CE" w:rsidP="00C329CE">
      <w:pPr>
        <w:spacing w:after="0"/>
        <w:rPr>
          <w:color w:val="FFFFFF" w:themeColor="background1"/>
          <w:lang w:val="en-US"/>
        </w:rPr>
      </w:pPr>
      <w:r w:rsidRPr="00C329CE">
        <w:rPr>
          <w:color w:val="FFFFFF" w:themeColor="background1"/>
          <w:lang w:val="en-US"/>
        </w:rPr>
        <w:t xml:space="preserve">    color: white;</w:t>
      </w:r>
    </w:p>
    <w:p w14:paraId="6C592CE4" w14:textId="77777777" w:rsidR="00C329CE" w:rsidRPr="00C329CE" w:rsidRDefault="00C329CE" w:rsidP="00C329CE">
      <w:pPr>
        <w:spacing w:after="0"/>
        <w:rPr>
          <w:color w:val="FFFFFF" w:themeColor="background1"/>
        </w:rPr>
      </w:pPr>
      <w:r w:rsidRPr="00C329CE">
        <w:rPr>
          <w:color w:val="FFFFFF" w:themeColor="background1"/>
          <w:lang w:val="en-US"/>
        </w:rPr>
        <w:t xml:space="preserve">    </w:t>
      </w:r>
      <w:r w:rsidRPr="00C329CE">
        <w:rPr>
          <w:color w:val="FFFFFF" w:themeColor="background1"/>
        </w:rPr>
        <w:t>font-size: 25px;</w:t>
      </w:r>
    </w:p>
    <w:p w14:paraId="219D405C" w14:textId="49AE4BDF" w:rsidR="00C329CE" w:rsidRDefault="00C329CE" w:rsidP="00C329CE">
      <w:pPr>
        <w:spacing w:after="0"/>
        <w:rPr>
          <w:rFonts w:asciiTheme="majorHAnsi" w:eastAsiaTheme="majorEastAsia" w:hAnsiTheme="majorHAnsi" w:cstheme="majorBidi"/>
          <w:color w:val="365F91" w:themeColor="accent1" w:themeShade="BF"/>
          <w:sz w:val="36"/>
          <w:szCs w:val="36"/>
        </w:rPr>
      </w:pPr>
      <w:r w:rsidRPr="00C329CE">
        <w:rPr>
          <w:color w:val="FFFFFF" w:themeColor="background1"/>
        </w:rPr>
        <w:t>}</w:t>
      </w:r>
    </w:p>
    <w:p w14:paraId="749AD55C" w14:textId="77777777" w:rsidR="00C329CE" w:rsidRPr="00C329CE" w:rsidRDefault="00C329CE" w:rsidP="00C329CE"/>
    <w:p w14:paraId="2D8CB8D6" w14:textId="77777777" w:rsidR="00C329CE" w:rsidRPr="00C329CE" w:rsidRDefault="00C329CE" w:rsidP="00C329CE">
      <w:pPr>
        <w:jc w:val="center"/>
      </w:pPr>
    </w:p>
    <w:p w14:paraId="27ADA623" w14:textId="702A2E5C" w:rsidR="00EF574C" w:rsidRDefault="00EF574C" w:rsidP="00EF574C">
      <w:pPr>
        <w:pStyle w:val="Titre1"/>
      </w:pPr>
      <w:r>
        <w:lastRenderedPageBreak/>
        <w:t>Les répertoires personnels</w:t>
      </w:r>
      <w:bookmarkEnd w:id="4"/>
    </w:p>
    <w:p w14:paraId="0E6437B4" w14:textId="77777777" w:rsidR="007D1207" w:rsidRDefault="007D1207" w:rsidP="007D1207"/>
    <w:p w14:paraId="2671D836" w14:textId="060F6641" w:rsidR="007701C1" w:rsidRDefault="007701C1" w:rsidP="007D1207">
      <w:r>
        <w:tab/>
        <w:t xml:space="preserve">Nous devons maintenant mettre en place un répertoire personnel. Les répertoires personnels permettent de limiter l’accès à des parties du site en créant un espace dédié à chaque utilisateur. Dans le cas de </w:t>
      </w:r>
      <w:proofErr w:type="spellStart"/>
      <w:r>
        <w:t>DokuWiki</w:t>
      </w:r>
      <w:proofErr w:type="spellEnd"/>
      <w:r>
        <w:t xml:space="preserve">, par exemple, cela permet de pouvoir avoir plusieurs utilisateurs alimentant chacun leur documentation sans qu’ils puissent accéder </w:t>
      </w:r>
      <w:r w:rsidR="00D067AD">
        <w:t>à la documentation des autres.</w:t>
      </w:r>
    </w:p>
    <w:p w14:paraId="174A91DF" w14:textId="77777777" w:rsidR="00633EF6" w:rsidRDefault="00633EF6" w:rsidP="007D1207"/>
    <w:p w14:paraId="5BC76B3B" w14:textId="011A0831" w:rsidR="00633EF6" w:rsidRDefault="00633EF6" w:rsidP="007D1207">
      <w:r>
        <w:tab/>
        <w:t xml:space="preserve">Pour créer un répertoire personnel, nous configurons Apache2 pour activer le module </w:t>
      </w:r>
      <w:proofErr w:type="spellStart"/>
      <w:r>
        <w:t>userdir</w:t>
      </w:r>
      <w:proofErr w:type="spellEnd"/>
      <w:r>
        <w:t> :</w:t>
      </w:r>
    </w:p>
    <w:p w14:paraId="77DE2206" w14:textId="77C93B36" w:rsidR="00633EF6" w:rsidRDefault="00633EF6" w:rsidP="007D1207">
      <w:r w:rsidRPr="00633EF6">
        <w:rPr>
          <w:noProof/>
          <w:color w:val="FFFFFF" w:themeColor="background1"/>
        </w:rPr>
        <w:pict w14:anchorId="339F0868">
          <v:rect id="_x0000_s2087" style="position:absolute;left:0;text-align:left;margin-left:-16.8pt;margin-top:16.9pt;width:486.6pt;height:20.65pt;z-index:-251639296" fillcolor="#1c1a10 [334]" stroked="f"/>
        </w:pict>
      </w:r>
    </w:p>
    <w:p w14:paraId="7944C78E" w14:textId="3CF588C5" w:rsidR="00633EF6" w:rsidRDefault="00633EF6" w:rsidP="007D1207">
      <w:pPr>
        <w:rPr>
          <w:color w:val="FFFFFF" w:themeColor="background1"/>
        </w:rPr>
      </w:pPr>
      <w:r w:rsidRPr="00633EF6">
        <w:rPr>
          <w:color w:val="FFFFFF" w:themeColor="background1"/>
        </w:rPr>
        <w:t xml:space="preserve">a2enmod </w:t>
      </w:r>
      <w:proofErr w:type="spellStart"/>
      <w:r w:rsidRPr="00633EF6">
        <w:rPr>
          <w:color w:val="FFFFFF" w:themeColor="background1"/>
        </w:rPr>
        <w:t>userdir</w:t>
      </w:r>
      <w:proofErr w:type="spellEnd"/>
    </w:p>
    <w:p w14:paraId="401C4DF7" w14:textId="77777777" w:rsidR="00633EF6" w:rsidRDefault="00633EF6" w:rsidP="007D1207"/>
    <w:p w14:paraId="11A9D6A3" w14:textId="3431184F" w:rsidR="00633EF6" w:rsidRDefault="00633EF6" w:rsidP="007D1207">
      <w:r>
        <w:t>Nous créons le dossier /home/</w:t>
      </w:r>
      <w:proofErr w:type="spellStart"/>
      <w:r>
        <w:t>sio</w:t>
      </w:r>
      <w:proofErr w:type="spellEnd"/>
      <w:r>
        <w:t>/</w:t>
      </w:r>
      <w:proofErr w:type="spellStart"/>
      <w:r>
        <w:t>public_html</w:t>
      </w:r>
      <w:proofErr w:type="spellEnd"/>
      <w:r>
        <w:t xml:space="preserve"> qui fera office de répertoire public :</w:t>
      </w:r>
    </w:p>
    <w:p w14:paraId="6B11D4F4" w14:textId="7DF18D43" w:rsidR="00633EF6" w:rsidRDefault="00633EF6" w:rsidP="007D1207">
      <w:r>
        <w:rPr>
          <w:noProof/>
          <w:color w:val="FFFFFF" w:themeColor="background1"/>
        </w:rPr>
        <w:pict w14:anchorId="339F0868">
          <v:rect id="_x0000_s2090" style="position:absolute;left:0;text-align:left;margin-left:-16.8pt;margin-top:17.25pt;width:486.6pt;height:20.65pt;z-index:-251636224" fillcolor="#1c1a10 [334]" stroked="f"/>
        </w:pict>
      </w:r>
    </w:p>
    <w:p w14:paraId="34E7E435" w14:textId="4D573C7D" w:rsidR="00633EF6" w:rsidRPr="00633EF6" w:rsidRDefault="00633EF6" w:rsidP="007D1207">
      <w:pPr>
        <w:rPr>
          <w:color w:val="FFFFFF" w:themeColor="background1"/>
          <w:lang w:val="en-US"/>
        </w:rPr>
      </w:pPr>
      <w:proofErr w:type="spellStart"/>
      <w:r w:rsidRPr="00633EF6">
        <w:rPr>
          <w:color w:val="FFFFFF" w:themeColor="background1"/>
          <w:lang w:val="en-US"/>
        </w:rPr>
        <w:t>mkdir</w:t>
      </w:r>
      <w:proofErr w:type="spellEnd"/>
      <w:r w:rsidRPr="00633EF6">
        <w:rPr>
          <w:color w:val="FFFFFF" w:themeColor="background1"/>
          <w:lang w:val="en-US"/>
        </w:rPr>
        <w:t xml:space="preserve"> /home/</w:t>
      </w:r>
      <w:proofErr w:type="spellStart"/>
      <w:r w:rsidRPr="00633EF6">
        <w:rPr>
          <w:color w:val="FFFFFF" w:themeColor="background1"/>
          <w:lang w:val="en-US"/>
        </w:rPr>
        <w:t>sio</w:t>
      </w:r>
      <w:proofErr w:type="spellEnd"/>
      <w:r w:rsidRPr="00633EF6">
        <w:rPr>
          <w:color w:val="FFFFFF" w:themeColor="background1"/>
          <w:lang w:val="en-US"/>
        </w:rPr>
        <w:t>/</w:t>
      </w:r>
      <w:proofErr w:type="spellStart"/>
      <w:r w:rsidRPr="00633EF6">
        <w:rPr>
          <w:color w:val="FFFFFF" w:themeColor="background1"/>
          <w:lang w:val="en-US"/>
        </w:rPr>
        <w:t>public_html</w:t>
      </w:r>
      <w:proofErr w:type="spellEnd"/>
      <w:r w:rsidRPr="00633EF6">
        <w:rPr>
          <w:color w:val="FFFFFF" w:themeColor="background1"/>
          <w:lang w:val="en-US"/>
        </w:rPr>
        <w:t xml:space="preserve"> </w:t>
      </w:r>
    </w:p>
    <w:p w14:paraId="0AB40336" w14:textId="77777777" w:rsidR="00633EF6" w:rsidRDefault="00633EF6" w:rsidP="007D1207">
      <w:pPr>
        <w:rPr>
          <w:lang w:val="en-US"/>
        </w:rPr>
      </w:pPr>
    </w:p>
    <w:p w14:paraId="10C3B61D" w14:textId="28FE05CB" w:rsidR="00633EF6" w:rsidRPr="00633EF6" w:rsidRDefault="00633EF6" w:rsidP="007D1207">
      <w:r w:rsidRPr="00633EF6">
        <w:t>Nous créons les pages i</w:t>
      </w:r>
      <w:r>
        <w:t xml:space="preserve">ndex.html et </w:t>
      </w:r>
      <w:proofErr w:type="spellStart"/>
      <w:r>
        <w:t>index.php</w:t>
      </w:r>
      <w:proofErr w:type="spellEnd"/>
    </w:p>
    <w:p w14:paraId="0E2CA8ED" w14:textId="77777777" w:rsidR="00633EF6" w:rsidRPr="00633EF6" w:rsidRDefault="00633EF6" w:rsidP="00633EF6">
      <w:pPr>
        <w:spacing w:after="0"/>
      </w:pPr>
    </w:p>
    <w:p w14:paraId="48C2707C" w14:textId="189DE409" w:rsidR="00633EF6" w:rsidRDefault="00EB54FC" w:rsidP="00633EF6">
      <w:pPr>
        <w:spacing w:after="0"/>
        <w:rPr>
          <w:lang w:val="en-US"/>
        </w:rPr>
      </w:pPr>
      <w:r>
        <w:rPr>
          <w:lang w:val="en-US"/>
        </w:rPr>
        <w:t>index.html :</w:t>
      </w:r>
    </w:p>
    <w:p w14:paraId="05609C2F" w14:textId="2EA74D88" w:rsidR="00EB54FC" w:rsidRDefault="00EB54FC" w:rsidP="00633EF6">
      <w:pPr>
        <w:spacing w:after="0"/>
        <w:rPr>
          <w:lang w:val="en-US"/>
        </w:rPr>
      </w:pPr>
    </w:p>
    <w:p w14:paraId="50D5E5E4" w14:textId="63562FF9" w:rsidR="00EB54FC" w:rsidRPr="00633EF6" w:rsidRDefault="00EB54FC" w:rsidP="00633EF6">
      <w:pPr>
        <w:spacing w:after="0"/>
        <w:rPr>
          <w:lang w:val="en-US"/>
        </w:rPr>
      </w:pPr>
      <w:r>
        <w:rPr>
          <w:noProof/>
          <w:lang w:val="en-US"/>
        </w:rPr>
        <w:pict w14:anchorId="339F0868">
          <v:rect id="_x0000_s2091" style="position:absolute;left:0;text-align:left;margin-left:-16.8pt;margin-top:10.1pt;width:486.6pt;height:177.2pt;z-index:-251635200" fillcolor="#1c1a10 [334]" stroked="f"/>
        </w:pict>
      </w:r>
    </w:p>
    <w:p w14:paraId="66621EE2" w14:textId="77777777" w:rsidR="00633EF6" w:rsidRPr="00EB54FC" w:rsidRDefault="00633EF6" w:rsidP="00633EF6">
      <w:pPr>
        <w:spacing w:after="0"/>
        <w:rPr>
          <w:color w:val="FFFFFF" w:themeColor="background1"/>
          <w:lang w:val="en-US"/>
        </w:rPr>
      </w:pPr>
      <w:r w:rsidRPr="00EB54FC">
        <w:rPr>
          <w:color w:val="FFFFFF" w:themeColor="background1"/>
          <w:lang w:val="en-US"/>
        </w:rPr>
        <w:t>&lt;!doctype html&gt;</w:t>
      </w:r>
    </w:p>
    <w:p w14:paraId="5D47BC23" w14:textId="77777777" w:rsidR="00633EF6" w:rsidRPr="00EB54FC" w:rsidRDefault="00633EF6" w:rsidP="00633EF6">
      <w:pPr>
        <w:spacing w:after="0"/>
        <w:rPr>
          <w:color w:val="FFFFFF" w:themeColor="background1"/>
          <w:lang w:val="en-US"/>
        </w:rPr>
      </w:pPr>
      <w:r w:rsidRPr="00EB54FC">
        <w:rPr>
          <w:color w:val="FFFFFF" w:themeColor="background1"/>
          <w:lang w:val="en-US"/>
        </w:rPr>
        <w:t>&lt;html lang="</w:t>
      </w:r>
      <w:proofErr w:type="spellStart"/>
      <w:r w:rsidRPr="00EB54FC">
        <w:rPr>
          <w:color w:val="FFFFFF" w:themeColor="background1"/>
          <w:lang w:val="en-US"/>
        </w:rPr>
        <w:t>fr</w:t>
      </w:r>
      <w:proofErr w:type="spellEnd"/>
      <w:r w:rsidRPr="00EB54FC">
        <w:rPr>
          <w:color w:val="FFFFFF" w:themeColor="background1"/>
          <w:lang w:val="en-US"/>
        </w:rPr>
        <w:t>"&gt;</w:t>
      </w:r>
    </w:p>
    <w:p w14:paraId="2409641B"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&lt;head&gt;</w:t>
      </w:r>
    </w:p>
    <w:p w14:paraId="17522E09"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&lt;meta charset="utf-8"&gt;</w:t>
      </w:r>
    </w:p>
    <w:p w14:paraId="46BCDB06"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&lt;title&gt;Site Web www.m2l.org&lt;/title&gt;</w:t>
      </w:r>
    </w:p>
    <w:p w14:paraId="562B4128"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&lt;link </w:t>
      </w:r>
      <w:proofErr w:type="spellStart"/>
      <w:r w:rsidRPr="00EB54FC">
        <w:rPr>
          <w:color w:val="FFFFFF" w:themeColor="background1"/>
          <w:lang w:val="en-US"/>
        </w:rPr>
        <w:t>rel</w:t>
      </w:r>
      <w:proofErr w:type="spellEnd"/>
      <w:r w:rsidRPr="00EB54FC">
        <w:rPr>
          <w:color w:val="FFFFFF" w:themeColor="background1"/>
          <w:lang w:val="en-US"/>
        </w:rPr>
        <w:t xml:space="preserve">="stylesheet" </w:t>
      </w:r>
      <w:proofErr w:type="spellStart"/>
      <w:r w:rsidRPr="00EB54FC">
        <w:rPr>
          <w:color w:val="FFFFFF" w:themeColor="background1"/>
          <w:lang w:val="en-US"/>
        </w:rPr>
        <w:t>href</w:t>
      </w:r>
      <w:proofErr w:type="spellEnd"/>
      <w:r w:rsidRPr="00EB54FC">
        <w:rPr>
          <w:color w:val="FFFFFF" w:themeColor="background1"/>
          <w:lang w:val="en-US"/>
        </w:rPr>
        <w:t>="style.css"&gt;</w:t>
      </w:r>
    </w:p>
    <w:p w14:paraId="546F7C6A"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&lt;/head&gt;</w:t>
      </w:r>
    </w:p>
    <w:p w14:paraId="5404C307"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&lt;body&gt;</w:t>
      </w:r>
    </w:p>
    <w:p w14:paraId="55BAB92F" w14:textId="77777777" w:rsidR="00633EF6" w:rsidRPr="00EB54FC" w:rsidRDefault="00633EF6" w:rsidP="00633EF6">
      <w:pPr>
        <w:spacing w:after="0"/>
        <w:rPr>
          <w:color w:val="FFFFFF" w:themeColor="background1"/>
          <w:lang w:val="en-US"/>
        </w:rPr>
      </w:pPr>
      <w:r w:rsidRPr="00EB54FC">
        <w:rPr>
          <w:color w:val="FFFFFF" w:themeColor="background1"/>
          <w:lang w:val="en-US"/>
        </w:rPr>
        <w:t xml:space="preserve">       &lt;div class="content"&gt;&lt;</w:t>
      </w:r>
      <w:proofErr w:type="spellStart"/>
      <w:r w:rsidRPr="00EB54FC">
        <w:rPr>
          <w:color w:val="FFFFFF" w:themeColor="background1"/>
          <w:lang w:val="en-US"/>
        </w:rPr>
        <w:t>br</w:t>
      </w:r>
      <w:proofErr w:type="spellEnd"/>
      <w:r w:rsidRPr="00EB54FC">
        <w:rPr>
          <w:color w:val="FFFFFF" w:themeColor="background1"/>
          <w:lang w:val="en-US"/>
        </w:rPr>
        <w:t xml:space="preserve"> /&gt;&lt;</w:t>
      </w:r>
      <w:proofErr w:type="spellStart"/>
      <w:r w:rsidRPr="00EB54FC">
        <w:rPr>
          <w:color w:val="FFFFFF" w:themeColor="background1"/>
          <w:lang w:val="en-US"/>
        </w:rPr>
        <w:t>br</w:t>
      </w:r>
      <w:proofErr w:type="spellEnd"/>
      <w:r w:rsidRPr="00EB54FC">
        <w:rPr>
          <w:color w:val="FFFFFF" w:themeColor="background1"/>
          <w:lang w:val="en-US"/>
        </w:rPr>
        <w:t xml:space="preserve"> /&gt;&lt;</w:t>
      </w:r>
      <w:proofErr w:type="spellStart"/>
      <w:r w:rsidRPr="00EB54FC">
        <w:rPr>
          <w:color w:val="FFFFFF" w:themeColor="background1"/>
          <w:lang w:val="en-US"/>
        </w:rPr>
        <w:t>br</w:t>
      </w:r>
      <w:proofErr w:type="spellEnd"/>
      <w:r w:rsidRPr="00EB54FC">
        <w:rPr>
          <w:color w:val="FFFFFF" w:themeColor="background1"/>
          <w:lang w:val="en-US"/>
        </w:rPr>
        <w:t xml:space="preserve"> /&gt;Bienvenue sur le site web&lt;</w:t>
      </w:r>
      <w:proofErr w:type="spellStart"/>
      <w:r w:rsidRPr="00EB54FC">
        <w:rPr>
          <w:color w:val="FFFFFF" w:themeColor="background1"/>
          <w:lang w:val="en-US"/>
        </w:rPr>
        <w:t>br</w:t>
      </w:r>
      <w:proofErr w:type="spellEnd"/>
      <w:r w:rsidRPr="00EB54FC">
        <w:rPr>
          <w:color w:val="FFFFFF" w:themeColor="background1"/>
          <w:lang w:val="en-US"/>
        </w:rPr>
        <w:t>/&gt;www.m&lt;em&gt;2&lt;/em&gt;l.org&lt;/div&gt;</w:t>
      </w:r>
    </w:p>
    <w:p w14:paraId="775F3183" w14:textId="77777777" w:rsidR="00633EF6" w:rsidRPr="00EB54FC" w:rsidRDefault="00633EF6" w:rsidP="00633EF6">
      <w:pPr>
        <w:spacing w:after="0"/>
        <w:rPr>
          <w:color w:val="FFFFFF" w:themeColor="background1"/>
        </w:rPr>
      </w:pPr>
      <w:r w:rsidRPr="00EB54FC">
        <w:rPr>
          <w:color w:val="FFFFFF" w:themeColor="background1"/>
          <w:lang w:val="en-US"/>
        </w:rPr>
        <w:t xml:space="preserve">   </w:t>
      </w:r>
      <w:r w:rsidRPr="00EB54FC">
        <w:rPr>
          <w:color w:val="FFFFFF" w:themeColor="background1"/>
        </w:rPr>
        <w:t>&lt;/body&gt;</w:t>
      </w:r>
    </w:p>
    <w:p w14:paraId="26451132" w14:textId="19FB6EF2" w:rsidR="00633EF6" w:rsidRPr="00EB54FC" w:rsidRDefault="00633EF6" w:rsidP="00633EF6">
      <w:pPr>
        <w:spacing w:after="0"/>
        <w:rPr>
          <w:color w:val="FFFFFF" w:themeColor="background1"/>
        </w:rPr>
      </w:pPr>
      <w:r w:rsidRPr="00EB54FC">
        <w:rPr>
          <w:color w:val="FFFFFF" w:themeColor="background1"/>
        </w:rPr>
        <w:t>&lt;/html&gt;</w:t>
      </w:r>
    </w:p>
    <w:p w14:paraId="2E847689" w14:textId="77777777" w:rsidR="00633EF6" w:rsidRPr="00633EF6" w:rsidRDefault="00633EF6" w:rsidP="00633EF6">
      <w:pPr>
        <w:spacing w:after="0"/>
      </w:pPr>
    </w:p>
    <w:p w14:paraId="21698193" w14:textId="77777777" w:rsidR="00EB54FC" w:rsidRDefault="00EB54FC" w:rsidP="00633EF6"/>
    <w:p w14:paraId="7E4A5B18" w14:textId="77777777" w:rsidR="00EB54FC" w:rsidRDefault="00EB54FC" w:rsidP="00633EF6"/>
    <w:p w14:paraId="5ACD89AB" w14:textId="77777777" w:rsidR="00EB54FC" w:rsidRDefault="00EB54FC" w:rsidP="00633EF6"/>
    <w:p w14:paraId="6FD50775" w14:textId="77777777" w:rsidR="00EB54FC" w:rsidRDefault="00EB54FC" w:rsidP="00633EF6"/>
    <w:p w14:paraId="49308BD8" w14:textId="5D81A57D" w:rsidR="00EB54FC" w:rsidRDefault="00EB54FC" w:rsidP="00633EF6">
      <w:proofErr w:type="spellStart"/>
      <w:r>
        <w:lastRenderedPageBreak/>
        <w:t>index.php</w:t>
      </w:r>
      <w:proofErr w:type="spellEnd"/>
      <w:r>
        <w:t> :</w:t>
      </w:r>
    </w:p>
    <w:p w14:paraId="63F84385" w14:textId="687EE153" w:rsidR="00EB54FC" w:rsidRDefault="00EB54FC" w:rsidP="00633EF6">
      <w:r>
        <w:rPr>
          <w:noProof/>
          <w:color w:val="FFFFFF" w:themeColor="background1"/>
        </w:rPr>
        <w:pict w14:anchorId="0F6AC5A3">
          <v:rect id="_x0000_s2092" style="position:absolute;left:0;text-align:left;margin-left:-16.8pt;margin-top:17.95pt;width:486.6pt;height:48.1pt;z-index:-251634176" fillcolor="#1c1a10 [334]" stroked="f"/>
        </w:pict>
      </w:r>
    </w:p>
    <w:p w14:paraId="418BA4C5" w14:textId="77777777" w:rsidR="00EB54FC" w:rsidRPr="00EB54FC" w:rsidRDefault="00EB54FC" w:rsidP="00EB54FC">
      <w:pPr>
        <w:spacing w:after="0"/>
        <w:rPr>
          <w:color w:val="FFFFFF" w:themeColor="background1"/>
        </w:rPr>
      </w:pPr>
      <w:r w:rsidRPr="00EB54FC">
        <w:rPr>
          <w:color w:val="FFFFFF" w:themeColor="background1"/>
        </w:rPr>
        <w:t>&lt;?</w:t>
      </w:r>
      <w:proofErr w:type="spellStart"/>
      <w:r w:rsidRPr="00EB54FC">
        <w:rPr>
          <w:color w:val="FFFFFF" w:themeColor="background1"/>
        </w:rPr>
        <w:t>php</w:t>
      </w:r>
      <w:proofErr w:type="spellEnd"/>
    </w:p>
    <w:p w14:paraId="253CFE92" w14:textId="77777777" w:rsidR="00EB54FC" w:rsidRPr="00EB54FC" w:rsidRDefault="00EB54FC" w:rsidP="00EB54FC">
      <w:pPr>
        <w:spacing w:after="0"/>
        <w:rPr>
          <w:color w:val="FFFFFF" w:themeColor="background1"/>
        </w:rPr>
      </w:pPr>
      <w:r w:rsidRPr="00EB54FC">
        <w:rPr>
          <w:color w:val="FFFFFF" w:themeColor="background1"/>
        </w:rPr>
        <w:t xml:space="preserve">    </w:t>
      </w:r>
      <w:proofErr w:type="spellStart"/>
      <w:r w:rsidRPr="00EB54FC">
        <w:rPr>
          <w:color w:val="FFFFFF" w:themeColor="background1"/>
        </w:rPr>
        <w:t>phpinfo</w:t>
      </w:r>
      <w:proofErr w:type="spellEnd"/>
      <w:r w:rsidRPr="00EB54FC">
        <w:rPr>
          <w:color w:val="FFFFFF" w:themeColor="background1"/>
        </w:rPr>
        <w:t>();</w:t>
      </w:r>
    </w:p>
    <w:p w14:paraId="79587238" w14:textId="4C4740AF" w:rsidR="00EB54FC" w:rsidRPr="00EB54FC" w:rsidRDefault="00EB54FC" w:rsidP="00EB54FC">
      <w:pPr>
        <w:spacing w:after="0"/>
        <w:rPr>
          <w:color w:val="FFFFFF" w:themeColor="background1"/>
        </w:rPr>
      </w:pPr>
      <w:r w:rsidRPr="00EB54FC">
        <w:rPr>
          <w:color w:val="FFFFFF" w:themeColor="background1"/>
        </w:rPr>
        <w:t>?&gt;</w:t>
      </w:r>
    </w:p>
    <w:p w14:paraId="4A3F2DC9" w14:textId="77777777" w:rsidR="00EB54FC" w:rsidRDefault="00EB54FC" w:rsidP="00633EF6"/>
    <w:p w14:paraId="62547B9B" w14:textId="77777777" w:rsidR="00EB54FC" w:rsidRDefault="00EB54FC" w:rsidP="00633EF6">
      <w:r>
        <w:tab/>
      </w:r>
      <w:r w:rsidRPr="00EB54FC">
        <w:t>Nous modifions ensuite le fichier /</w:t>
      </w:r>
      <w:proofErr w:type="spellStart"/>
      <w:r w:rsidRPr="00EB54FC">
        <w:t>etc</w:t>
      </w:r>
      <w:proofErr w:type="spellEnd"/>
      <w:r w:rsidRPr="00EB54FC">
        <w:t>/apache2/mods-</w:t>
      </w:r>
      <w:proofErr w:type="spellStart"/>
      <w:r w:rsidRPr="00EB54FC">
        <w:t>enabled</w:t>
      </w:r>
      <w:proofErr w:type="spellEnd"/>
      <w:r w:rsidRPr="00EB54FC">
        <w:t xml:space="preserve">/php7.4.conf en changeant la ligne </w:t>
      </w:r>
      <w:r>
        <w:t>« </w:t>
      </w:r>
      <w:proofErr w:type="spellStart"/>
      <w:r w:rsidRPr="00EB54FC">
        <w:t>php_admin_flag</w:t>
      </w:r>
      <w:proofErr w:type="spellEnd"/>
      <w:r w:rsidRPr="00EB54FC">
        <w:t xml:space="preserve"> engine Off</w:t>
      </w:r>
      <w:r>
        <w:t> »</w:t>
      </w:r>
      <w:r w:rsidRPr="00EB54FC">
        <w:t xml:space="preserve"> en </w:t>
      </w:r>
      <w:r>
        <w:t>« </w:t>
      </w:r>
      <w:proofErr w:type="spellStart"/>
      <w:r w:rsidRPr="00EB54FC">
        <w:t>php_admin_flag</w:t>
      </w:r>
      <w:proofErr w:type="spellEnd"/>
      <w:r w:rsidRPr="00EB54FC">
        <w:t xml:space="preserve"> engine On</w:t>
      </w:r>
      <w:r>
        <w:t> » :</w:t>
      </w:r>
    </w:p>
    <w:p w14:paraId="035A2E15" w14:textId="051DC67E" w:rsidR="00EB54FC" w:rsidRDefault="00EB54FC" w:rsidP="00633EF6">
      <w:r>
        <w:rPr>
          <w:noProof/>
          <w:color w:val="FFFFFF" w:themeColor="background1"/>
        </w:rPr>
        <w:pict w14:anchorId="0F6AC5A3">
          <v:rect id="_x0000_s2093" style="position:absolute;left:0;text-align:left;margin-left:-16.8pt;margin-top:15.9pt;width:486.6pt;height:80.25pt;z-index:-251633152" fillcolor="#1c1a10 [334]" stroked="f"/>
        </w:pict>
      </w:r>
    </w:p>
    <w:p w14:paraId="7E0F4EEC" w14:textId="77777777" w:rsidR="00EB54FC" w:rsidRPr="00EB54FC" w:rsidRDefault="00EB54FC" w:rsidP="00EB54FC">
      <w:pPr>
        <w:spacing w:after="0"/>
        <w:rPr>
          <w:color w:val="FFFFFF" w:themeColor="background1"/>
          <w:lang w:val="en-US"/>
        </w:rPr>
      </w:pPr>
      <w:r w:rsidRPr="00EB54FC">
        <w:rPr>
          <w:color w:val="FFFFFF" w:themeColor="background1"/>
          <w:lang w:val="en-US"/>
        </w:rPr>
        <w:t>&lt;</w:t>
      </w:r>
      <w:proofErr w:type="spellStart"/>
      <w:r w:rsidRPr="00EB54FC">
        <w:rPr>
          <w:color w:val="FFFFFF" w:themeColor="background1"/>
          <w:lang w:val="en-US"/>
        </w:rPr>
        <w:t>IfModule</w:t>
      </w:r>
      <w:proofErr w:type="spellEnd"/>
      <w:r w:rsidRPr="00EB54FC">
        <w:rPr>
          <w:color w:val="FFFFFF" w:themeColor="background1"/>
          <w:lang w:val="en-US"/>
        </w:rPr>
        <w:t xml:space="preserve"> </w:t>
      </w:r>
      <w:proofErr w:type="spellStart"/>
      <w:r w:rsidRPr="00EB54FC">
        <w:rPr>
          <w:color w:val="FFFFFF" w:themeColor="background1"/>
          <w:lang w:val="en-US"/>
        </w:rPr>
        <w:t>mod_userdir.c</w:t>
      </w:r>
      <w:proofErr w:type="spellEnd"/>
      <w:r w:rsidRPr="00EB54FC">
        <w:rPr>
          <w:color w:val="FFFFFF" w:themeColor="background1"/>
          <w:lang w:val="en-US"/>
        </w:rPr>
        <w:t>&gt;</w:t>
      </w:r>
    </w:p>
    <w:p w14:paraId="2C53B583" w14:textId="77777777" w:rsidR="00EB54FC" w:rsidRPr="00EB54FC" w:rsidRDefault="00EB54FC" w:rsidP="00EB54FC">
      <w:pPr>
        <w:spacing w:after="0"/>
        <w:rPr>
          <w:color w:val="FFFFFF" w:themeColor="background1"/>
          <w:lang w:val="en-US"/>
        </w:rPr>
      </w:pPr>
      <w:r w:rsidRPr="00EB54FC">
        <w:rPr>
          <w:color w:val="FFFFFF" w:themeColor="background1"/>
          <w:lang w:val="en-US"/>
        </w:rPr>
        <w:t xml:space="preserve">    &lt;Directory /home/*/</w:t>
      </w:r>
      <w:proofErr w:type="spellStart"/>
      <w:r w:rsidRPr="00EB54FC">
        <w:rPr>
          <w:color w:val="FFFFFF" w:themeColor="background1"/>
          <w:lang w:val="en-US"/>
        </w:rPr>
        <w:t>public_html</w:t>
      </w:r>
      <w:proofErr w:type="spellEnd"/>
      <w:r w:rsidRPr="00EB54FC">
        <w:rPr>
          <w:color w:val="FFFFFF" w:themeColor="background1"/>
          <w:lang w:val="en-US"/>
        </w:rPr>
        <w:t>&gt;</w:t>
      </w:r>
    </w:p>
    <w:p w14:paraId="22672D25" w14:textId="77777777" w:rsidR="00EB54FC" w:rsidRPr="00EB54FC" w:rsidRDefault="00EB54FC" w:rsidP="00EB54FC">
      <w:pPr>
        <w:spacing w:after="0"/>
        <w:rPr>
          <w:color w:val="FFFFFF" w:themeColor="background1"/>
        </w:rPr>
      </w:pPr>
      <w:r w:rsidRPr="00EB54FC">
        <w:rPr>
          <w:color w:val="FFFFFF" w:themeColor="background1"/>
          <w:lang w:val="en-US"/>
        </w:rPr>
        <w:t xml:space="preserve">        </w:t>
      </w:r>
      <w:proofErr w:type="spellStart"/>
      <w:r w:rsidRPr="00EB54FC">
        <w:rPr>
          <w:color w:val="FFFFFF" w:themeColor="background1"/>
        </w:rPr>
        <w:t>php_admin_flag</w:t>
      </w:r>
      <w:proofErr w:type="spellEnd"/>
      <w:r w:rsidRPr="00EB54FC">
        <w:rPr>
          <w:color w:val="FFFFFF" w:themeColor="background1"/>
        </w:rPr>
        <w:t xml:space="preserve"> engine On #il faut passer cette valeur a on car elle est en off par défaut</w:t>
      </w:r>
    </w:p>
    <w:p w14:paraId="6B3BB403" w14:textId="77777777" w:rsidR="00EB54FC" w:rsidRPr="00EB54FC" w:rsidRDefault="00EB54FC" w:rsidP="00EB54FC">
      <w:pPr>
        <w:spacing w:after="0"/>
        <w:rPr>
          <w:color w:val="FFFFFF" w:themeColor="background1"/>
        </w:rPr>
      </w:pPr>
      <w:r w:rsidRPr="00EB54FC">
        <w:rPr>
          <w:color w:val="FFFFFF" w:themeColor="background1"/>
        </w:rPr>
        <w:t xml:space="preserve">    &lt;/Directory&gt;</w:t>
      </w:r>
    </w:p>
    <w:p w14:paraId="4FEFA5F3" w14:textId="6C75D38B" w:rsidR="00EB54FC" w:rsidRPr="00EB54FC" w:rsidRDefault="00EB54FC" w:rsidP="00EB54FC">
      <w:pPr>
        <w:spacing w:after="0"/>
        <w:rPr>
          <w:color w:val="FFFFFF" w:themeColor="background1"/>
        </w:rPr>
      </w:pPr>
      <w:r w:rsidRPr="00EB54FC">
        <w:rPr>
          <w:color w:val="FFFFFF" w:themeColor="background1"/>
        </w:rPr>
        <w:t>&lt;/</w:t>
      </w:r>
      <w:proofErr w:type="spellStart"/>
      <w:r w:rsidRPr="00EB54FC">
        <w:rPr>
          <w:color w:val="FFFFFF" w:themeColor="background1"/>
        </w:rPr>
        <w:t>IfModule</w:t>
      </w:r>
      <w:proofErr w:type="spellEnd"/>
      <w:r w:rsidRPr="00EB54FC">
        <w:rPr>
          <w:color w:val="FFFFFF" w:themeColor="background1"/>
        </w:rPr>
        <w:t>&gt;</w:t>
      </w:r>
    </w:p>
    <w:p w14:paraId="16001D79" w14:textId="77777777" w:rsidR="00EB54FC" w:rsidRDefault="00EB54FC" w:rsidP="00633EF6"/>
    <w:p w14:paraId="25B5D72B" w14:textId="77777777" w:rsidR="00EB54FC" w:rsidRDefault="00633EF6" w:rsidP="00633EF6">
      <w:r>
        <w:t>Nous redémarrons le service Apache2 :</w:t>
      </w:r>
    </w:p>
    <w:p w14:paraId="17FC58A4" w14:textId="2BC7A947" w:rsidR="00633EF6" w:rsidRDefault="00633EF6" w:rsidP="00633EF6">
      <w:r>
        <w:rPr>
          <w:noProof/>
          <w:color w:val="FFFFFF" w:themeColor="background1"/>
        </w:rPr>
        <w:pict w14:anchorId="0F6AC5A3">
          <v:rect id="_x0000_s2089" style="position:absolute;left:0;text-align:left;margin-left:-16.8pt;margin-top:18.3pt;width:486.6pt;height:20.65pt;z-index:-251637248" fillcolor="#1c1a10 [334]" stroked="f"/>
        </w:pict>
      </w:r>
    </w:p>
    <w:p w14:paraId="46E15455" w14:textId="77777777" w:rsidR="00633EF6" w:rsidRPr="00633EF6" w:rsidRDefault="00633EF6" w:rsidP="00633EF6">
      <w:pPr>
        <w:rPr>
          <w:color w:val="FFFFFF" w:themeColor="background1"/>
        </w:rPr>
      </w:pPr>
      <w:proofErr w:type="spellStart"/>
      <w:r w:rsidRPr="00633EF6">
        <w:rPr>
          <w:color w:val="FFFFFF" w:themeColor="background1"/>
        </w:rPr>
        <w:t>systemctl</w:t>
      </w:r>
      <w:proofErr w:type="spellEnd"/>
      <w:r w:rsidRPr="00633EF6">
        <w:rPr>
          <w:color w:val="FFFFFF" w:themeColor="background1"/>
        </w:rPr>
        <w:t xml:space="preserve"> restart apache2</w:t>
      </w:r>
    </w:p>
    <w:p w14:paraId="0E762F5D" w14:textId="4096994E" w:rsidR="00633EF6" w:rsidRPr="00633EF6" w:rsidRDefault="00633EF6" w:rsidP="007D1207"/>
    <w:sectPr w:rsidR="00633EF6" w:rsidRPr="00633EF6" w:rsidSect="00AC5A19">
      <w:headerReference w:type="default" r:id="rId16"/>
      <w:footerReference w:type="defaul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78B6" w14:textId="77777777" w:rsidR="001F64C2" w:rsidRDefault="001F64C2" w:rsidP="006651C9">
      <w:r>
        <w:separator/>
      </w:r>
    </w:p>
  </w:endnote>
  <w:endnote w:type="continuationSeparator" w:id="0">
    <w:p w14:paraId="197A3150" w14:textId="77777777" w:rsidR="001F64C2" w:rsidRDefault="001F64C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9BEE" w14:textId="77777777" w:rsidR="001F64C2" w:rsidRDefault="001F64C2" w:rsidP="006651C9">
      <w:r>
        <w:separator/>
      </w:r>
    </w:p>
  </w:footnote>
  <w:footnote w:type="continuationSeparator" w:id="0">
    <w:p w14:paraId="3663DE52" w14:textId="77777777" w:rsidR="001F64C2" w:rsidRDefault="001F64C2"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6"/>
  </w:num>
  <w:num w:numId="6" w16cid:durableId="1241913754">
    <w:abstractNumId w:val="10"/>
  </w:num>
  <w:num w:numId="7" w16cid:durableId="2095739837">
    <w:abstractNumId w:val="7"/>
  </w:num>
  <w:num w:numId="8" w16cid:durableId="282267398">
    <w:abstractNumId w:val="9"/>
  </w:num>
  <w:num w:numId="9" w16cid:durableId="290327058">
    <w:abstractNumId w:val="3"/>
  </w:num>
  <w:num w:numId="10" w16cid:durableId="923681097">
    <w:abstractNumId w:val="8"/>
  </w:num>
  <w:num w:numId="11" w16cid:durableId="107277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defaultTabStop w:val="709"/>
  <w:hyphenationZone w:val="425"/>
  <w:characterSpacingControl w:val="doNotCompress"/>
  <w:hdrShapeDefaults>
    <o:shapedefaults v:ext="edit" spidmax="209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62D"/>
    <w:rsid w:val="00055E8F"/>
    <w:rsid w:val="00062EA2"/>
    <w:rsid w:val="0007411A"/>
    <w:rsid w:val="000861DC"/>
    <w:rsid w:val="00086F56"/>
    <w:rsid w:val="00095B74"/>
    <w:rsid w:val="00097CCE"/>
    <w:rsid w:val="000B2047"/>
    <w:rsid w:val="000D23BD"/>
    <w:rsid w:val="000E17D7"/>
    <w:rsid w:val="000E47B9"/>
    <w:rsid w:val="00102835"/>
    <w:rsid w:val="00104F8B"/>
    <w:rsid w:val="00117972"/>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F2CA4"/>
    <w:rsid w:val="00403F11"/>
    <w:rsid w:val="00407240"/>
    <w:rsid w:val="00410F46"/>
    <w:rsid w:val="00411EC1"/>
    <w:rsid w:val="00413BC4"/>
    <w:rsid w:val="00414CB3"/>
    <w:rsid w:val="00420750"/>
    <w:rsid w:val="00447AA1"/>
    <w:rsid w:val="004612A0"/>
    <w:rsid w:val="00462B1C"/>
    <w:rsid w:val="00463284"/>
    <w:rsid w:val="00467684"/>
    <w:rsid w:val="00471FB7"/>
    <w:rsid w:val="00472FC1"/>
    <w:rsid w:val="00480F3E"/>
    <w:rsid w:val="004A0931"/>
    <w:rsid w:val="004A6277"/>
    <w:rsid w:val="004C0B7E"/>
    <w:rsid w:val="004E2ADE"/>
    <w:rsid w:val="004F6E74"/>
    <w:rsid w:val="00503E78"/>
    <w:rsid w:val="0050487C"/>
    <w:rsid w:val="00513AA7"/>
    <w:rsid w:val="00515EF9"/>
    <w:rsid w:val="005224AB"/>
    <w:rsid w:val="00526DD1"/>
    <w:rsid w:val="0054751E"/>
    <w:rsid w:val="00552A23"/>
    <w:rsid w:val="00555A29"/>
    <w:rsid w:val="00555E12"/>
    <w:rsid w:val="0058332A"/>
    <w:rsid w:val="005B3A35"/>
    <w:rsid w:val="005C4678"/>
    <w:rsid w:val="005F0FDC"/>
    <w:rsid w:val="00603C1C"/>
    <w:rsid w:val="0062202D"/>
    <w:rsid w:val="00631D7C"/>
    <w:rsid w:val="00632F74"/>
    <w:rsid w:val="00633EF6"/>
    <w:rsid w:val="006613B3"/>
    <w:rsid w:val="006651C9"/>
    <w:rsid w:val="006676EB"/>
    <w:rsid w:val="00672F5A"/>
    <w:rsid w:val="00677FFB"/>
    <w:rsid w:val="0068690B"/>
    <w:rsid w:val="006B445E"/>
    <w:rsid w:val="006E01EC"/>
    <w:rsid w:val="006E2825"/>
    <w:rsid w:val="006E37D4"/>
    <w:rsid w:val="006F69ED"/>
    <w:rsid w:val="007113F3"/>
    <w:rsid w:val="00726528"/>
    <w:rsid w:val="00733F06"/>
    <w:rsid w:val="00741704"/>
    <w:rsid w:val="0074494D"/>
    <w:rsid w:val="00755BF5"/>
    <w:rsid w:val="007701C1"/>
    <w:rsid w:val="007734FC"/>
    <w:rsid w:val="00781A9F"/>
    <w:rsid w:val="00783AAF"/>
    <w:rsid w:val="007975A2"/>
    <w:rsid w:val="007B3985"/>
    <w:rsid w:val="007B6343"/>
    <w:rsid w:val="007C01A9"/>
    <w:rsid w:val="007D1207"/>
    <w:rsid w:val="007D24D0"/>
    <w:rsid w:val="007D7A34"/>
    <w:rsid w:val="007F348C"/>
    <w:rsid w:val="007F4F1D"/>
    <w:rsid w:val="007F53E1"/>
    <w:rsid w:val="00803C70"/>
    <w:rsid w:val="00807216"/>
    <w:rsid w:val="00812F30"/>
    <w:rsid w:val="00836229"/>
    <w:rsid w:val="00842026"/>
    <w:rsid w:val="008464EA"/>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7B5D"/>
    <w:rsid w:val="00942C5C"/>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5EE4"/>
    <w:rsid w:val="00A71CDE"/>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329CE"/>
    <w:rsid w:val="00C534C3"/>
    <w:rsid w:val="00C57AAD"/>
    <w:rsid w:val="00C57FC3"/>
    <w:rsid w:val="00C6384C"/>
    <w:rsid w:val="00C9193F"/>
    <w:rsid w:val="00CB4514"/>
    <w:rsid w:val="00CB69B1"/>
    <w:rsid w:val="00CC2ED0"/>
    <w:rsid w:val="00CC5595"/>
    <w:rsid w:val="00CD6B30"/>
    <w:rsid w:val="00CE64C3"/>
    <w:rsid w:val="00CE670B"/>
    <w:rsid w:val="00D023F9"/>
    <w:rsid w:val="00D067AD"/>
    <w:rsid w:val="00D17307"/>
    <w:rsid w:val="00D17B47"/>
    <w:rsid w:val="00D20E4A"/>
    <w:rsid w:val="00D2528D"/>
    <w:rsid w:val="00D27EC2"/>
    <w:rsid w:val="00D33D2A"/>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47B0"/>
    <w:rsid w:val="00E274F7"/>
    <w:rsid w:val="00E35A40"/>
    <w:rsid w:val="00E5405E"/>
    <w:rsid w:val="00E95A93"/>
    <w:rsid w:val="00EA1734"/>
    <w:rsid w:val="00EA77D2"/>
    <w:rsid w:val="00EB22CB"/>
    <w:rsid w:val="00EB3A50"/>
    <w:rsid w:val="00EB54FC"/>
    <w:rsid w:val="00EC0EFE"/>
    <w:rsid w:val="00EC549D"/>
    <w:rsid w:val="00ED31AA"/>
    <w:rsid w:val="00EE2822"/>
    <w:rsid w:val="00EF1F15"/>
    <w:rsid w:val="00EF574C"/>
    <w:rsid w:val="00F072FE"/>
    <w:rsid w:val="00F27562"/>
    <w:rsid w:val="00F40A20"/>
    <w:rsid w:val="00F626E2"/>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4"/>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16</Pages>
  <Words>1908</Words>
  <Characters>10500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2023-12-14T10:22:00Z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